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PlainTable4"/>
        <w:tblpPr w:leftFromText="180" w:rightFromText="180" w:vertAnchor="text" w:horzAnchor="margin" w:tblpXSpec="center" w:tblpY="1674"/>
        <w:tblW w:w="12256" w:type="dxa"/>
        <w:tblLook w:val="04A0" w:firstRow="1" w:lastRow="0" w:firstColumn="1" w:lastColumn="0" w:noHBand="0" w:noVBand="1"/>
        <w:tblDescription w:val="Layout table"/>
      </w:tblPr>
      <w:tblGrid>
        <w:gridCol w:w="12256"/>
      </w:tblGrid>
      <w:tr w:rsidR="00283BA5" w:rsidRPr="00DB0BBA" w14:paraId="2257D0C8" w14:textId="77777777" w:rsidTr="00283BA5">
        <w:trPr>
          <w:cnfStyle w:val="100000000000" w:firstRow="1" w:lastRow="0" w:firstColumn="0" w:lastColumn="0" w:oddVBand="0" w:evenVBand="0" w:oddHBand="0" w:evenHBand="0" w:firstRowFirstColumn="0" w:firstRowLastColumn="0" w:lastRowFirstColumn="0" w:lastRowLastColumn="0"/>
          <w:trHeight w:hRule="exact" w:val="4464"/>
        </w:trPr>
        <w:tc>
          <w:tcPr>
            <w:cnfStyle w:val="001000000000" w:firstRow="0" w:lastRow="0" w:firstColumn="1" w:lastColumn="0" w:oddVBand="0" w:evenVBand="0" w:oddHBand="0" w:evenHBand="0" w:firstRowFirstColumn="0" w:firstRowLastColumn="0" w:lastRowFirstColumn="0" w:lastRowLastColumn="0"/>
            <w:tcW w:w="12256" w:type="dxa"/>
            <w:tcMar>
              <w:top w:w="2808" w:type="dxa"/>
              <w:left w:w="115" w:type="dxa"/>
              <w:right w:w="115" w:type="dxa"/>
            </w:tcMar>
          </w:tcPr>
          <w:p w14:paraId="1E32EA6B" w14:textId="26234535" w:rsidR="00283BA5" w:rsidRPr="00DB0BBA" w:rsidRDefault="007D636D" w:rsidP="006A3E6D">
            <w:pPr>
              <w:pStyle w:val="ReportTitle"/>
              <w:spacing w:beforeLines="20" w:before="48" w:afterLines="20" w:after="48"/>
              <w:rPr>
                <w:rFonts w:asciiTheme="majorBidi" w:hAnsiTheme="majorBidi"/>
              </w:rPr>
            </w:pPr>
            <w:r w:rsidRPr="00DB0BBA">
              <w:rPr>
                <w:rFonts w:asciiTheme="majorBidi" w:hAnsiTheme="majorBidi"/>
                <w:noProof/>
                <w:sz w:val="72"/>
                <w:szCs w:val="160"/>
                <w:lang w:bidi="km-KH"/>
                <w14:ligatures w14:val="none"/>
                <w14:cntxtAlts w14:val="0"/>
              </w:rPr>
              <mc:AlternateContent>
                <mc:Choice Requires="wps">
                  <w:drawing>
                    <wp:anchor distT="0" distB="0" distL="114300" distR="114300" simplePos="0" relativeHeight="251662336" behindDoc="0" locked="0" layoutInCell="1" allowOverlap="1" wp14:anchorId="3A695616" wp14:editId="7C2C0FDD">
                      <wp:simplePos x="0" y="0"/>
                      <wp:positionH relativeFrom="column">
                        <wp:posOffset>257644</wp:posOffset>
                      </wp:positionH>
                      <wp:positionV relativeFrom="paragraph">
                        <wp:posOffset>-1540814</wp:posOffset>
                      </wp:positionV>
                      <wp:extent cx="3263900" cy="1079500"/>
                      <wp:effectExtent l="0" t="0" r="0" b="6350"/>
                      <wp:wrapNone/>
                      <wp:docPr id="11" name="Rectangle 11"/>
                      <wp:cNvGraphicFramePr/>
                      <a:graphic xmlns:a="http://schemas.openxmlformats.org/drawingml/2006/main">
                        <a:graphicData uri="http://schemas.microsoft.com/office/word/2010/wordprocessingShape">
                          <wps:wsp>
                            <wps:cNvSpPr/>
                            <wps:spPr>
                              <a:xfrm>
                                <a:off x="0" y="0"/>
                                <a:ext cx="3263900" cy="1079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7E90920" w14:textId="551DE8F5" w:rsidR="00283BA5" w:rsidRPr="00DB05A2" w:rsidRDefault="00283BA5" w:rsidP="00283BA5">
                                  <w:pPr>
                                    <w:jc w:val="center"/>
                                    <w:rPr>
                                      <w:rFonts w:asciiTheme="majorBidi" w:hAnsiTheme="majorBidi" w:cstheme="majorBidi"/>
                                      <w:sz w:val="32"/>
                                      <w:szCs w:val="32"/>
                                    </w:rPr>
                                  </w:pPr>
                                  <w:r w:rsidRPr="00DB05A2">
                                    <w:rPr>
                                      <w:rFonts w:asciiTheme="majorBidi" w:hAnsiTheme="majorBidi" w:cstheme="majorBidi"/>
                                      <w:sz w:val="32"/>
                                      <w:szCs w:val="32"/>
                                    </w:rPr>
                                    <w:t>Institute of Technology Cambodia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A695616" id="Rectangle 11" o:spid="_x0000_s1026" style="position:absolute;left:0;text-align:left;margin-left:20.3pt;margin-top:-121.3pt;width:257pt;height:8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CGcXwIAACgFAAAOAAAAZHJzL2Uyb0RvYy54bWysVN9v2jAQfp+0/8Hy+xqgtB0RoUJUTJOq&#10;tmo79dk4NkRzfN7ZkLC/fmcnUNbtpdNeEt/vu8/feXrd1obtFPoKbMGHZwPOlJVQVnZd8G/Py0+f&#10;OfNB2FIYsKrge+X59ezjh2njcjWCDZhSIaMk1ueNK/gmBJdnmZcbVQt/Bk5ZMmrAWgQScZ2VKBrK&#10;XptsNBhcZg1g6RCk8p60N52Rz1J+rZUM91p7FZgpOPUW0hfTdxW/2Wwq8jUKt6lk34b4hy5qUVkq&#10;ekx1I4JgW6z+SFVXEsGDDmcS6gy0rqRKM9A0w8GbaZ42wqk0C4Hj3REm///Syrvdk3tAgqFxPvd0&#10;jFO0Guv4p/5Ym8DaH8FSbWCSlOejy/PJgDCVZBsOriYXJFCe7DXcoQ9fFNQsHgqOdBsJJLG79aFz&#10;PbjEahaWlTHpRoz9TUE5oyZ77TGdwt6o6Gfso9KsKlOrUeElrlcLg6y7aaIi9Xm475SMAqKjpoLv&#10;jO1DYrRKBHtn/DEo1QcbjvF1ZQETQIn+Kg6wE0Tc8vuwR1Z3/gcoOgAiFqFdtf0lrqDcP9Do0JHd&#10;O7msCP9b4cODQGI3YUEbG+7pow00BYf+xNkG8Off9NGfSEdWzhraloL7H1uBijPz1RIdJ8PxOK5X&#10;EsYXVyMS8NSyOrXYbb0AmmtIb4OT6Rj9gzkcNUL9Qos9j1XJJKyk2gWXAQ/CInR3S0+DVPN5cqOV&#10;ciLc2icnY/IIcOTXc/si0PUkDMTfOzhslsjfcLHzjZEW5tsAukpEjRB3uPbQ0zomqvdPR9z3Uzl5&#10;vT5ws18AAAD//wMAUEsDBBQABgAIAAAAIQDf3/2G3AAAAAsBAAAPAAAAZHJzL2Rvd25yZXYueG1s&#10;TI/NTsNADITvSLzDykjc2k2itKA0mwqKeuFGi8TVzbrZqPsTZbdpeHvMCW7j8Wj8ud7OzoqJxtgH&#10;ryBfZiDIt0H3vlPwedwvnkHEhF6jDZ4UfFOEbXN/V2Olw81/0HRIneASHytUYFIaKilja8hhXIaB&#10;PO/OYXSYeBw7qUe8cbmzssiytXTYe75gcKCdofZyuDoF8+sXymANnVG67H3a52/5zir1+DC/bEAk&#10;mtNfGH7xGR0aZjqFq9dRWAVltuakgkVRFqw4sVqVLE5sPbEjm1r+/6H5AQAA//8DAFBLAQItABQA&#10;BgAIAAAAIQC2gziS/gAAAOEBAAATAAAAAAAAAAAAAAAAAAAAAABbQ29udGVudF9UeXBlc10ueG1s&#10;UEsBAi0AFAAGAAgAAAAhADj9If/WAAAAlAEAAAsAAAAAAAAAAAAAAAAALwEAAF9yZWxzLy5yZWxz&#10;UEsBAi0AFAAGAAgAAAAhAB80IZxfAgAAKAUAAA4AAAAAAAAAAAAAAAAALgIAAGRycy9lMm9Eb2Mu&#10;eG1sUEsBAi0AFAAGAAgAAAAhAN/f/YbcAAAACwEAAA8AAAAAAAAAAAAAAAAAuQQAAGRycy9kb3du&#10;cmV2LnhtbFBLBQYAAAAABAAEAPMAAADCBQAAAAA=&#10;" filled="f" stroked="f">
                      <v:textbox>
                        <w:txbxContent>
                          <w:p w14:paraId="27E90920" w14:textId="551DE8F5" w:rsidR="00283BA5" w:rsidRPr="00DB05A2" w:rsidRDefault="00283BA5" w:rsidP="00283BA5">
                            <w:pPr>
                              <w:jc w:val="center"/>
                              <w:rPr>
                                <w:rFonts w:asciiTheme="majorBidi" w:hAnsiTheme="majorBidi" w:cstheme="majorBidi"/>
                                <w:sz w:val="32"/>
                                <w:szCs w:val="32"/>
                              </w:rPr>
                            </w:pPr>
                            <w:r w:rsidRPr="00DB05A2">
                              <w:rPr>
                                <w:rFonts w:asciiTheme="majorBidi" w:hAnsiTheme="majorBidi" w:cstheme="majorBidi"/>
                                <w:sz w:val="32"/>
                                <w:szCs w:val="32"/>
                              </w:rPr>
                              <w:t>Institute of Technology Cambodia</w:t>
                            </w:r>
                          </w:p>
                        </w:txbxContent>
                      </v:textbox>
                    </v:rect>
                  </w:pict>
                </mc:Fallback>
              </mc:AlternateContent>
            </w:r>
            <w:r w:rsidRPr="00DB0BBA">
              <w:rPr>
                <w:rFonts w:asciiTheme="majorBidi" w:hAnsiTheme="majorBidi"/>
                <w:noProof/>
                <w:sz w:val="72"/>
                <w:szCs w:val="160"/>
                <w:lang w:bidi="km-KH"/>
                <w14:ligatures w14:val="none"/>
                <w14:cntxtAlts w14:val="0"/>
              </w:rPr>
              <mc:AlternateContent>
                <mc:Choice Requires="wps">
                  <w:drawing>
                    <wp:anchor distT="0" distB="0" distL="114300" distR="114300" simplePos="0" relativeHeight="251664384" behindDoc="0" locked="0" layoutInCell="1" allowOverlap="1" wp14:anchorId="3EC09572" wp14:editId="138E0377">
                      <wp:simplePos x="0" y="0"/>
                      <wp:positionH relativeFrom="column">
                        <wp:posOffset>4485751</wp:posOffset>
                      </wp:positionH>
                      <wp:positionV relativeFrom="paragraph">
                        <wp:posOffset>-1315665</wp:posOffset>
                      </wp:positionV>
                      <wp:extent cx="2844800" cy="1003300"/>
                      <wp:effectExtent l="0" t="0" r="0" b="6350"/>
                      <wp:wrapNone/>
                      <wp:docPr id="19" name="Rectangle 19"/>
                      <wp:cNvGraphicFramePr/>
                      <a:graphic xmlns:a="http://schemas.openxmlformats.org/drawingml/2006/main">
                        <a:graphicData uri="http://schemas.microsoft.com/office/word/2010/wordprocessingShape">
                          <wps:wsp>
                            <wps:cNvSpPr/>
                            <wps:spPr>
                              <a:xfrm>
                                <a:off x="0" y="0"/>
                                <a:ext cx="2844800" cy="10033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43B78F5" w14:textId="23082F6A" w:rsidR="00BD05A6" w:rsidRPr="00DB05A2" w:rsidRDefault="00BD05A6" w:rsidP="00BD05A6">
                                  <w:pPr>
                                    <w:jc w:val="center"/>
                                    <w:rPr>
                                      <w:rFonts w:asciiTheme="majorBidi" w:hAnsiTheme="majorBidi" w:cstheme="majorBidi"/>
                                      <w:sz w:val="32"/>
                                      <w:szCs w:val="32"/>
                                    </w:rPr>
                                  </w:pPr>
                                  <w:r w:rsidRPr="00DB05A2">
                                    <w:rPr>
                                      <w:rFonts w:asciiTheme="majorBidi" w:hAnsiTheme="majorBidi" w:cstheme="majorBidi"/>
                                      <w:sz w:val="32"/>
                                      <w:szCs w:val="32"/>
                                    </w:rPr>
                                    <w:t>Department of Information and Communication Engineering</w:t>
                                  </w:r>
                                </w:p>
                                <w:p w14:paraId="67FC5677" w14:textId="289C5653" w:rsidR="00283BA5" w:rsidRPr="00DB05A2" w:rsidRDefault="00283BA5" w:rsidP="00283BA5">
                                  <w:pPr>
                                    <w:jc w:val="center"/>
                                    <w:rPr>
                                      <w:rFonts w:asciiTheme="majorBidi" w:hAnsiTheme="majorBidi" w:cstheme="majorBidi"/>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EC09572" id="Rectangle 19" o:spid="_x0000_s1027" style="position:absolute;left:0;text-align:left;margin-left:353.2pt;margin-top:-103.6pt;width:224pt;height:79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TcwYgIAAC8FAAAOAAAAZHJzL2Uyb0RvYy54bWysVN9v0zAQfkfif7D8zpJ2BUrVdKo6DSFN&#10;W8WG9uw6dhvh+MzZbVL+es5O0o7ByxAvie+n7777zvOrtjbsoNBXYAs+usg5U1ZCWdltwb893ryb&#10;cuaDsKUwYFXBj8rzq8XbN/PGzdQYdmBKhYySWD9rXMF3IbhZlnm5U7XwF+CUJaMGrEUgEbdZiaKh&#10;7LXJxnn+IWsAS4cglfekve6MfJHya61kuNfaq8BMwam2kL6Yvpv4zRZzMduicLtK9mWIf6iiFpWl&#10;S0+prkUQbI/VH6nqSiJ40OFCQp2B1pVUqQfqZpS/6OZhJ5xKvRA43p1g8v8vrbw7PLg1EgyN8zNP&#10;x9hFq7GOf6qPtQms4wks1QYmSTmeTibTnDCVZBvl+eUlCZQnO4c79OGzgprFQ8GRppFAEodbHzrX&#10;wSXeZuGmMiZNxNjfFJQzarJzjekUjkZFP2O/Ks2qMpUaFV7idrMyyLpJExWpzmHeKRkFREdNF74y&#10;tg+J0SoR7JXxp6B0P9hwiq8rC5gASvRXsYGDIOKW30c9srrzH6DoAIhYhHbTEgI0iegZNRsoj2tC&#10;ADrOeydvKhrDrfBhLZBITpDQ4oZ7+mgDTcGhP3G2A/z5N330J+6RlbOGlqbg/sdeoOLMfLHEyk+j&#10;ySRuWRIm7z+OScDnls1zi93XK6D2RvREOJmO0T+Y4agR6ifa72W8lUzCSrq74DLgIKxCN2J6IaRa&#10;LpMbbZYT4dY+OBmTR5wjzR7bJ4Gu52IgGt/BsGBi9oKSnW+MtLDcB9BV4usZ134CtJWJ8f0LEtf+&#10;uZy8zu/c4hcAAAD//wMAUEsDBBQABgAIAAAAIQDCOtJo3gAAAA0BAAAPAAAAZHJzL2Rvd25yZXYu&#10;eG1sTI/BTsMwDIbvSLxDZCRuW9KqbFCaTjC0Czc2JK5e47UViVM1WVfenuwER//+9PtztZmdFRON&#10;ofesIVsqEMSNNz23Gj4Pu8UjiBCRDVrPpOGHAmzq25sKS+Mv/EHTPrYilXAoUUMX41BKGZqOHIal&#10;H4jT7uRHhzGNYyvNiJdU7qzMlVpJhz2nCx0OtO2o+d6fnYb59Qultx2dUDr1Pu2yt2xrtb6/m1+e&#10;QUSa4x8MV/2kDnVyOvozmyCshrVaFQnVsMjVOgdxRbKHImXHlBVPOci6kv+/qH8BAAD//wMAUEsB&#10;Ai0AFAAGAAgAAAAhALaDOJL+AAAA4QEAABMAAAAAAAAAAAAAAAAAAAAAAFtDb250ZW50X1R5cGVz&#10;XS54bWxQSwECLQAUAAYACAAAACEAOP0h/9YAAACUAQAACwAAAAAAAAAAAAAAAAAvAQAAX3JlbHMv&#10;LnJlbHNQSwECLQAUAAYACAAAACEAXVU3MGICAAAvBQAADgAAAAAAAAAAAAAAAAAuAgAAZHJzL2Uy&#10;b0RvYy54bWxQSwECLQAUAAYACAAAACEAwjrSaN4AAAANAQAADwAAAAAAAAAAAAAAAAC8BAAAZHJz&#10;L2Rvd25yZXYueG1sUEsFBgAAAAAEAAQA8wAAAMcFAAAAAA==&#10;" filled="f" stroked="f">
                      <v:textbox>
                        <w:txbxContent>
                          <w:p w14:paraId="743B78F5" w14:textId="23082F6A" w:rsidR="00BD05A6" w:rsidRPr="00DB05A2" w:rsidRDefault="00BD05A6" w:rsidP="00BD05A6">
                            <w:pPr>
                              <w:jc w:val="center"/>
                              <w:rPr>
                                <w:rFonts w:asciiTheme="majorBidi" w:hAnsiTheme="majorBidi" w:cstheme="majorBidi"/>
                                <w:sz w:val="32"/>
                                <w:szCs w:val="32"/>
                              </w:rPr>
                            </w:pPr>
                            <w:r w:rsidRPr="00DB05A2">
                              <w:rPr>
                                <w:rFonts w:asciiTheme="majorBidi" w:hAnsiTheme="majorBidi" w:cstheme="majorBidi"/>
                                <w:sz w:val="32"/>
                                <w:szCs w:val="32"/>
                              </w:rPr>
                              <w:t>Department of Information and Communication Engineering</w:t>
                            </w:r>
                          </w:p>
                          <w:p w14:paraId="67FC5677" w14:textId="289C5653" w:rsidR="00283BA5" w:rsidRPr="00DB05A2" w:rsidRDefault="00283BA5" w:rsidP="00283BA5">
                            <w:pPr>
                              <w:jc w:val="center"/>
                              <w:rPr>
                                <w:rFonts w:asciiTheme="majorBidi" w:hAnsiTheme="majorBidi" w:cstheme="majorBidi"/>
                                <w:sz w:val="32"/>
                                <w:szCs w:val="32"/>
                              </w:rPr>
                            </w:pPr>
                          </w:p>
                        </w:txbxContent>
                      </v:textbox>
                    </v:rect>
                  </w:pict>
                </mc:Fallback>
              </mc:AlternateContent>
            </w:r>
            <w:r w:rsidR="00283BA5" w:rsidRPr="00DB0BBA">
              <w:rPr>
                <w:rFonts w:asciiTheme="majorBidi" w:hAnsiTheme="majorBidi"/>
                <w:noProof/>
                <w:sz w:val="72"/>
                <w:szCs w:val="160"/>
                <w:lang w:bidi="km-KH"/>
                <w14:ligatures w14:val="none"/>
                <w14:cntxtAlts w14:val="0"/>
              </w:rPr>
              <mc:AlternateContent>
                <mc:Choice Requires="wps">
                  <w:drawing>
                    <wp:anchor distT="0" distB="0" distL="114300" distR="114300" simplePos="0" relativeHeight="251663360" behindDoc="0" locked="0" layoutInCell="1" allowOverlap="1" wp14:anchorId="5C2F2BF4" wp14:editId="3CCD52E5">
                      <wp:simplePos x="0" y="0"/>
                      <wp:positionH relativeFrom="column">
                        <wp:posOffset>4635500</wp:posOffset>
                      </wp:positionH>
                      <wp:positionV relativeFrom="paragraph">
                        <wp:posOffset>-1322070</wp:posOffset>
                      </wp:positionV>
                      <wp:extent cx="2451100" cy="952500"/>
                      <wp:effectExtent l="0" t="0" r="0" b="0"/>
                      <wp:wrapNone/>
                      <wp:docPr id="16" name="Rectangle 16"/>
                      <wp:cNvGraphicFramePr/>
                      <a:graphic xmlns:a="http://schemas.openxmlformats.org/drawingml/2006/main">
                        <a:graphicData uri="http://schemas.microsoft.com/office/word/2010/wordprocessingShape">
                          <wps:wsp>
                            <wps:cNvSpPr/>
                            <wps:spPr>
                              <a:xfrm>
                                <a:off x="0" y="0"/>
                                <a:ext cx="2451100" cy="952500"/>
                              </a:xfrm>
                              <a:prstGeom prst="rect">
                                <a:avLst/>
                              </a:prstGeom>
                              <a:noFill/>
                              <a:ln>
                                <a:noFill/>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6CF373" id="Rectangle 16" o:spid="_x0000_s1026" style="position:absolute;margin-left:365pt;margin-top:-104.1pt;width:193pt;height: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bwaVQIAABwFAAAOAAAAZHJzL2Uyb0RvYy54bWysVEuP2jAQvlfqf7B8LyEI2i4irBArqkpo&#10;d7VstWfj2BDV8bhjQ6C/vmMnPLrtZatekvG85/M3ntweasP2Cn0FtuB5r8+ZshLKym4K/u158eEz&#10;Zz4IWwoDVhX8qDy/nb5/N2ncWA1gC6ZUyCiJ9ePGFXwbghtnmZdbVQvfA6csGTVgLQIdcZOVKBrK&#10;Xpts0O9/zBrA0iFI5T1p71ojn6b8WisZHrT2KjBTcOotpC+m7zp+s+lEjDco3LaSXRviH7qoRWWp&#10;6DnVnQiC7bD6I1VdSQQPOvQk1BloXUmVZqBp8v6raVZb4VSahcDx7gyT/39p5f1+5R6RYGicH3sS&#10;4xQHjXX8U3/skMA6nsFSh8AkKQfDUZ73CVNJtpvRYEQypcku0Q59+KKgZlEoONJlJIzEfulD63py&#10;icUsLCpj0oUY+5uCckZNdmkxSeFoVPQz9klpVpWp06jwEjfruUHWXjQxkdo8XXdKRgHRUVPBN8Z2&#10;ITFaJX69Mf4clOqDDef4urKACaDEfhUH2Avibfk975DVrf8JihaAiMUayuMjzQstwb2Ti4pAXwof&#10;HgUSowkA2tLwQB9toCk4dBJnW8Cff9NHfyIaWTlraEMK7n/sBCrOzFdLFLzJh8O4UukwHH0a0AGv&#10;Letri93Vc6BhcnoPnExi9A/mJGqE+oWWeRarkklYSbULLgOeDvPQXig9B1LNZsmN1siJsLQrJ2Py&#10;iGok1fPhRaDrmBeIs/dw2iYxfkXA1jdGWpjtAugqsfOCa4c3rWDid/dcxB2/Pievy6M2/QUAAP//&#10;AwBQSwMEFAAGAAgAAAAhAFla9rzdAAAADQEAAA8AAABkcnMvZG93bnJldi54bWxMj81OwzAQhO9I&#10;vIO1SNxaO0GUKsSpoKgXbrRIXLfxNo7wTxS7aXh7tic47uxo5pt6M3snJhpTH4OGYqlAUGij6UOn&#10;4fOwW6xBpIzBoIuBNPxQgk1ze1NjZeIlfNC0z53gkJAq1GBzHiopU2vJY1rGgQL/TnH0mPkcO2lG&#10;vHC4d7JUaiU99oEbLA60tdR+789ew/z6hTI6SyeUXr1Pu+Kt2Dqt7+/ml2cQmeb8Z4YrPqNDw0zH&#10;eA4mCafh6UHxlqxhUap1CeJqKYoVa0fWHlmSTS3/r2h+AQAA//8DAFBLAQItABQABgAIAAAAIQC2&#10;gziS/gAAAOEBAAATAAAAAAAAAAAAAAAAAAAAAABbQ29udGVudF9UeXBlc10ueG1sUEsBAi0AFAAG&#10;AAgAAAAhADj9If/WAAAAlAEAAAsAAAAAAAAAAAAAAAAALwEAAF9yZWxzLy5yZWxzUEsBAi0AFAAG&#10;AAgAAAAhAH1BvBpVAgAAHAUAAA4AAAAAAAAAAAAAAAAALgIAAGRycy9lMm9Eb2MueG1sUEsBAi0A&#10;FAAGAAgAAAAhAFla9rzdAAAADQEAAA8AAAAAAAAAAAAAAAAArwQAAGRycy9kb3ducmV2LnhtbFBL&#10;BQYAAAAABAAEAPMAAAC5BQAAAAA=&#10;" filled="f" stroked="f"/>
                  </w:pict>
                </mc:Fallback>
              </mc:AlternateContent>
            </w:r>
            <w:r w:rsidR="00283BA5" w:rsidRPr="00DB0BBA">
              <w:rPr>
                <w:rFonts w:asciiTheme="majorBidi" w:hAnsiTheme="majorBidi"/>
                <w:sz w:val="72"/>
                <w:szCs w:val="160"/>
              </w:rPr>
              <w:t>Report Network</w:t>
            </w:r>
          </w:p>
        </w:tc>
      </w:tr>
      <w:tr w:rsidR="00283BA5" w:rsidRPr="00DB0BBA" w14:paraId="4D5176DB" w14:textId="77777777" w:rsidTr="00283BA5">
        <w:trPr>
          <w:cnfStyle w:val="000000100000" w:firstRow="0" w:lastRow="0" w:firstColumn="0" w:lastColumn="0" w:oddVBand="0" w:evenVBand="0" w:oddHBand="1" w:evenHBand="0" w:firstRowFirstColumn="0" w:firstRowLastColumn="0" w:lastRowFirstColumn="0" w:lastRowLastColumn="0"/>
          <w:trHeight w:val="1656"/>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14:paraId="1DF14E31" w14:textId="49481751" w:rsidR="00283BA5" w:rsidRPr="00DB0BBA" w:rsidRDefault="0036484F" w:rsidP="006A3E6D">
            <w:pPr>
              <w:tabs>
                <w:tab w:val="left" w:pos="397"/>
                <w:tab w:val="center" w:pos="5695"/>
              </w:tabs>
              <w:spacing w:beforeLines="20" w:before="48" w:afterLines="20" w:after="48"/>
              <w:jc w:val="center"/>
              <w:rPr>
                <w:rFonts w:asciiTheme="majorBidi" w:eastAsiaTheme="majorEastAsia" w:hAnsiTheme="majorBidi" w:cstheme="majorBidi"/>
                <w:b w:val="0"/>
                <w:bCs w:val="0"/>
                <w:color w:val="F3642C" w:themeColor="text2"/>
                <w:spacing w:val="5"/>
                <w:kern w:val="28"/>
                <w:sz w:val="24"/>
                <w:szCs w:val="24"/>
                <w14:ligatures w14:val="standardContextual"/>
                <w14:cntxtAlts/>
              </w:rPr>
            </w:pPr>
            <w:r w:rsidRPr="00DB0BBA">
              <w:rPr>
                <w:rFonts w:asciiTheme="majorBidi" w:eastAsiaTheme="majorEastAsia" w:hAnsiTheme="majorBidi" w:cstheme="majorBidi"/>
                <w:noProof/>
                <w:color w:val="F3642C" w:themeColor="text2"/>
                <w:spacing w:val="5"/>
                <w:kern w:val="28"/>
                <w:sz w:val="96"/>
                <w:szCs w:val="56"/>
                <w:lang w:bidi="km-KH"/>
              </w:rPr>
              <mc:AlternateContent>
                <mc:Choice Requires="wps">
                  <w:drawing>
                    <wp:anchor distT="0" distB="0" distL="114300" distR="114300" simplePos="0" relativeHeight="251665408" behindDoc="0" locked="0" layoutInCell="1" allowOverlap="1" wp14:anchorId="4D303FC0" wp14:editId="160006DA">
                      <wp:simplePos x="0" y="0"/>
                      <wp:positionH relativeFrom="column">
                        <wp:posOffset>2619375</wp:posOffset>
                      </wp:positionH>
                      <wp:positionV relativeFrom="paragraph">
                        <wp:posOffset>753745</wp:posOffset>
                      </wp:positionV>
                      <wp:extent cx="2313305" cy="306070"/>
                      <wp:effectExtent l="0" t="0" r="0" b="0"/>
                      <wp:wrapNone/>
                      <wp:docPr id="4" name="Rectangle 4"/>
                      <wp:cNvGraphicFramePr/>
                      <a:graphic xmlns:a="http://schemas.openxmlformats.org/drawingml/2006/main">
                        <a:graphicData uri="http://schemas.microsoft.com/office/word/2010/wordprocessingShape">
                          <wps:wsp>
                            <wps:cNvSpPr/>
                            <wps:spPr>
                              <a:xfrm>
                                <a:off x="0" y="0"/>
                                <a:ext cx="2313305" cy="30607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0706D7D" w14:textId="7C883FD0" w:rsidR="00CE03FE" w:rsidRPr="0036484F" w:rsidRDefault="00CE03FE" w:rsidP="00CE03FE">
                                  <w:pPr>
                                    <w:jc w:val="center"/>
                                    <w:rPr>
                                      <w:rFonts w:asciiTheme="majorBidi" w:hAnsiTheme="majorBidi" w:cstheme="majorBidi"/>
                                      <w:b/>
                                      <w:bCs/>
                                      <w:sz w:val="32"/>
                                      <w:szCs w:val="32"/>
                                    </w:rPr>
                                  </w:pPr>
                                  <w:r w:rsidRPr="0036484F">
                                    <w:rPr>
                                      <w:rFonts w:asciiTheme="majorBidi" w:hAnsiTheme="majorBidi" w:cstheme="majorBidi"/>
                                      <w:b/>
                                      <w:bCs/>
                                      <w:sz w:val="32"/>
                                      <w:szCs w:val="32"/>
                                    </w:rPr>
                                    <w:t xml:space="preserve"> Group A (2) </w:t>
                                  </w:r>
                                </w:p>
                                <w:p w14:paraId="687371D3" w14:textId="77777777" w:rsidR="00CE03FE" w:rsidRPr="0036484F" w:rsidRDefault="00CE03FE" w:rsidP="00CE03FE">
                                  <w:pPr>
                                    <w:jc w:val="center"/>
                                    <w:rPr>
                                      <w:rFonts w:asciiTheme="majorBidi" w:hAnsiTheme="majorBidi" w:cstheme="majorBidi"/>
                                      <w:b/>
                                      <w:bCs/>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303FC0" id="Rectangle 4" o:spid="_x0000_s1028" style="position:absolute;left:0;text-align:left;margin-left:206.25pt;margin-top:59.35pt;width:182.15pt;height:24.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kL4ZAIAAC4FAAAOAAAAZHJzL2Uyb0RvYy54bWysVMlu2zAQvRfoPxC815KXJK0QOTASuChg&#10;JEaTImeaIm2hFIcd0pbcr++Q8pKmvaToRSJnnzdveH3TNYbtFPoabMmHg5wzZSVUtV2X/NvT/MNH&#10;znwQthIGrCr5Xnl+M33/7rp1hRrBBkylkFEQ64vWlXwTgiuyzMuNaoQfgFOWlBqwEYGuuM4qFC1F&#10;b0w2yvPLrAWsHIJU3pP0rlfyaYqvtZLhQWuvAjMlp9pC+mL6ruI3m16LYo3CbWp5KEP8QxWNqC0l&#10;PYW6E0GwLdZ/hGpqieBBh4GEJgOta6lSD9TNMH/VzeNGOJV6IXC8O8Hk/19Yeb97dEskGFrnC0/H&#10;2EWnsYl/qo91Caz9CSzVBSZJOBoPx+P8gjNJunF+mV8lNLOzt0MfPitoWDyUHGkYCSOxW/hAGcn0&#10;aBKTWZjXxqSBGPubgAyjJDuXmE5hb1S0M/ar0qyuUqVR4CWuV7cGWT9oYiKN/jjuFIwcoqGmhG/0&#10;PbhEb5X49Ub/k1PKDzac/JvaAiaAEvtVbGAniLfV92HkKRWue/sjFD0AEYvQrTpCgKYSLaNkBdV+&#10;SQhAT3nv5LymMSyED0uBxHGChPY2PNBHG2hLDocTZxvAn3+TR3uiHmk5a2lnSu5/bAUqzswXS6T8&#10;NJxM4pKly+TiakQXfKlZvdTYbXML1N6QXggn0zHaB3M8aoTmmdZ7FrOSSlhJuUsuAx4vt6EfMT0Q&#10;Us1myYwWy4mwsI9OxuAR50izp+5ZoDtwMRCL7+G4X6J4RcneNnpamG0D6Drx9YzrYQK0lGkuhwck&#10;bv3Le7I6P3PTXwAAAP//AwBQSwMEFAAGAAgAAAAhALi6fULdAAAACwEAAA8AAABkcnMvZG93bnJl&#10;di54bWxMj81OwzAQhO9IvIO1SNyo4wqSNo1TQVEv3GiRuG7jbRLhnyh20/D2LCc47syn2ZlqOzsr&#10;JhpjH7wGtchAkG+C6X2r4eO4f1iBiAm9QRs8afimCNv69qbC0oSrf6fpkFrBIT6WqKFLaSiljE1H&#10;DuMiDOTZO4fRYeJzbKUZ8crhzsplluXSYe/5Q4cD7Tpqvg4Xp2F++UQZbEdnlC57m/bqVe2s1vd3&#10;8/MGRKI5/cHwW5+rQ82dTuHiTRRWw6NaPjHKhloVIJgoipzHnFjJ8zXIupL/N9Q/AAAA//8DAFBL&#10;AQItABQABgAIAAAAIQC2gziS/gAAAOEBAAATAAAAAAAAAAAAAAAAAAAAAABbQ29udGVudF9UeXBl&#10;c10ueG1sUEsBAi0AFAAGAAgAAAAhADj9If/WAAAAlAEAAAsAAAAAAAAAAAAAAAAALwEAAF9yZWxz&#10;Ly5yZWxzUEsBAi0AFAAGAAgAAAAhABe+QvhkAgAALgUAAA4AAAAAAAAAAAAAAAAALgIAAGRycy9l&#10;Mm9Eb2MueG1sUEsBAi0AFAAGAAgAAAAhALi6fULdAAAACwEAAA8AAAAAAAAAAAAAAAAAvgQAAGRy&#10;cy9kb3ducmV2LnhtbFBLBQYAAAAABAAEAPMAAADIBQAAAAA=&#10;" filled="f" stroked="f">
                      <v:textbox>
                        <w:txbxContent>
                          <w:p w14:paraId="70706D7D" w14:textId="7C883FD0" w:rsidR="00CE03FE" w:rsidRPr="0036484F" w:rsidRDefault="00CE03FE" w:rsidP="00CE03FE">
                            <w:pPr>
                              <w:jc w:val="center"/>
                              <w:rPr>
                                <w:rFonts w:asciiTheme="majorBidi" w:hAnsiTheme="majorBidi" w:cstheme="majorBidi"/>
                                <w:b/>
                                <w:bCs/>
                                <w:sz w:val="32"/>
                                <w:szCs w:val="32"/>
                              </w:rPr>
                            </w:pPr>
                            <w:r w:rsidRPr="0036484F">
                              <w:rPr>
                                <w:rFonts w:asciiTheme="majorBidi" w:hAnsiTheme="majorBidi" w:cstheme="majorBidi"/>
                                <w:b/>
                                <w:bCs/>
                                <w:sz w:val="32"/>
                                <w:szCs w:val="32"/>
                              </w:rPr>
                              <w:t xml:space="preserve"> Group A (2) </w:t>
                            </w:r>
                          </w:p>
                          <w:p w14:paraId="687371D3" w14:textId="77777777" w:rsidR="00CE03FE" w:rsidRPr="0036484F" w:rsidRDefault="00CE03FE" w:rsidP="00CE03FE">
                            <w:pPr>
                              <w:jc w:val="center"/>
                              <w:rPr>
                                <w:rFonts w:asciiTheme="majorBidi" w:hAnsiTheme="majorBidi" w:cstheme="majorBidi"/>
                                <w:b/>
                                <w:bCs/>
                                <w:sz w:val="32"/>
                                <w:szCs w:val="32"/>
                              </w:rPr>
                            </w:pPr>
                          </w:p>
                        </w:txbxContent>
                      </v:textbox>
                    </v:rect>
                  </w:pict>
                </mc:Fallback>
              </mc:AlternateContent>
            </w:r>
            <w:r w:rsidR="00283BA5" w:rsidRPr="00DB0BBA">
              <w:rPr>
                <w:rFonts w:asciiTheme="majorBidi" w:eastAsiaTheme="majorEastAsia" w:hAnsiTheme="majorBidi" w:cstheme="majorBidi"/>
                <w:noProof/>
                <w:color w:val="F3642C" w:themeColor="text2"/>
                <w:spacing w:val="5"/>
                <w:kern w:val="28"/>
                <w:sz w:val="96"/>
                <w:szCs w:val="56"/>
                <w:lang w:bidi="km-KH"/>
              </w:rPr>
              <mc:AlternateContent>
                <mc:Choice Requires="wps">
                  <w:drawing>
                    <wp:inline distT="0" distB="0" distL="0" distR="0" wp14:anchorId="49780F7C" wp14:editId="5E3E575F">
                      <wp:extent cx="3515096" cy="714375"/>
                      <wp:effectExtent l="0" t="0" r="0" b="9525"/>
                      <wp:docPr id="25" name="Text Box 25" descr="Text box to enter subtitle"/>
                      <wp:cNvGraphicFramePr/>
                      <a:graphic xmlns:a="http://schemas.openxmlformats.org/drawingml/2006/main">
                        <a:graphicData uri="http://schemas.microsoft.com/office/word/2010/wordprocessingShape">
                          <wps:wsp>
                            <wps:cNvSpPr txBox="1"/>
                            <wps:spPr>
                              <a:xfrm>
                                <a:off x="0" y="0"/>
                                <a:ext cx="3515096" cy="7143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sdt>
                                  <w:sdtPr>
                                    <w:rPr>
                                      <w:rFonts w:ascii="Times New Roman" w:eastAsia="Times New Roman" w:hAnsi="Times New Roman" w:cs="Times New Roman"/>
                                      <w:bCs/>
                                      <w:iCs w:val="0"/>
                                      <w:color w:val="000000" w:themeColor="text1"/>
                                      <w:spacing w:val="0"/>
                                      <w:sz w:val="38"/>
                                      <w:szCs w:val="38"/>
                                      <w:lang w:bidi="km-KH"/>
                                    </w:rPr>
                                    <w:alias w:val="Enter document subtitle:"/>
                                    <w:tag w:val="Enter document subtitle:"/>
                                    <w:id w:val="-826216229"/>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p w14:paraId="4788B4CB" w14:textId="55C05ED5" w:rsidR="00283BA5" w:rsidRPr="0085213D" w:rsidRDefault="005C73BB" w:rsidP="00283BA5">
                                      <w:pPr>
                                        <w:pStyle w:val="Subtitle"/>
                                        <w:jc w:val="center"/>
                                        <w:rPr>
                                          <w:color w:val="000000" w:themeColor="text1"/>
                                        </w:rPr>
                                      </w:pPr>
                                      <w:r>
                                        <w:rPr>
                                          <w:rFonts w:ascii="Times New Roman" w:eastAsia="Times New Roman" w:hAnsi="Times New Roman" w:cs="Times New Roman"/>
                                          <w:bCs/>
                                          <w:iCs w:val="0"/>
                                          <w:color w:val="000000" w:themeColor="text1"/>
                                          <w:spacing w:val="0"/>
                                          <w:sz w:val="38"/>
                                          <w:szCs w:val="38"/>
                                          <w:lang w:bidi="km-KH"/>
                                        </w:rPr>
                                        <w:t>Voice Over Internet Protocol</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9780F7C" id="_x0000_t202" coordsize="21600,21600" o:spt="202" path="m,l,21600r21600,l21600,xe">
                      <v:stroke joinstyle="miter"/>
                      <v:path gradientshapeok="t" o:connecttype="rect"/>
                    </v:shapetype>
                    <v:shape id="Text Box 25" o:spid="_x0000_s1029" type="#_x0000_t202" alt="Text box to enter subtitle" style="width:276.8pt;height:5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LMRaQIAADYFAAAOAAAAZHJzL2Uyb0RvYy54bWysVN9v2jAQfp+0/8Hy+whQaFfUUDEqpklV&#10;W41OfTaODdEcn3c2JOyv39khwLq9dNpLYt/v++4739w2lWE7hb4Em/NBr8+ZshKK0q5z/u158eEj&#10;Zz4IWwgDVuV8rzy/nb5/d1O7iRrCBkyhkFEQ6ye1y/kmBDfJMi83qhK+B05ZUmrASgS64jorUNQU&#10;vTLZsN+/zGrAwiFI5T1J71oln6b4WisZHrX2KjCTc6otpC+m7yp+s+mNmKxRuE0pD2WIf6iiEqWl&#10;pMdQdyIItsXyj1BVKRE86NCTUGWgdSlV6oG6GfRfdbPcCKdSLwSOd0eY/P8LKx92S/eELDSfoKEB&#10;RkBq5yeehLGfRmMV/1QpIz1BuD/CpprAJAkvxoNx//qSM0m6q8Ho4mocw2Qnb4c+fFZQsXjIOdJY&#10;Elpid+9Da9qZxGQWFqUxaTTG/iagmFGSnUpMp7A3KtoZ+1VpVhap0ijwEteruUHWjpw4SR10g0/B&#10;yCEaakr4Rt+DS/RWiWlv9D86pfxgw9G/Ki1gAijtgYoN7AQxuPieBkSF69a+g6IFIGIRmlVDCNBU&#10;ulGuoNjThBFa8nsnFyWN4V748CSQ2E6Q0AaHR/poA3XO4XDibAP482/yaE8kJC1nNW1Pzv2PrUDF&#10;mfliiZ7Xg9Eorlu6jMZXQ7rguWZ1rrHbag7U3oDeCifTMdoH0x01QvVCiz6LWUklrKTcOQ/dcR7a&#10;AdNDIdVsloxowZwI93bpZAwdUY4ke25eBLoDEwNx+AG6PROTV4RsbaOnhdk2gC4TWyPOLaoH/Gk5&#10;E98PD0nc/vN7sjo9d9NfAAAA//8DAFBLAwQUAAYACAAAACEARLu6qNoAAAAFAQAADwAAAGRycy9k&#10;b3ducmV2LnhtbEyPQUvDQBCF74L/YRnBm51tNaXGbIooXhWrFrxts9MkmJ0N2W0T/72jl3p5MLzH&#10;e98U68l36khDbAMbmM80KOIquJZrA+9vT1crUDFZdrYLTAa+KcK6PD8rbO7CyK903KRaSQnH3Bpo&#10;UupzxFg15G2chZ5YvH0YvE1yDjW6wY5S7jtcaL1Eb1uWhcb29NBQ9bU5eAMfz/vP7Y1+qR991o9h&#10;0sj+Fo25vJju70AlmtIpDL/4gg6lMO3CgV1UnQF5JP2peFl2vQS1k9B8kQGWBf6nL38AAAD//wMA&#10;UEsBAi0AFAAGAAgAAAAhALaDOJL+AAAA4QEAABMAAAAAAAAAAAAAAAAAAAAAAFtDb250ZW50X1R5&#10;cGVzXS54bWxQSwECLQAUAAYACAAAACEAOP0h/9YAAACUAQAACwAAAAAAAAAAAAAAAAAvAQAAX3Jl&#10;bHMvLnJlbHNQSwECLQAUAAYACAAAACEApHyzEWkCAAA2BQAADgAAAAAAAAAAAAAAAAAuAgAAZHJz&#10;L2Uyb0RvYy54bWxQSwECLQAUAAYACAAAACEARLu6qNoAAAAFAQAADwAAAAAAAAAAAAAAAADDBAAA&#10;ZHJzL2Rvd25yZXYueG1sUEsFBgAAAAAEAAQA8wAAAMoFAAAAAA==&#10;" filled="f" stroked="f">
                      <v:textbox>
                        <w:txbxContent>
                          <w:sdt>
                            <w:sdtPr>
                              <w:rPr>
                                <w:rFonts w:ascii="Times New Roman" w:eastAsia="Times New Roman" w:hAnsi="Times New Roman" w:cs="Times New Roman"/>
                                <w:bCs/>
                                <w:iCs w:val="0"/>
                                <w:color w:val="000000" w:themeColor="text1"/>
                                <w:spacing w:val="0"/>
                                <w:sz w:val="38"/>
                                <w:szCs w:val="38"/>
                                <w:lang w:bidi="km-KH"/>
                              </w:rPr>
                              <w:alias w:val="Enter document subtitle:"/>
                              <w:tag w:val="Enter document subtitle:"/>
                              <w:id w:val="-826216229"/>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p w14:paraId="4788B4CB" w14:textId="55C05ED5" w:rsidR="00283BA5" w:rsidRPr="0085213D" w:rsidRDefault="005C73BB" w:rsidP="00283BA5">
                                <w:pPr>
                                  <w:pStyle w:val="Subtitle"/>
                                  <w:jc w:val="center"/>
                                  <w:rPr>
                                    <w:color w:val="000000" w:themeColor="text1"/>
                                  </w:rPr>
                                </w:pPr>
                                <w:r>
                                  <w:rPr>
                                    <w:rFonts w:ascii="Times New Roman" w:eastAsia="Times New Roman" w:hAnsi="Times New Roman" w:cs="Times New Roman"/>
                                    <w:bCs/>
                                    <w:iCs w:val="0"/>
                                    <w:color w:val="000000" w:themeColor="text1"/>
                                    <w:spacing w:val="0"/>
                                    <w:sz w:val="38"/>
                                    <w:szCs w:val="38"/>
                                    <w:lang w:bidi="km-KH"/>
                                  </w:rPr>
                                  <w:t>Voice Over Internet Protocol</w:t>
                                </w:r>
                              </w:p>
                            </w:sdtContent>
                          </w:sdt>
                        </w:txbxContent>
                      </v:textbox>
                      <w10:anchorlock/>
                    </v:shape>
                  </w:pict>
                </mc:Fallback>
              </mc:AlternateContent>
            </w:r>
          </w:p>
        </w:tc>
      </w:tr>
      <w:tr w:rsidR="00283BA5" w:rsidRPr="00DB0BBA" w14:paraId="25BB7922" w14:textId="77777777" w:rsidTr="00283BA5">
        <w:trPr>
          <w:trHeight w:val="2283"/>
        </w:trPr>
        <w:tc>
          <w:tcPr>
            <w:cnfStyle w:val="001000000000" w:firstRow="0" w:lastRow="0" w:firstColumn="1" w:lastColumn="0" w:oddVBand="0" w:evenVBand="0" w:oddHBand="0" w:evenHBand="0" w:firstRowFirstColumn="0" w:firstRowLastColumn="0" w:lastRowFirstColumn="0" w:lastRowLastColumn="0"/>
            <w:tcW w:w="12256" w:type="dxa"/>
            <w:shd w:val="clear" w:color="auto" w:fill="3F1D5A" w:themeFill="accent1"/>
            <w:vAlign w:val="center"/>
          </w:tcPr>
          <w:p w14:paraId="49498D38" w14:textId="4C6EF8C5" w:rsidR="00283BA5" w:rsidRPr="00DB0BBA" w:rsidRDefault="00481C22" w:rsidP="006A3E6D">
            <w:pPr>
              <w:spacing w:beforeLines="20" w:before="48" w:afterLines="20" w:after="48"/>
              <w:jc w:val="center"/>
              <w:rPr>
                <w:rFonts w:asciiTheme="majorBidi" w:eastAsiaTheme="majorEastAsia" w:hAnsiTheme="majorBidi" w:cstheme="majorBidi"/>
                <w:color w:val="F3642C" w:themeColor="text2"/>
                <w:spacing w:val="5"/>
                <w:kern w:val="28"/>
                <w:sz w:val="20"/>
                <w:szCs w:val="20"/>
                <w14:ligatures w14:val="standardContextual"/>
                <w14:cntxtAlts/>
              </w:rPr>
            </w:pPr>
            <w:r w:rsidRPr="00DB0BBA">
              <w:rPr>
                <w:rFonts w:asciiTheme="majorBidi" w:eastAsiaTheme="majorEastAsia" w:hAnsiTheme="majorBidi" w:cstheme="majorBidi"/>
                <w:noProof/>
                <w:color w:val="F3642C" w:themeColor="text2"/>
                <w:spacing w:val="5"/>
                <w:kern w:val="28"/>
                <w:sz w:val="20"/>
                <w:szCs w:val="20"/>
                <w:lang w:bidi="km-KH"/>
              </w:rPr>
              <mc:AlternateContent>
                <mc:Choice Requires="wps">
                  <w:drawing>
                    <wp:anchor distT="0" distB="0" distL="114300" distR="114300" simplePos="0" relativeHeight="251661312" behindDoc="0" locked="0" layoutInCell="1" allowOverlap="1" wp14:anchorId="1BB81371" wp14:editId="65BB6295">
                      <wp:simplePos x="0" y="0"/>
                      <wp:positionH relativeFrom="column">
                        <wp:posOffset>1385570</wp:posOffset>
                      </wp:positionH>
                      <wp:positionV relativeFrom="paragraph">
                        <wp:posOffset>982980</wp:posOffset>
                      </wp:positionV>
                      <wp:extent cx="5264785" cy="2715895"/>
                      <wp:effectExtent l="0" t="0" r="0" b="8255"/>
                      <wp:wrapNone/>
                      <wp:docPr id="10" name="Rectangle 10"/>
                      <wp:cNvGraphicFramePr/>
                      <a:graphic xmlns:a="http://schemas.openxmlformats.org/drawingml/2006/main">
                        <a:graphicData uri="http://schemas.microsoft.com/office/word/2010/wordprocessingShape">
                          <wps:wsp>
                            <wps:cNvSpPr/>
                            <wps:spPr>
                              <a:xfrm>
                                <a:off x="0" y="0"/>
                                <a:ext cx="5264785" cy="271589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967A7E1" w14:textId="5A4263A8" w:rsidR="00CE03FE" w:rsidRPr="00B12C52" w:rsidRDefault="00CE03FE" w:rsidP="0036484F">
                                  <w:pPr>
                                    <w:pStyle w:val="NormalWeb"/>
                                    <w:spacing w:before="0" w:beforeAutospacing="0" w:after="0" w:afterAutospacing="0"/>
                                    <w:jc w:val="center"/>
                                    <w:rPr>
                                      <w:b/>
                                      <w:bCs/>
                                      <w:color w:val="000000" w:themeColor="text1"/>
                                      <w:sz w:val="32"/>
                                      <w:szCs w:val="32"/>
                                    </w:rPr>
                                  </w:pPr>
                                  <w:r w:rsidRPr="00E95D49">
                                    <w:rPr>
                                      <w:b/>
                                      <w:bCs/>
                                      <w:color w:val="FFFFFF" w:themeColor="background1"/>
                                      <w:sz w:val="32"/>
                                      <w:szCs w:val="32"/>
                                    </w:rPr>
                                    <w:t>Group Member</w:t>
                                  </w:r>
                                  <w:r w:rsidR="00132948" w:rsidRPr="00E95D49">
                                    <w:rPr>
                                      <w:b/>
                                      <w:bCs/>
                                      <w:color w:val="FFFFFF" w:themeColor="background1"/>
                                      <w:sz w:val="32"/>
                                      <w:szCs w:val="32"/>
                                    </w:rPr>
                                    <w:t>s</w:t>
                                  </w:r>
                                  <w:r w:rsidRPr="00E95D49">
                                    <w:rPr>
                                      <w:b/>
                                      <w:bCs/>
                                      <w:color w:val="FFFFFF" w:themeColor="background1"/>
                                      <w:sz w:val="32"/>
                                      <w:szCs w:val="32"/>
                                    </w:rPr>
                                    <w:t>:</w:t>
                                  </w:r>
                                </w:p>
                                <w:p w14:paraId="0DB1A82C" w14:textId="738D5B66" w:rsidR="00CD568D" w:rsidRPr="00B12C52" w:rsidRDefault="00CD568D" w:rsidP="0036484F">
                                  <w:pPr>
                                    <w:pStyle w:val="NormalWeb"/>
                                    <w:spacing w:before="0" w:beforeAutospacing="0" w:after="0" w:afterAutospacing="0"/>
                                    <w:jc w:val="center"/>
                                    <w:rPr>
                                      <w:b/>
                                      <w:bCs/>
                                      <w:color w:val="000000" w:themeColor="text1"/>
                                      <w:sz w:val="32"/>
                                      <w:szCs w:val="32"/>
                                    </w:rPr>
                                  </w:pPr>
                                </w:p>
                                <w:p w14:paraId="10F859D5" w14:textId="77777777" w:rsidR="00CD568D" w:rsidRPr="00C10782" w:rsidRDefault="00CD568D" w:rsidP="0036484F">
                                  <w:pPr>
                                    <w:pStyle w:val="NormalWeb"/>
                                    <w:spacing w:before="0" w:beforeAutospacing="0" w:after="0" w:afterAutospacing="0"/>
                                    <w:jc w:val="center"/>
                                    <w:rPr>
                                      <w:color w:val="000000" w:themeColor="text1"/>
                                    </w:rPr>
                                  </w:pPr>
                                </w:p>
                                <w:p w14:paraId="1185182E" w14:textId="70B6899F" w:rsidR="002F1031" w:rsidRPr="00C10782" w:rsidRDefault="002F1031" w:rsidP="00CD568D">
                                  <w:pPr>
                                    <w:pStyle w:val="NormalWeb"/>
                                    <w:spacing w:before="0" w:beforeAutospacing="0" w:after="0" w:afterAutospacing="0"/>
                                    <w:jc w:val="center"/>
                                    <w:rPr>
                                      <w:color w:val="000000" w:themeColor="text1"/>
                                    </w:rPr>
                                  </w:pPr>
                                  <w:r w:rsidRPr="00C10782">
                                    <w:rPr>
                                      <w:b/>
                                      <w:bCs/>
                                      <w:color w:val="000000" w:themeColor="text1"/>
                                      <w:sz w:val="32"/>
                                      <w:szCs w:val="32"/>
                                    </w:rPr>
                                    <w:t xml:space="preserve">An </w:t>
                                  </w:r>
                                  <w:proofErr w:type="spellStart"/>
                                  <w:r w:rsidRPr="00C10782">
                                    <w:rPr>
                                      <w:b/>
                                      <w:bCs/>
                                      <w:color w:val="000000" w:themeColor="text1"/>
                                      <w:sz w:val="32"/>
                                      <w:szCs w:val="32"/>
                                    </w:rPr>
                                    <w:t>Sreykhouch</w:t>
                                  </w:r>
                                  <w:proofErr w:type="spellEnd"/>
                                  <w:r w:rsidRPr="00C10782">
                                    <w:rPr>
                                      <w:b/>
                                      <w:bCs/>
                                      <w:color w:val="000000" w:themeColor="text1"/>
                                      <w:sz w:val="32"/>
                                      <w:szCs w:val="32"/>
                                    </w:rPr>
                                    <w:tab/>
                                  </w:r>
                                  <w:r w:rsidRPr="00C10782">
                                    <w:rPr>
                                      <w:b/>
                                      <w:bCs/>
                                      <w:color w:val="000000" w:themeColor="text1"/>
                                      <w:sz w:val="32"/>
                                      <w:szCs w:val="32"/>
                                    </w:rPr>
                                    <w:tab/>
                                  </w:r>
                                  <w:r w:rsidRPr="00C10782">
                                    <w:rPr>
                                      <w:b/>
                                      <w:bCs/>
                                      <w:color w:val="000000" w:themeColor="text1"/>
                                      <w:sz w:val="32"/>
                                      <w:szCs w:val="32"/>
                                    </w:rPr>
                                    <w:tab/>
                                    <w:t>e</w:t>
                                  </w:r>
                                  <w:r w:rsidR="00CD568D" w:rsidRPr="00C10782">
                                    <w:rPr>
                                      <w:b/>
                                      <w:bCs/>
                                      <w:color w:val="000000" w:themeColor="text1"/>
                                      <w:sz w:val="32"/>
                                      <w:szCs w:val="32"/>
                                    </w:rPr>
                                    <w:t>20180005</w:t>
                                  </w:r>
                                </w:p>
                                <w:p w14:paraId="687AAC21" w14:textId="58D9B911" w:rsidR="00CD568D" w:rsidRPr="00C10782" w:rsidRDefault="002F1031" w:rsidP="00CD568D">
                                  <w:pPr>
                                    <w:pStyle w:val="NormalWeb"/>
                                    <w:spacing w:before="0" w:beforeAutospacing="0" w:after="0" w:afterAutospacing="0"/>
                                    <w:jc w:val="center"/>
                                    <w:rPr>
                                      <w:b/>
                                      <w:bCs/>
                                      <w:color w:val="000000" w:themeColor="text1"/>
                                      <w:sz w:val="32"/>
                                      <w:szCs w:val="32"/>
                                    </w:rPr>
                                  </w:pPr>
                                  <w:proofErr w:type="spellStart"/>
                                  <w:r w:rsidRPr="00C10782">
                                    <w:rPr>
                                      <w:b/>
                                      <w:bCs/>
                                      <w:color w:val="000000" w:themeColor="text1"/>
                                      <w:sz w:val="32"/>
                                      <w:szCs w:val="32"/>
                                    </w:rPr>
                                    <w:t>C</w:t>
                                  </w:r>
                                  <w:r w:rsidR="00CD568D" w:rsidRPr="00C10782">
                                    <w:rPr>
                                      <w:b/>
                                      <w:bCs/>
                                      <w:color w:val="000000" w:themeColor="text1"/>
                                      <w:sz w:val="32"/>
                                      <w:szCs w:val="32"/>
                                    </w:rPr>
                                    <w:t>hhoem</w:t>
                                  </w:r>
                                  <w:proofErr w:type="spellEnd"/>
                                  <w:r w:rsidRPr="00C10782">
                                    <w:rPr>
                                      <w:b/>
                                      <w:bCs/>
                                      <w:color w:val="000000" w:themeColor="text1"/>
                                      <w:sz w:val="32"/>
                                      <w:szCs w:val="32"/>
                                    </w:rPr>
                                    <w:t xml:space="preserve"> </w:t>
                                  </w:r>
                                  <w:proofErr w:type="spellStart"/>
                                  <w:r w:rsidRPr="00C10782">
                                    <w:rPr>
                                      <w:b/>
                                      <w:bCs/>
                                      <w:color w:val="000000" w:themeColor="text1"/>
                                      <w:sz w:val="32"/>
                                      <w:szCs w:val="32"/>
                                    </w:rPr>
                                    <w:t>Nikkhare</w:t>
                                  </w:r>
                                  <w:proofErr w:type="spellEnd"/>
                                  <w:r w:rsidRPr="00C10782">
                                    <w:rPr>
                                      <w:b/>
                                      <w:bCs/>
                                      <w:color w:val="000000" w:themeColor="text1"/>
                                      <w:sz w:val="32"/>
                                      <w:szCs w:val="32"/>
                                    </w:rPr>
                                    <w:tab/>
                                  </w:r>
                                  <w:r w:rsidRPr="00C10782">
                                    <w:rPr>
                                      <w:b/>
                                      <w:bCs/>
                                      <w:color w:val="000000" w:themeColor="text1"/>
                                      <w:sz w:val="32"/>
                                      <w:szCs w:val="32"/>
                                    </w:rPr>
                                    <w:tab/>
                                    <w:t>e20180122</w:t>
                                  </w:r>
                                </w:p>
                                <w:p w14:paraId="339DB83D" w14:textId="392F1AD6" w:rsidR="00CD568D" w:rsidRPr="00C10782" w:rsidRDefault="00CD568D" w:rsidP="00CD568D">
                                  <w:pPr>
                                    <w:pStyle w:val="NormalWeb"/>
                                    <w:spacing w:before="0" w:beforeAutospacing="0" w:after="0" w:afterAutospacing="0"/>
                                    <w:jc w:val="center"/>
                                    <w:rPr>
                                      <w:b/>
                                      <w:bCs/>
                                      <w:color w:val="000000" w:themeColor="text1"/>
                                      <w:sz w:val="32"/>
                                      <w:szCs w:val="32"/>
                                    </w:rPr>
                                  </w:pPr>
                                  <w:r w:rsidRPr="00C10782">
                                    <w:rPr>
                                      <w:b/>
                                      <w:bCs/>
                                      <w:color w:val="000000" w:themeColor="text1"/>
                                      <w:sz w:val="32"/>
                                      <w:szCs w:val="32"/>
                                    </w:rPr>
                                    <w:t xml:space="preserve">Hal </w:t>
                                  </w:r>
                                  <w:proofErr w:type="spellStart"/>
                                  <w:r w:rsidRPr="00C10782">
                                    <w:rPr>
                                      <w:b/>
                                      <w:bCs/>
                                      <w:color w:val="000000" w:themeColor="text1"/>
                                      <w:sz w:val="32"/>
                                      <w:szCs w:val="32"/>
                                    </w:rPr>
                                    <w:t>Sokheang</w:t>
                                  </w:r>
                                  <w:proofErr w:type="spellEnd"/>
                                  <w:r w:rsidRPr="00C10782">
                                    <w:rPr>
                                      <w:b/>
                                      <w:bCs/>
                                      <w:color w:val="000000" w:themeColor="text1"/>
                                      <w:sz w:val="32"/>
                                      <w:szCs w:val="32"/>
                                    </w:rPr>
                                    <w:tab/>
                                  </w:r>
                                  <w:r w:rsidRPr="00C10782">
                                    <w:rPr>
                                      <w:b/>
                                      <w:bCs/>
                                      <w:color w:val="000000" w:themeColor="text1"/>
                                      <w:sz w:val="32"/>
                                      <w:szCs w:val="32"/>
                                    </w:rPr>
                                    <w:tab/>
                                  </w:r>
                                  <w:r w:rsidRPr="00C10782">
                                    <w:rPr>
                                      <w:b/>
                                      <w:bCs/>
                                      <w:color w:val="000000" w:themeColor="text1"/>
                                      <w:sz w:val="32"/>
                                      <w:szCs w:val="32"/>
                                    </w:rPr>
                                    <w:tab/>
                                    <w:t>e20180244</w:t>
                                  </w:r>
                                </w:p>
                                <w:p w14:paraId="5F256153" w14:textId="2C4CBB62" w:rsidR="00CD568D" w:rsidRPr="00C10782" w:rsidRDefault="00CD568D" w:rsidP="00CD568D">
                                  <w:pPr>
                                    <w:pStyle w:val="NormalWeb"/>
                                    <w:spacing w:before="0" w:beforeAutospacing="0" w:after="0" w:afterAutospacing="0"/>
                                    <w:jc w:val="center"/>
                                    <w:rPr>
                                      <w:b/>
                                      <w:bCs/>
                                      <w:color w:val="000000" w:themeColor="text1"/>
                                      <w:sz w:val="32"/>
                                      <w:szCs w:val="32"/>
                                    </w:rPr>
                                  </w:pPr>
                                  <w:r w:rsidRPr="00C10782">
                                    <w:rPr>
                                      <w:b/>
                                      <w:bCs/>
                                      <w:color w:val="000000" w:themeColor="text1"/>
                                      <w:sz w:val="32"/>
                                      <w:szCs w:val="32"/>
                                    </w:rPr>
                                    <w:t>Hun Ravit</w:t>
                                  </w:r>
                                  <w:r w:rsidRPr="00C10782">
                                    <w:rPr>
                                      <w:b/>
                                      <w:bCs/>
                                      <w:color w:val="000000" w:themeColor="text1"/>
                                      <w:sz w:val="32"/>
                                      <w:szCs w:val="32"/>
                                    </w:rPr>
                                    <w:tab/>
                                  </w:r>
                                  <w:r w:rsidRPr="00C10782">
                                    <w:rPr>
                                      <w:b/>
                                      <w:bCs/>
                                      <w:color w:val="000000" w:themeColor="text1"/>
                                      <w:sz w:val="32"/>
                                      <w:szCs w:val="32"/>
                                    </w:rPr>
                                    <w:tab/>
                                  </w:r>
                                  <w:r w:rsidRPr="00C10782">
                                    <w:rPr>
                                      <w:b/>
                                      <w:bCs/>
                                      <w:color w:val="000000" w:themeColor="text1"/>
                                      <w:sz w:val="32"/>
                                      <w:szCs w:val="32"/>
                                    </w:rPr>
                                    <w:tab/>
                                  </w:r>
                                  <w:r w:rsidRPr="00C10782">
                                    <w:rPr>
                                      <w:b/>
                                      <w:bCs/>
                                      <w:color w:val="000000" w:themeColor="text1"/>
                                      <w:sz w:val="32"/>
                                      <w:szCs w:val="32"/>
                                    </w:rPr>
                                    <w:tab/>
                                    <w:t>e20180328</w:t>
                                  </w:r>
                                </w:p>
                                <w:p w14:paraId="16BD6D81" w14:textId="3952E638" w:rsidR="00CD568D" w:rsidRPr="00C10782" w:rsidRDefault="00CD568D" w:rsidP="00CD568D">
                                  <w:pPr>
                                    <w:pStyle w:val="NormalWeb"/>
                                    <w:spacing w:before="0" w:beforeAutospacing="0" w:after="0" w:afterAutospacing="0"/>
                                    <w:jc w:val="center"/>
                                    <w:rPr>
                                      <w:b/>
                                      <w:bCs/>
                                      <w:color w:val="000000" w:themeColor="text1"/>
                                      <w:sz w:val="32"/>
                                      <w:szCs w:val="32"/>
                                    </w:rPr>
                                  </w:pPr>
                                  <w:proofErr w:type="spellStart"/>
                                  <w:r w:rsidRPr="00C10782">
                                    <w:rPr>
                                      <w:b/>
                                      <w:bCs/>
                                      <w:color w:val="000000" w:themeColor="text1"/>
                                      <w:sz w:val="32"/>
                                      <w:szCs w:val="32"/>
                                    </w:rPr>
                                    <w:t>Keo</w:t>
                                  </w:r>
                                  <w:proofErr w:type="spellEnd"/>
                                  <w:r w:rsidRPr="00C10782">
                                    <w:rPr>
                                      <w:b/>
                                      <w:bCs/>
                                      <w:color w:val="000000" w:themeColor="text1"/>
                                      <w:sz w:val="32"/>
                                      <w:szCs w:val="32"/>
                                    </w:rPr>
                                    <w:t xml:space="preserve"> </w:t>
                                  </w:r>
                                  <w:proofErr w:type="spellStart"/>
                                  <w:r w:rsidRPr="00C10782">
                                    <w:rPr>
                                      <w:b/>
                                      <w:bCs/>
                                      <w:color w:val="000000" w:themeColor="text1"/>
                                      <w:sz w:val="32"/>
                                      <w:szCs w:val="32"/>
                                    </w:rPr>
                                    <w:t>Linna</w:t>
                                  </w:r>
                                  <w:proofErr w:type="spellEnd"/>
                                  <w:r w:rsidRPr="00C10782">
                                    <w:rPr>
                                      <w:b/>
                                      <w:bCs/>
                                      <w:color w:val="000000" w:themeColor="text1"/>
                                      <w:sz w:val="32"/>
                                      <w:szCs w:val="32"/>
                                    </w:rPr>
                                    <w:tab/>
                                  </w:r>
                                  <w:r w:rsidRPr="00C10782">
                                    <w:rPr>
                                      <w:b/>
                                      <w:bCs/>
                                      <w:color w:val="000000" w:themeColor="text1"/>
                                      <w:sz w:val="32"/>
                                      <w:szCs w:val="32"/>
                                    </w:rPr>
                                    <w:tab/>
                                  </w:r>
                                  <w:r w:rsidRPr="00C10782">
                                    <w:rPr>
                                      <w:b/>
                                      <w:bCs/>
                                      <w:color w:val="000000" w:themeColor="text1"/>
                                      <w:sz w:val="32"/>
                                      <w:szCs w:val="32"/>
                                    </w:rPr>
                                    <w:tab/>
                                    <w:t>e20180368</w:t>
                                  </w:r>
                                </w:p>
                                <w:p w14:paraId="3C56B734" w14:textId="2CC843FF" w:rsidR="00CD568D" w:rsidRPr="00C10782" w:rsidRDefault="00CD568D" w:rsidP="00CD568D">
                                  <w:pPr>
                                    <w:pStyle w:val="NormalWeb"/>
                                    <w:spacing w:before="0" w:beforeAutospacing="0" w:after="0" w:afterAutospacing="0"/>
                                    <w:jc w:val="center"/>
                                    <w:rPr>
                                      <w:b/>
                                      <w:bCs/>
                                      <w:color w:val="000000" w:themeColor="text1"/>
                                      <w:sz w:val="32"/>
                                      <w:szCs w:val="32"/>
                                    </w:rPr>
                                  </w:pPr>
                                  <w:proofErr w:type="spellStart"/>
                                  <w:r w:rsidRPr="00C10782">
                                    <w:rPr>
                                      <w:b/>
                                      <w:bCs/>
                                      <w:color w:val="000000" w:themeColor="text1"/>
                                      <w:sz w:val="32"/>
                                      <w:szCs w:val="32"/>
                                    </w:rPr>
                                    <w:t>Keun</w:t>
                                  </w:r>
                                  <w:proofErr w:type="spellEnd"/>
                                  <w:r w:rsidRPr="00C10782">
                                    <w:rPr>
                                      <w:b/>
                                      <w:bCs/>
                                      <w:color w:val="000000" w:themeColor="text1"/>
                                      <w:sz w:val="32"/>
                                      <w:szCs w:val="32"/>
                                    </w:rPr>
                                    <w:t xml:space="preserve"> </w:t>
                                  </w:r>
                                  <w:proofErr w:type="spellStart"/>
                                  <w:r w:rsidRPr="00C10782">
                                    <w:rPr>
                                      <w:b/>
                                      <w:bCs/>
                                      <w:color w:val="000000" w:themeColor="text1"/>
                                      <w:sz w:val="32"/>
                                      <w:szCs w:val="32"/>
                                    </w:rPr>
                                    <w:t>Sreyleav</w:t>
                                  </w:r>
                                  <w:proofErr w:type="spellEnd"/>
                                  <w:r w:rsidRPr="00C10782">
                                    <w:rPr>
                                      <w:b/>
                                      <w:bCs/>
                                      <w:color w:val="000000" w:themeColor="text1"/>
                                      <w:sz w:val="32"/>
                                      <w:szCs w:val="32"/>
                                    </w:rPr>
                                    <w:tab/>
                                  </w:r>
                                  <w:r w:rsidRPr="00C10782">
                                    <w:rPr>
                                      <w:b/>
                                      <w:bCs/>
                                      <w:color w:val="000000" w:themeColor="text1"/>
                                      <w:sz w:val="32"/>
                                      <w:szCs w:val="32"/>
                                    </w:rPr>
                                    <w:tab/>
                                  </w:r>
                                  <w:r w:rsidRPr="00C10782">
                                    <w:rPr>
                                      <w:b/>
                                      <w:bCs/>
                                      <w:color w:val="000000" w:themeColor="text1"/>
                                      <w:sz w:val="32"/>
                                      <w:szCs w:val="32"/>
                                    </w:rPr>
                                    <w:tab/>
                                    <w:t>e20180377</w:t>
                                  </w:r>
                                </w:p>
                                <w:p w14:paraId="48D5EDB1" w14:textId="55B0DA3F" w:rsidR="00CE03FE" w:rsidRPr="00C10782" w:rsidRDefault="002F1031" w:rsidP="00CE03FE">
                                  <w:pPr>
                                    <w:pStyle w:val="NormalWeb"/>
                                    <w:spacing w:before="0" w:beforeAutospacing="0" w:after="0" w:afterAutospacing="0"/>
                                    <w:rPr>
                                      <w:b/>
                                      <w:bCs/>
                                      <w:color w:val="000000" w:themeColor="text1"/>
                                      <w:sz w:val="32"/>
                                      <w:szCs w:val="32"/>
                                    </w:rPr>
                                  </w:pPr>
                                  <w:r w:rsidRPr="00C10782">
                                    <w:rPr>
                                      <w:b/>
                                      <w:bCs/>
                                      <w:color w:val="000000" w:themeColor="text1"/>
                                      <w:sz w:val="32"/>
                                      <w:szCs w:val="32"/>
                                    </w:rPr>
                                    <w:t xml:space="preserve">     </w:t>
                                  </w:r>
                                </w:p>
                                <w:p w14:paraId="65485D43" w14:textId="6324C1B4" w:rsidR="00283BA5" w:rsidRPr="00C10782" w:rsidRDefault="00283BA5" w:rsidP="00283BA5">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B81371" id="Rectangle 10" o:spid="_x0000_s1030" style="position:absolute;left:0;text-align:left;margin-left:109.1pt;margin-top:77.4pt;width:414.55pt;height:213.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fNvYwIAAC8FAAAOAAAAZHJzL2Uyb0RvYy54bWysVN9v2jAQfp+0/8Hy+wggKC0iVIiKaRJq&#10;q7VTn41jQzTH550NCfvrd3YCdN1eOu0lse/3ffedZ7dNZdhBoS/B5nzQ63OmrISitNucf3tefbrm&#10;zAdhC2HAqpwflee3848fZrWbqiHswBQKGQWxflq7nO9CcNMs83KnKuF74JQlpQasRKArbrMCRU3R&#10;K5MN+/2rrAYsHIJU3pP0rlXyeYqvtZLhQWuvAjM5p9pC+mL6buI3m8/EdIvC7UrZlSH+oYpKlJaS&#10;nkPdiSDYHss/QlWlRPCgQ09ClYHWpVSpB+pm0H/TzdNOOJV6IXC8O8Pk/19YeX94co9IMNTOTz0d&#10;YxeNxir+qT7WJLCOZ7BUE5gk4Xh4NZpcjzmTpBtOBuPrm3GEM7u4O/Ths4KKxUPOkaaRQBKHtQ+t&#10;6ckkZrOwKo1JEzH2NwHFjJLsUmM6haNR0c7Yr0qzskilRoGXuN0sDbJ20kRFmv1p3ikYOURDTQnf&#10;6du5RG+VCPZO/7NTyg82nP2r0gImgBL9VWzgIIi4xfdBh6xu7U9QtABELEKzaQiBnI+iZZRsoDg+&#10;EgLQct47uSppDGvhw6NAIjlBQosbHuijDdQ5h+7E2Q7w59/k0Z64R1rOalqanPsfe4GKM/PFEitv&#10;BqNR3LJ0GY0nQ7rga83mtcbuqyVQewN6IpxMx2gfzOmoEaoX2u9FzEoqYSXlzrkMeLosQztieiGk&#10;WiySGW2WE2Ftn5yMwSPOkWbPzYtA13ExEI3v4bRgYvqGkq1t9LSw2AfQZeLrBdduArSVifHdCxLX&#10;/vU9WV3eufkvAAAA//8DAFBLAwQUAAYACAAAACEAcUZwLd0AAAAMAQAADwAAAGRycy9kb3ducmV2&#10;LnhtbEyPy07DMBBF90j8gzVI7KiT0EAU4lRQ1A07ChLbaTyNI/yIYjcNf890BcvRPbpzbrNZnBUz&#10;TXEIXkG+ykCQ74IefK/g82N3V4GICb1GGzwp+KEIm/b6qsFah7N/p3mfesElPtaowKQ01lLGzpDD&#10;uAojec6OYXKY+Jx6qSc8c7mzssiyB+lw8PzB4EhbQ933/uQULC9fKIM1dETpsrd5l7/mW6vU7c3y&#10;/AQi0ZL+YLjoszq07HQIJ6+jsAqKvCoY5aBc84YLka0f70EcFJRVUYJsG/l/RPsLAAD//wMAUEsB&#10;Ai0AFAAGAAgAAAAhALaDOJL+AAAA4QEAABMAAAAAAAAAAAAAAAAAAAAAAFtDb250ZW50X1R5cGVz&#10;XS54bWxQSwECLQAUAAYACAAAACEAOP0h/9YAAACUAQAACwAAAAAAAAAAAAAAAAAvAQAAX3JlbHMv&#10;LnJlbHNQSwECLQAUAAYACAAAACEA9m3zb2MCAAAvBQAADgAAAAAAAAAAAAAAAAAuAgAAZHJzL2Uy&#10;b0RvYy54bWxQSwECLQAUAAYACAAAACEAcUZwLd0AAAAMAQAADwAAAAAAAAAAAAAAAAC9BAAAZHJz&#10;L2Rvd25yZXYueG1sUEsFBgAAAAAEAAQA8wAAAMcFAAAAAA==&#10;" filled="f" stroked="f">
                      <v:textbox>
                        <w:txbxContent>
                          <w:p w14:paraId="6967A7E1" w14:textId="5A4263A8" w:rsidR="00CE03FE" w:rsidRPr="00B12C52" w:rsidRDefault="00CE03FE" w:rsidP="0036484F">
                            <w:pPr>
                              <w:pStyle w:val="NormalWeb"/>
                              <w:spacing w:before="0" w:beforeAutospacing="0" w:after="0" w:afterAutospacing="0"/>
                              <w:jc w:val="center"/>
                              <w:rPr>
                                <w:b/>
                                <w:bCs/>
                                <w:color w:val="000000" w:themeColor="text1"/>
                                <w:sz w:val="32"/>
                                <w:szCs w:val="32"/>
                              </w:rPr>
                            </w:pPr>
                            <w:r w:rsidRPr="00E95D49">
                              <w:rPr>
                                <w:b/>
                                <w:bCs/>
                                <w:color w:val="FFFFFF" w:themeColor="background1"/>
                                <w:sz w:val="32"/>
                                <w:szCs w:val="32"/>
                              </w:rPr>
                              <w:t>Group Member</w:t>
                            </w:r>
                            <w:r w:rsidR="00132948" w:rsidRPr="00E95D49">
                              <w:rPr>
                                <w:b/>
                                <w:bCs/>
                                <w:color w:val="FFFFFF" w:themeColor="background1"/>
                                <w:sz w:val="32"/>
                                <w:szCs w:val="32"/>
                              </w:rPr>
                              <w:t>s</w:t>
                            </w:r>
                            <w:r w:rsidRPr="00E95D49">
                              <w:rPr>
                                <w:b/>
                                <w:bCs/>
                                <w:color w:val="FFFFFF" w:themeColor="background1"/>
                                <w:sz w:val="32"/>
                                <w:szCs w:val="32"/>
                              </w:rPr>
                              <w:t>:</w:t>
                            </w:r>
                          </w:p>
                          <w:p w14:paraId="0DB1A82C" w14:textId="738D5B66" w:rsidR="00CD568D" w:rsidRPr="00B12C52" w:rsidRDefault="00CD568D" w:rsidP="0036484F">
                            <w:pPr>
                              <w:pStyle w:val="NormalWeb"/>
                              <w:spacing w:before="0" w:beforeAutospacing="0" w:after="0" w:afterAutospacing="0"/>
                              <w:jc w:val="center"/>
                              <w:rPr>
                                <w:b/>
                                <w:bCs/>
                                <w:color w:val="000000" w:themeColor="text1"/>
                                <w:sz w:val="32"/>
                                <w:szCs w:val="32"/>
                              </w:rPr>
                            </w:pPr>
                          </w:p>
                          <w:p w14:paraId="10F859D5" w14:textId="77777777" w:rsidR="00CD568D" w:rsidRPr="00C10782" w:rsidRDefault="00CD568D" w:rsidP="0036484F">
                            <w:pPr>
                              <w:pStyle w:val="NormalWeb"/>
                              <w:spacing w:before="0" w:beforeAutospacing="0" w:after="0" w:afterAutospacing="0"/>
                              <w:jc w:val="center"/>
                              <w:rPr>
                                <w:color w:val="000000" w:themeColor="text1"/>
                              </w:rPr>
                            </w:pPr>
                          </w:p>
                          <w:p w14:paraId="1185182E" w14:textId="70B6899F" w:rsidR="002F1031" w:rsidRPr="00C10782" w:rsidRDefault="002F1031" w:rsidP="00CD568D">
                            <w:pPr>
                              <w:pStyle w:val="NormalWeb"/>
                              <w:spacing w:before="0" w:beforeAutospacing="0" w:after="0" w:afterAutospacing="0"/>
                              <w:jc w:val="center"/>
                              <w:rPr>
                                <w:color w:val="000000" w:themeColor="text1"/>
                              </w:rPr>
                            </w:pPr>
                            <w:r w:rsidRPr="00C10782">
                              <w:rPr>
                                <w:b/>
                                <w:bCs/>
                                <w:color w:val="000000" w:themeColor="text1"/>
                                <w:sz w:val="32"/>
                                <w:szCs w:val="32"/>
                              </w:rPr>
                              <w:t xml:space="preserve">An </w:t>
                            </w:r>
                            <w:proofErr w:type="spellStart"/>
                            <w:r w:rsidRPr="00C10782">
                              <w:rPr>
                                <w:b/>
                                <w:bCs/>
                                <w:color w:val="000000" w:themeColor="text1"/>
                                <w:sz w:val="32"/>
                                <w:szCs w:val="32"/>
                              </w:rPr>
                              <w:t>Sreykhouch</w:t>
                            </w:r>
                            <w:proofErr w:type="spellEnd"/>
                            <w:r w:rsidRPr="00C10782">
                              <w:rPr>
                                <w:b/>
                                <w:bCs/>
                                <w:color w:val="000000" w:themeColor="text1"/>
                                <w:sz w:val="32"/>
                                <w:szCs w:val="32"/>
                              </w:rPr>
                              <w:tab/>
                            </w:r>
                            <w:r w:rsidRPr="00C10782">
                              <w:rPr>
                                <w:b/>
                                <w:bCs/>
                                <w:color w:val="000000" w:themeColor="text1"/>
                                <w:sz w:val="32"/>
                                <w:szCs w:val="32"/>
                              </w:rPr>
                              <w:tab/>
                            </w:r>
                            <w:r w:rsidRPr="00C10782">
                              <w:rPr>
                                <w:b/>
                                <w:bCs/>
                                <w:color w:val="000000" w:themeColor="text1"/>
                                <w:sz w:val="32"/>
                                <w:szCs w:val="32"/>
                              </w:rPr>
                              <w:tab/>
                              <w:t>e</w:t>
                            </w:r>
                            <w:r w:rsidR="00CD568D" w:rsidRPr="00C10782">
                              <w:rPr>
                                <w:b/>
                                <w:bCs/>
                                <w:color w:val="000000" w:themeColor="text1"/>
                                <w:sz w:val="32"/>
                                <w:szCs w:val="32"/>
                              </w:rPr>
                              <w:t>20180005</w:t>
                            </w:r>
                          </w:p>
                          <w:p w14:paraId="687AAC21" w14:textId="58D9B911" w:rsidR="00CD568D" w:rsidRPr="00C10782" w:rsidRDefault="002F1031" w:rsidP="00CD568D">
                            <w:pPr>
                              <w:pStyle w:val="NormalWeb"/>
                              <w:spacing w:before="0" w:beforeAutospacing="0" w:after="0" w:afterAutospacing="0"/>
                              <w:jc w:val="center"/>
                              <w:rPr>
                                <w:b/>
                                <w:bCs/>
                                <w:color w:val="000000" w:themeColor="text1"/>
                                <w:sz w:val="32"/>
                                <w:szCs w:val="32"/>
                              </w:rPr>
                            </w:pPr>
                            <w:proofErr w:type="spellStart"/>
                            <w:r w:rsidRPr="00C10782">
                              <w:rPr>
                                <w:b/>
                                <w:bCs/>
                                <w:color w:val="000000" w:themeColor="text1"/>
                                <w:sz w:val="32"/>
                                <w:szCs w:val="32"/>
                              </w:rPr>
                              <w:t>C</w:t>
                            </w:r>
                            <w:r w:rsidR="00CD568D" w:rsidRPr="00C10782">
                              <w:rPr>
                                <w:b/>
                                <w:bCs/>
                                <w:color w:val="000000" w:themeColor="text1"/>
                                <w:sz w:val="32"/>
                                <w:szCs w:val="32"/>
                              </w:rPr>
                              <w:t>hhoem</w:t>
                            </w:r>
                            <w:proofErr w:type="spellEnd"/>
                            <w:r w:rsidRPr="00C10782">
                              <w:rPr>
                                <w:b/>
                                <w:bCs/>
                                <w:color w:val="000000" w:themeColor="text1"/>
                                <w:sz w:val="32"/>
                                <w:szCs w:val="32"/>
                              </w:rPr>
                              <w:t xml:space="preserve"> </w:t>
                            </w:r>
                            <w:proofErr w:type="spellStart"/>
                            <w:r w:rsidRPr="00C10782">
                              <w:rPr>
                                <w:b/>
                                <w:bCs/>
                                <w:color w:val="000000" w:themeColor="text1"/>
                                <w:sz w:val="32"/>
                                <w:szCs w:val="32"/>
                              </w:rPr>
                              <w:t>Nikkhare</w:t>
                            </w:r>
                            <w:proofErr w:type="spellEnd"/>
                            <w:r w:rsidRPr="00C10782">
                              <w:rPr>
                                <w:b/>
                                <w:bCs/>
                                <w:color w:val="000000" w:themeColor="text1"/>
                                <w:sz w:val="32"/>
                                <w:szCs w:val="32"/>
                              </w:rPr>
                              <w:tab/>
                            </w:r>
                            <w:r w:rsidRPr="00C10782">
                              <w:rPr>
                                <w:b/>
                                <w:bCs/>
                                <w:color w:val="000000" w:themeColor="text1"/>
                                <w:sz w:val="32"/>
                                <w:szCs w:val="32"/>
                              </w:rPr>
                              <w:tab/>
                              <w:t>e20180122</w:t>
                            </w:r>
                          </w:p>
                          <w:p w14:paraId="339DB83D" w14:textId="392F1AD6" w:rsidR="00CD568D" w:rsidRPr="00C10782" w:rsidRDefault="00CD568D" w:rsidP="00CD568D">
                            <w:pPr>
                              <w:pStyle w:val="NormalWeb"/>
                              <w:spacing w:before="0" w:beforeAutospacing="0" w:after="0" w:afterAutospacing="0"/>
                              <w:jc w:val="center"/>
                              <w:rPr>
                                <w:b/>
                                <w:bCs/>
                                <w:color w:val="000000" w:themeColor="text1"/>
                                <w:sz w:val="32"/>
                                <w:szCs w:val="32"/>
                              </w:rPr>
                            </w:pPr>
                            <w:r w:rsidRPr="00C10782">
                              <w:rPr>
                                <w:b/>
                                <w:bCs/>
                                <w:color w:val="000000" w:themeColor="text1"/>
                                <w:sz w:val="32"/>
                                <w:szCs w:val="32"/>
                              </w:rPr>
                              <w:t xml:space="preserve">Hal </w:t>
                            </w:r>
                            <w:proofErr w:type="spellStart"/>
                            <w:r w:rsidRPr="00C10782">
                              <w:rPr>
                                <w:b/>
                                <w:bCs/>
                                <w:color w:val="000000" w:themeColor="text1"/>
                                <w:sz w:val="32"/>
                                <w:szCs w:val="32"/>
                              </w:rPr>
                              <w:t>Sokheang</w:t>
                            </w:r>
                            <w:proofErr w:type="spellEnd"/>
                            <w:r w:rsidRPr="00C10782">
                              <w:rPr>
                                <w:b/>
                                <w:bCs/>
                                <w:color w:val="000000" w:themeColor="text1"/>
                                <w:sz w:val="32"/>
                                <w:szCs w:val="32"/>
                              </w:rPr>
                              <w:tab/>
                            </w:r>
                            <w:r w:rsidRPr="00C10782">
                              <w:rPr>
                                <w:b/>
                                <w:bCs/>
                                <w:color w:val="000000" w:themeColor="text1"/>
                                <w:sz w:val="32"/>
                                <w:szCs w:val="32"/>
                              </w:rPr>
                              <w:tab/>
                            </w:r>
                            <w:r w:rsidRPr="00C10782">
                              <w:rPr>
                                <w:b/>
                                <w:bCs/>
                                <w:color w:val="000000" w:themeColor="text1"/>
                                <w:sz w:val="32"/>
                                <w:szCs w:val="32"/>
                              </w:rPr>
                              <w:tab/>
                              <w:t>e20180244</w:t>
                            </w:r>
                          </w:p>
                          <w:p w14:paraId="5F256153" w14:textId="2C4CBB62" w:rsidR="00CD568D" w:rsidRPr="00C10782" w:rsidRDefault="00CD568D" w:rsidP="00CD568D">
                            <w:pPr>
                              <w:pStyle w:val="NormalWeb"/>
                              <w:spacing w:before="0" w:beforeAutospacing="0" w:after="0" w:afterAutospacing="0"/>
                              <w:jc w:val="center"/>
                              <w:rPr>
                                <w:b/>
                                <w:bCs/>
                                <w:color w:val="000000" w:themeColor="text1"/>
                                <w:sz w:val="32"/>
                                <w:szCs w:val="32"/>
                              </w:rPr>
                            </w:pPr>
                            <w:r w:rsidRPr="00C10782">
                              <w:rPr>
                                <w:b/>
                                <w:bCs/>
                                <w:color w:val="000000" w:themeColor="text1"/>
                                <w:sz w:val="32"/>
                                <w:szCs w:val="32"/>
                              </w:rPr>
                              <w:t>Hun Ravit</w:t>
                            </w:r>
                            <w:r w:rsidRPr="00C10782">
                              <w:rPr>
                                <w:b/>
                                <w:bCs/>
                                <w:color w:val="000000" w:themeColor="text1"/>
                                <w:sz w:val="32"/>
                                <w:szCs w:val="32"/>
                              </w:rPr>
                              <w:tab/>
                            </w:r>
                            <w:r w:rsidRPr="00C10782">
                              <w:rPr>
                                <w:b/>
                                <w:bCs/>
                                <w:color w:val="000000" w:themeColor="text1"/>
                                <w:sz w:val="32"/>
                                <w:szCs w:val="32"/>
                              </w:rPr>
                              <w:tab/>
                            </w:r>
                            <w:r w:rsidRPr="00C10782">
                              <w:rPr>
                                <w:b/>
                                <w:bCs/>
                                <w:color w:val="000000" w:themeColor="text1"/>
                                <w:sz w:val="32"/>
                                <w:szCs w:val="32"/>
                              </w:rPr>
                              <w:tab/>
                            </w:r>
                            <w:r w:rsidRPr="00C10782">
                              <w:rPr>
                                <w:b/>
                                <w:bCs/>
                                <w:color w:val="000000" w:themeColor="text1"/>
                                <w:sz w:val="32"/>
                                <w:szCs w:val="32"/>
                              </w:rPr>
                              <w:tab/>
                              <w:t>e20180328</w:t>
                            </w:r>
                          </w:p>
                          <w:p w14:paraId="16BD6D81" w14:textId="3952E638" w:rsidR="00CD568D" w:rsidRPr="00C10782" w:rsidRDefault="00CD568D" w:rsidP="00CD568D">
                            <w:pPr>
                              <w:pStyle w:val="NormalWeb"/>
                              <w:spacing w:before="0" w:beforeAutospacing="0" w:after="0" w:afterAutospacing="0"/>
                              <w:jc w:val="center"/>
                              <w:rPr>
                                <w:b/>
                                <w:bCs/>
                                <w:color w:val="000000" w:themeColor="text1"/>
                                <w:sz w:val="32"/>
                                <w:szCs w:val="32"/>
                              </w:rPr>
                            </w:pPr>
                            <w:proofErr w:type="spellStart"/>
                            <w:r w:rsidRPr="00C10782">
                              <w:rPr>
                                <w:b/>
                                <w:bCs/>
                                <w:color w:val="000000" w:themeColor="text1"/>
                                <w:sz w:val="32"/>
                                <w:szCs w:val="32"/>
                              </w:rPr>
                              <w:t>Keo</w:t>
                            </w:r>
                            <w:proofErr w:type="spellEnd"/>
                            <w:r w:rsidRPr="00C10782">
                              <w:rPr>
                                <w:b/>
                                <w:bCs/>
                                <w:color w:val="000000" w:themeColor="text1"/>
                                <w:sz w:val="32"/>
                                <w:szCs w:val="32"/>
                              </w:rPr>
                              <w:t xml:space="preserve"> </w:t>
                            </w:r>
                            <w:proofErr w:type="spellStart"/>
                            <w:r w:rsidRPr="00C10782">
                              <w:rPr>
                                <w:b/>
                                <w:bCs/>
                                <w:color w:val="000000" w:themeColor="text1"/>
                                <w:sz w:val="32"/>
                                <w:szCs w:val="32"/>
                              </w:rPr>
                              <w:t>Linna</w:t>
                            </w:r>
                            <w:proofErr w:type="spellEnd"/>
                            <w:r w:rsidRPr="00C10782">
                              <w:rPr>
                                <w:b/>
                                <w:bCs/>
                                <w:color w:val="000000" w:themeColor="text1"/>
                                <w:sz w:val="32"/>
                                <w:szCs w:val="32"/>
                              </w:rPr>
                              <w:tab/>
                            </w:r>
                            <w:r w:rsidRPr="00C10782">
                              <w:rPr>
                                <w:b/>
                                <w:bCs/>
                                <w:color w:val="000000" w:themeColor="text1"/>
                                <w:sz w:val="32"/>
                                <w:szCs w:val="32"/>
                              </w:rPr>
                              <w:tab/>
                            </w:r>
                            <w:r w:rsidRPr="00C10782">
                              <w:rPr>
                                <w:b/>
                                <w:bCs/>
                                <w:color w:val="000000" w:themeColor="text1"/>
                                <w:sz w:val="32"/>
                                <w:szCs w:val="32"/>
                              </w:rPr>
                              <w:tab/>
                              <w:t>e20180368</w:t>
                            </w:r>
                          </w:p>
                          <w:p w14:paraId="3C56B734" w14:textId="2CC843FF" w:rsidR="00CD568D" w:rsidRPr="00C10782" w:rsidRDefault="00CD568D" w:rsidP="00CD568D">
                            <w:pPr>
                              <w:pStyle w:val="NormalWeb"/>
                              <w:spacing w:before="0" w:beforeAutospacing="0" w:after="0" w:afterAutospacing="0"/>
                              <w:jc w:val="center"/>
                              <w:rPr>
                                <w:b/>
                                <w:bCs/>
                                <w:color w:val="000000" w:themeColor="text1"/>
                                <w:sz w:val="32"/>
                                <w:szCs w:val="32"/>
                              </w:rPr>
                            </w:pPr>
                            <w:proofErr w:type="spellStart"/>
                            <w:r w:rsidRPr="00C10782">
                              <w:rPr>
                                <w:b/>
                                <w:bCs/>
                                <w:color w:val="000000" w:themeColor="text1"/>
                                <w:sz w:val="32"/>
                                <w:szCs w:val="32"/>
                              </w:rPr>
                              <w:t>Keun</w:t>
                            </w:r>
                            <w:proofErr w:type="spellEnd"/>
                            <w:r w:rsidRPr="00C10782">
                              <w:rPr>
                                <w:b/>
                                <w:bCs/>
                                <w:color w:val="000000" w:themeColor="text1"/>
                                <w:sz w:val="32"/>
                                <w:szCs w:val="32"/>
                              </w:rPr>
                              <w:t xml:space="preserve"> </w:t>
                            </w:r>
                            <w:proofErr w:type="spellStart"/>
                            <w:r w:rsidRPr="00C10782">
                              <w:rPr>
                                <w:b/>
                                <w:bCs/>
                                <w:color w:val="000000" w:themeColor="text1"/>
                                <w:sz w:val="32"/>
                                <w:szCs w:val="32"/>
                              </w:rPr>
                              <w:t>Sreyleav</w:t>
                            </w:r>
                            <w:proofErr w:type="spellEnd"/>
                            <w:r w:rsidRPr="00C10782">
                              <w:rPr>
                                <w:b/>
                                <w:bCs/>
                                <w:color w:val="000000" w:themeColor="text1"/>
                                <w:sz w:val="32"/>
                                <w:szCs w:val="32"/>
                              </w:rPr>
                              <w:tab/>
                            </w:r>
                            <w:r w:rsidRPr="00C10782">
                              <w:rPr>
                                <w:b/>
                                <w:bCs/>
                                <w:color w:val="000000" w:themeColor="text1"/>
                                <w:sz w:val="32"/>
                                <w:szCs w:val="32"/>
                              </w:rPr>
                              <w:tab/>
                            </w:r>
                            <w:r w:rsidRPr="00C10782">
                              <w:rPr>
                                <w:b/>
                                <w:bCs/>
                                <w:color w:val="000000" w:themeColor="text1"/>
                                <w:sz w:val="32"/>
                                <w:szCs w:val="32"/>
                              </w:rPr>
                              <w:tab/>
                              <w:t>e20180377</w:t>
                            </w:r>
                          </w:p>
                          <w:p w14:paraId="48D5EDB1" w14:textId="55B0DA3F" w:rsidR="00CE03FE" w:rsidRPr="00C10782" w:rsidRDefault="002F1031" w:rsidP="00CE03FE">
                            <w:pPr>
                              <w:pStyle w:val="NormalWeb"/>
                              <w:spacing w:before="0" w:beforeAutospacing="0" w:after="0" w:afterAutospacing="0"/>
                              <w:rPr>
                                <w:b/>
                                <w:bCs/>
                                <w:color w:val="000000" w:themeColor="text1"/>
                                <w:sz w:val="32"/>
                                <w:szCs w:val="32"/>
                              </w:rPr>
                            </w:pPr>
                            <w:r w:rsidRPr="00C10782">
                              <w:rPr>
                                <w:b/>
                                <w:bCs/>
                                <w:color w:val="000000" w:themeColor="text1"/>
                                <w:sz w:val="32"/>
                                <w:szCs w:val="32"/>
                              </w:rPr>
                              <w:t xml:space="preserve">     </w:t>
                            </w:r>
                          </w:p>
                          <w:p w14:paraId="65485D43" w14:textId="6324C1B4" w:rsidR="00283BA5" w:rsidRPr="00C10782" w:rsidRDefault="00283BA5" w:rsidP="00283BA5">
                            <w:pPr>
                              <w:jc w:val="center"/>
                              <w:rPr>
                                <w:color w:val="000000" w:themeColor="text1"/>
                              </w:rPr>
                            </w:pPr>
                          </w:p>
                        </w:txbxContent>
                      </v:textbox>
                    </v:rect>
                  </w:pict>
                </mc:Fallback>
              </mc:AlternateContent>
            </w:r>
            <w:r w:rsidR="00CD568D" w:rsidRPr="00DB0BBA">
              <w:rPr>
                <w:rFonts w:asciiTheme="majorBidi" w:eastAsiaTheme="majorEastAsia" w:hAnsiTheme="majorBidi" w:cstheme="majorBidi"/>
                <w:noProof/>
                <w:color w:val="F3642C" w:themeColor="text2"/>
                <w:spacing w:val="5"/>
                <w:kern w:val="28"/>
                <w:sz w:val="96"/>
                <w:szCs w:val="56"/>
                <w:lang w:bidi="km-KH"/>
              </w:rPr>
              <mc:AlternateContent>
                <mc:Choice Requires="wps">
                  <w:drawing>
                    <wp:anchor distT="0" distB="0" distL="114300" distR="114300" simplePos="0" relativeHeight="251666432" behindDoc="0" locked="0" layoutInCell="1" allowOverlap="1" wp14:anchorId="7C1071E2" wp14:editId="6CA18D5B">
                      <wp:simplePos x="0" y="0"/>
                      <wp:positionH relativeFrom="column">
                        <wp:posOffset>546735</wp:posOffset>
                      </wp:positionH>
                      <wp:positionV relativeFrom="paragraph">
                        <wp:posOffset>279400</wp:posOffset>
                      </wp:positionV>
                      <wp:extent cx="3566795" cy="796290"/>
                      <wp:effectExtent l="0" t="0" r="0" b="3810"/>
                      <wp:wrapNone/>
                      <wp:docPr id="8" name="Rectangle 8"/>
                      <wp:cNvGraphicFramePr/>
                      <a:graphic xmlns:a="http://schemas.openxmlformats.org/drawingml/2006/main">
                        <a:graphicData uri="http://schemas.microsoft.com/office/word/2010/wordprocessingShape">
                          <wps:wsp>
                            <wps:cNvSpPr/>
                            <wps:spPr>
                              <a:xfrm>
                                <a:off x="0" y="0"/>
                                <a:ext cx="3566795" cy="7962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3CC6A7B" w14:textId="32D65017" w:rsidR="0036484F" w:rsidRPr="0036484F" w:rsidRDefault="0036484F" w:rsidP="0036484F">
                                  <w:pPr>
                                    <w:pStyle w:val="NormalWeb"/>
                                    <w:spacing w:before="0" w:beforeAutospacing="0" w:after="0" w:afterAutospacing="0"/>
                                    <w:rPr>
                                      <w:b/>
                                      <w:bCs/>
                                      <w:color w:val="FFFFFF" w:themeColor="background1"/>
                                      <w:sz w:val="32"/>
                                      <w:szCs w:val="32"/>
                                    </w:rPr>
                                  </w:pPr>
                                  <w:r w:rsidRPr="00490771">
                                    <w:rPr>
                                      <w:b/>
                                      <w:bCs/>
                                      <w:color w:val="FFFFFF" w:themeColor="background1"/>
                                      <w:sz w:val="32"/>
                                      <w:szCs w:val="32"/>
                                    </w:rPr>
                                    <w:t>Lecturer:</w:t>
                                  </w:r>
                                  <w:r w:rsidRPr="0036484F">
                                    <w:rPr>
                                      <w:color w:val="FFFFFF" w:themeColor="background1"/>
                                      <w:sz w:val="32"/>
                                      <w:szCs w:val="32"/>
                                    </w:rPr>
                                    <w:t xml:space="preserve"> </w:t>
                                  </w:r>
                                  <w:r w:rsidRPr="0036484F">
                                    <w:rPr>
                                      <w:b/>
                                      <w:bCs/>
                                      <w:color w:val="FFFFFF" w:themeColor="background1"/>
                                      <w:sz w:val="40"/>
                                      <w:szCs w:val="40"/>
                                    </w:rPr>
                                    <w:t> </w:t>
                                  </w:r>
                                  <w:r w:rsidRPr="00490771">
                                    <w:rPr>
                                      <w:color w:val="FFFFFF" w:themeColor="background1"/>
                                      <w:sz w:val="32"/>
                                      <w:szCs w:val="32"/>
                                    </w:rPr>
                                    <w:t xml:space="preserve">NHEM </w:t>
                                  </w:r>
                                  <w:proofErr w:type="spellStart"/>
                                  <w:r w:rsidRPr="00490771">
                                    <w:rPr>
                                      <w:color w:val="FFFFFF" w:themeColor="background1"/>
                                      <w:sz w:val="32"/>
                                      <w:szCs w:val="32"/>
                                    </w:rPr>
                                    <w:t>Thayheng</w:t>
                                  </w:r>
                                  <w:proofErr w:type="spellEnd"/>
                                </w:p>
                                <w:p w14:paraId="62CB5680" w14:textId="21D9B88F" w:rsidR="0036484F" w:rsidRPr="0036484F" w:rsidRDefault="0036484F" w:rsidP="0036484F">
                                  <w:pPr>
                                    <w:pStyle w:val="NormalWeb"/>
                                    <w:spacing w:before="0" w:beforeAutospacing="0" w:after="0" w:afterAutospacing="0"/>
                                    <w:rPr>
                                      <w:color w:val="FFFFFF" w:themeColor="background1"/>
                                      <w:sz w:val="32"/>
                                      <w:szCs w:val="32"/>
                                    </w:rPr>
                                  </w:pPr>
                                  <w:r w:rsidRPr="00490771">
                                    <w:rPr>
                                      <w:b/>
                                      <w:bCs/>
                                      <w:color w:val="FFFFFF" w:themeColor="background1"/>
                                      <w:sz w:val="32"/>
                                      <w:szCs w:val="32"/>
                                    </w:rPr>
                                    <w:t>Course:</w:t>
                                  </w:r>
                                  <w:r w:rsidRPr="0036484F">
                                    <w:rPr>
                                      <w:color w:val="FFFFFF" w:themeColor="background1"/>
                                      <w:sz w:val="32"/>
                                      <w:szCs w:val="32"/>
                                    </w:rPr>
                                    <w:t xml:space="preserve">    </w:t>
                                  </w:r>
                                  <w:r w:rsidRPr="00490771">
                                    <w:rPr>
                                      <w:color w:val="FFFFFF" w:themeColor="background1"/>
                                      <w:sz w:val="32"/>
                                      <w:szCs w:val="32"/>
                                    </w:rPr>
                                    <w:t>Network II</w:t>
                                  </w:r>
                                </w:p>
                                <w:p w14:paraId="311AA07C" w14:textId="77777777" w:rsidR="0036484F" w:rsidRPr="0036484F" w:rsidRDefault="0036484F" w:rsidP="0036484F">
                                  <w:pPr>
                                    <w:pStyle w:val="NormalWeb"/>
                                    <w:spacing w:before="0" w:beforeAutospacing="0" w:after="0" w:afterAutospacing="0"/>
                                    <w:jc w:val="center"/>
                                    <w:rPr>
                                      <w:b/>
                                      <w:bCs/>
                                      <w:color w:val="FFFFFF" w:themeColor="background1"/>
                                      <w:sz w:val="32"/>
                                      <w:szCs w:val="32"/>
                                    </w:rPr>
                                  </w:pPr>
                                </w:p>
                                <w:p w14:paraId="4B436738" w14:textId="21E5747B" w:rsidR="0036484F" w:rsidRPr="0036484F" w:rsidRDefault="0036484F" w:rsidP="0036484F">
                                  <w:pP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1071E2" id="Rectangle 8" o:spid="_x0000_s1031" style="position:absolute;left:0;text-align:left;margin-left:43.05pt;margin-top:22pt;width:280.85pt;height:6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MjHZAIAAC4FAAAOAAAAZHJzL2Uyb0RvYy54bWysVN9v2jAQfp+0/8Hy+xpgQAciVIiKaVLV&#10;orVTn41jQzTH550NCfvrd3YCdN1eOu0lse/3ffedZzdNZdhBoS/B5rx/1eNMWQlFabc5//a0+vCJ&#10;Mx+ELYQBq3J+VJ7fzN+/m9VuqgawA1MoZBTE+mntcr4LwU2zzMudqoS/AqcsKTVgJQJdcZsVKGqK&#10;Xpls0OuNsxqwcAhSeU/S21bJ5ym+1kqGB629CszknGoL6Yvpu4nfbD4T0y0KtytlV4b4hyoqUVpK&#10;eg51K4Jgeyz/CFWVEsGDDlcSqgy0LqVKPVA3/d6rbh53wqnUC4Hj3Rkm///CyvvDo1sjwVA7P/V0&#10;jF00Gqv4p/pYk8A6nsFSTWCShB9H4/H1ZMSZJN31ZDyYJDSzi7dDHz4rqFg85BxpGAkjcbjzgTKS&#10;6ckkJrOwKo1JAzH2NwEZRkl2KTGdwtGoaGfsV6VZWaRKo8BL3G6WBlk7aGIijf407hSMHKKhpoRv&#10;9O1cordK/Hqj/9kp5Qcbzv5VaQETQIn9KjZwEMTb4ns/8pQK1639CYoWgIhFaDYNIZDzUbSMkg0U&#10;xzUhAC3lvZOrksZwJ3xYCySOEyS0t+GBPtpAnXPoTpztAH/+TR7tiXqk5aymncm5/7EXqDgzXyyR&#10;ctIfDuOSpctwdD2gC77UbF5q7L5aArXXpxfCyXSM9sGcjhqheqb1XsSspBJWUu6cy4CnyzK0I6YH&#10;QqrFIpnRYjkR7uyjkzF4xDnS7Kl5Fug6LgZi8T2c9ktMX1GytY2eFhb7ALpMfL3g2k2AljLNpXtA&#10;4ta/vCeryzM3/wUAAP//AwBQSwMEFAAGAAgAAAAhAKgdvGbbAAAACQEAAA8AAABkcnMvZG93bnJl&#10;di54bWxMj8FOwzAQRO9I/IO1SNyoExSFEuJUUNQLN1okrttkG0fY6yh20/D3LCc4rmY0+169WbxT&#10;M01xCGwgX2WgiNvQDdwb+Djs7tagYkLu0AUmA98UYdNcX9VYdeHC7zTvU69khGOFBmxKY6V1bC15&#10;jKswEkt2CpPHJOfU627Ci4x7p++zrNQeB5YPFkfaWmq/9mdvYHn5RB2cpRNqn73Nu/w13zpjbm+W&#10;5ydQiZb0V4ZffEGHRpiO4cxdVM7AusylaaAoREnysngQlaMUy8cCdFPr/wbNDwAAAP//AwBQSwEC&#10;LQAUAAYACAAAACEAtoM4kv4AAADhAQAAEwAAAAAAAAAAAAAAAAAAAAAAW0NvbnRlbnRfVHlwZXNd&#10;LnhtbFBLAQItABQABgAIAAAAIQA4/SH/1gAAAJQBAAALAAAAAAAAAAAAAAAAAC8BAABfcmVscy8u&#10;cmVsc1BLAQItABQABgAIAAAAIQCTXMjHZAIAAC4FAAAOAAAAAAAAAAAAAAAAAC4CAABkcnMvZTJv&#10;RG9jLnhtbFBLAQItABQABgAIAAAAIQCoHbxm2wAAAAkBAAAPAAAAAAAAAAAAAAAAAL4EAABkcnMv&#10;ZG93bnJldi54bWxQSwUGAAAAAAQABADzAAAAxgUAAAAA&#10;" filled="f" stroked="f">
                      <v:textbox>
                        <w:txbxContent>
                          <w:p w14:paraId="43CC6A7B" w14:textId="32D65017" w:rsidR="0036484F" w:rsidRPr="0036484F" w:rsidRDefault="0036484F" w:rsidP="0036484F">
                            <w:pPr>
                              <w:pStyle w:val="NormalWeb"/>
                              <w:spacing w:before="0" w:beforeAutospacing="0" w:after="0" w:afterAutospacing="0"/>
                              <w:rPr>
                                <w:b/>
                                <w:bCs/>
                                <w:color w:val="FFFFFF" w:themeColor="background1"/>
                                <w:sz w:val="32"/>
                                <w:szCs w:val="32"/>
                              </w:rPr>
                            </w:pPr>
                            <w:r w:rsidRPr="00490771">
                              <w:rPr>
                                <w:b/>
                                <w:bCs/>
                                <w:color w:val="FFFFFF" w:themeColor="background1"/>
                                <w:sz w:val="32"/>
                                <w:szCs w:val="32"/>
                              </w:rPr>
                              <w:t>Lecturer:</w:t>
                            </w:r>
                            <w:r w:rsidRPr="0036484F">
                              <w:rPr>
                                <w:color w:val="FFFFFF" w:themeColor="background1"/>
                                <w:sz w:val="32"/>
                                <w:szCs w:val="32"/>
                              </w:rPr>
                              <w:t xml:space="preserve"> </w:t>
                            </w:r>
                            <w:r w:rsidRPr="0036484F">
                              <w:rPr>
                                <w:b/>
                                <w:bCs/>
                                <w:color w:val="FFFFFF" w:themeColor="background1"/>
                                <w:sz w:val="40"/>
                                <w:szCs w:val="40"/>
                              </w:rPr>
                              <w:t> </w:t>
                            </w:r>
                            <w:r w:rsidRPr="00490771">
                              <w:rPr>
                                <w:color w:val="FFFFFF" w:themeColor="background1"/>
                                <w:sz w:val="32"/>
                                <w:szCs w:val="32"/>
                              </w:rPr>
                              <w:t xml:space="preserve">NHEM </w:t>
                            </w:r>
                            <w:proofErr w:type="spellStart"/>
                            <w:r w:rsidRPr="00490771">
                              <w:rPr>
                                <w:color w:val="FFFFFF" w:themeColor="background1"/>
                                <w:sz w:val="32"/>
                                <w:szCs w:val="32"/>
                              </w:rPr>
                              <w:t>Thayheng</w:t>
                            </w:r>
                            <w:proofErr w:type="spellEnd"/>
                          </w:p>
                          <w:p w14:paraId="62CB5680" w14:textId="21D9B88F" w:rsidR="0036484F" w:rsidRPr="0036484F" w:rsidRDefault="0036484F" w:rsidP="0036484F">
                            <w:pPr>
                              <w:pStyle w:val="NormalWeb"/>
                              <w:spacing w:before="0" w:beforeAutospacing="0" w:after="0" w:afterAutospacing="0"/>
                              <w:rPr>
                                <w:color w:val="FFFFFF" w:themeColor="background1"/>
                                <w:sz w:val="32"/>
                                <w:szCs w:val="32"/>
                              </w:rPr>
                            </w:pPr>
                            <w:r w:rsidRPr="00490771">
                              <w:rPr>
                                <w:b/>
                                <w:bCs/>
                                <w:color w:val="FFFFFF" w:themeColor="background1"/>
                                <w:sz w:val="32"/>
                                <w:szCs w:val="32"/>
                              </w:rPr>
                              <w:t>Course:</w:t>
                            </w:r>
                            <w:r w:rsidRPr="0036484F">
                              <w:rPr>
                                <w:color w:val="FFFFFF" w:themeColor="background1"/>
                                <w:sz w:val="32"/>
                                <w:szCs w:val="32"/>
                              </w:rPr>
                              <w:t xml:space="preserve">    </w:t>
                            </w:r>
                            <w:r w:rsidRPr="00490771">
                              <w:rPr>
                                <w:color w:val="FFFFFF" w:themeColor="background1"/>
                                <w:sz w:val="32"/>
                                <w:szCs w:val="32"/>
                              </w:rPr>
                              <w:t>Network II</w:t>
                            </w:r>
                          </w:p>
                          <w:p w14:paraId="311AA07C" w14:textId="77777777" w:rsidR="0036484F" w:rsidRPr="0036484F" w:rsidRDefault="0036484F" w:rsidP="0036484F">
                            <w:pPr>
                              <w:pStyle w:val="NormalWeb"/>
                              <w:spacing w:before="0" w:beforeAutospacing="0" w:after="0" w:afterAutospacing="0"/>
                              <w:jc w:val="center"/>
                              <w:rPr>
                                <w:b/>
                                <w:bCs/>
                                <w:color w:val="FFFFFF" w:themeColor="background1"/>
                                <w:sz w:val="32"/>
                                <w:szCs w:val="32"/>
                              </w:rPr>
                            </w:pPr>
                          </w:p>
                          <w:p w14:paraId="4B436738" w14:textId="21E5747B" w:rsidR="0036484F" w:rsidRPr="0036484F" w:rsidRDefault="0036484F" w:rsidP="0036484F">
                            <w:pPr>
                              <w:rPr>
                                <w:color w:val="FFFFFF" w:themeColor="background1"/>
                              </w:rPr>
                            </w:pPr>
                          </w:p>
                        </w:txbxContent>
                      </v:textbox>
                    </v:rect>
                  </w:pict>
                </mc:Fallback>
              </mc:AlternateContent>
            </w:r>
          </w:p>
        </w:tc>
      </w:tr>
      <w:tr w:rsidR="00283BA5" w:rsidRPr="00DB0BBA" w14:paraId="673A94EE" w14:textId="77777777" w:rsidTr="00283BA5">
        <w:trPr>
          <w:cnfStyle w:val="000000100000" w:firstRow="0" w:lastRow="0" w:firstColumn="0" w:lastColumn="0" w:oddVBand="0" w:evenVBand="0" w:oddHBand="1" w:evenHBand="0" w:firstRowFirstColumn="0" w:firstRowLastColumn="0" w:lastRowFirstColumn="0" w:lastRowLastColumn="0"/>
          <w:trHeight w:hRule="exact" w:val="2304"/>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14:paraId="2422D463" w14:textId="7637FC0B" w:rsidR="00283BA5" w:rsidRPr="00DB0BBA" w:rsidRDefault="00283BA5" w:rsidP="006A3E6D">
            <w:pPr>
              <w:spacing w:beforeLines="20" w:before="48" w:afterLines="20" w:after="48"/>
              <w:rPr>
                <w:rFonts w:asciiTheme="majorBidi" w:hAnsiTheme="majorBidi" w:cstheme="majorBidi"/>
              </w:rPr>
            </w:pPr>
          </w:p>
        </w:tc>
      </w:tr>
    </w:tbl>
    <w:p w14:paraId="11F80739" w14:textId="38D487EA" w:rsidR="00814823" w:rsidRPr="00DB0BBA" w:rsidRDefault="00481C22" w:rsidP="006A3E6D">
      <w:pPr>
        <w:spacing w:beforeLines="20" w:before="48" w:afterLines="20" w:after="48"/>
        <w:rPr>
          <w:rFonts w:asciiTheme="majorBidi" w:hAnsiTheme="majorBidi" w:cstheme="majorBidi"/>
        </w:rPr>
      </w:pPr>
      <w:r w:rsidRPr="00DB0BBA">
        <w:rPr>
          <w:rFonts w:asciiTheme="majorBidi" w:hAnsiTheme="majorBidi" w:cstheme="majorBidi"/>
          <w:noProof/>
          <w:lang w:bidi="km-KH"/>
        </w:rPr>
        <mc:AlternateContent>
          <mc:Choice Requires="wps">
            <w:drawing>
              <wp:anchor distT="0" distB="0" distL="114300" distR="114300" simplePos="0" relativeHeight="251667456" behindDoc="0" locked="0" layoutInCell="1" allowOverlap="1" wp14:anchorId="01D76AA9" wp14:editId="1038C156">
                <wp:simplePos x="0" y="0"/>
                <wp:positionH relativeFrom="column">
                  <wp:posOffset>2305685</wp:posOffset>
                </wp:positionH>
                <wp:positionV relativeFrom="paragraph">
                  <wp:posOffset>8539191</wp:posOffset>
                </wp:positionV>
                <wp:extent cx="2369489" cy="508883"/>
                <wp:effectExtent l="0" t="0" r="0" b="5715"/>
                <wp:wrapNone/>
                <wp:docPr id="18" name="Rectangle 18"/>
                <wp:cNvGraphicFramePr/>
                <a:graphic xmlns:a="http://schemas.openxmlformats.org/drawingml/2006/main">
                  <a:graphicData uri="http://schemas.microsoft.com/office/word/2010/wordprocessingShape">
                    <wps:wsp>
                      <wps:cNvSpPr/>
                      <wps:spPr>
                        <a:xfrm>
                          <a:off x="0" y="0"/>
                          <a:ext cx="2369489" cy="50888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1E9A740" w14:textId="46369F06" w:rsidR="00132948" w:rsidRPr="00C10782" w:rsidRDefault="00132948" w:rsidP="00132948">
                            <w:pPr>
                              <w:jc w:val="center"/>
                              <w:rPr>
                                <w:rFonts w:asciiTheme="majorBidi" w:hAnsiTheme="majorBidi" w:cstheme="majorBidi"/>
                                <w:b/>
                                <w:bCs/>
                                <w:color w:val="000000" w:themeColor="text1"/>
                                <w:sz w:val="32"/>
                                <w:szCs w:val="32"/>
                              </w:rPr>
                            </w:pPr>
                            <w:r w:rsidRPr="00C10782">
                              <w:rPr>
                                <w:rFonts w:asciiTheme="majorBidi" w:hAnsiTheme="majorBidi" w:cstheme="majorBidi"/>
                                <w:b/>
                                <w:bCs/>
                                <w:color w:val="000000" w:themeColor="text1"/>
                                <w:sz w:val="32"/>
                                <w:szCs w:val="32"/>
                              </w:rPr>
                              <w:t xml:space="preserve"> 2021~2022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D76AA9" id="Rectangle 18" o:spid="_x0000_s1032" style="position:absolute;margin-left:181.55pt;margin-top:672.4pt;width:186.55pt;height:40.0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4kEYgIAAC4FAAAOAAAAZHJzL2Uyb0RvYy54bWysVN9v2jAQfp+0/8Hy+whQygA1VKhVp0lV&#10;i0qnPhvHhmiOzzsbEvbX7+wE6Lq9dNpLYt/v++47X103lWF7hb4Em/NBr8+ZshKK0m5y/u357tOE&#10;Mx+ELYQBq3J+UJ5fzz9+uKrdTA1hC6ZQyCiI9bPa5XwbgptlmZdbVQnfA6csKTVgJQJdcZMVKGqK&#10;Xpls2O+PsxqwcAhSeU/S21bJ5ym+1kqGR629CszknGoL6Yvpu47fbH4lZhsUblvKrgzxD1VUorSU&#10;9BTqVgTBdlj+EaoqJYIHHXoSqgy0LqVKPVA3g/6bblZb4VTqhcDx7gST/39h5cN+5ZZIMNTOzzwd&#10;YxeNxir+qT7WJLAOJ7BUE5gk4fBiPB1NppxJ0l32J5PJRUQzO3s79OGLgorFQ86RhpEwEvt7H1rT&#10;o0lMZuGuNCYNxNjfBBQzSrJziekUDkZFO2OflGZlkSqNAi9xs74xyNpBExNp9Mdxp2DkEA01JXyn&#10;b+cSvVXi1zv9T04pP9hw8q9KC5gASuxXsYG9IN4W3wcdsrq1P0LRAhCxCM26IQRyPo6WUbKG4rAk&#10;BKClvHfyrqQx3AsflgKJ4wQJ7W14pI82UOccuhNnW8Cff5NHe6IeaTmraWdy7n/sBCrOzFdLpJwO&#10;RqO4ZOkyuvw8pAu+1qxfa+yuugFqb0AvhJPpGO2DOR41QvVC672IWUklrKTcOZcBj5eb0I6YHgip&#10;FotkRovlRLi3Kydj8IhzpNlz8yLQdVwMxOIHOO6XmL2hZGsbPS0sdgF0mfh6xrWbAC1lYnz3gMSt&#10;f31PVudnbv4LAAD//wMAUEsDBBQABgAIAAAAIQArlCK33gAAAA0BAAAPAAAAZHJzL2Rvd25yZXYu&#10;eG1sTI87T8NAEIR7JP7DaZHoyPklQxyfIwhKQ0eCRLuxNz6Le1i+i2P+PUsF5c58mp2pt4s1YqYp&#10;DN4pSFcJCHKt7wbXK/g47h+eQISIrkPjHSn4pgDb5vamxqrzV/dO8yH2gkNcqFCBjnGspAytJoth&#10;5Udy7J39ZDHyOfWym/DK4dbILElKaXFw/EHjSDtN7dfhYhUsL58ovdF0RmmTt3mfvqY7o9T93fK8&#10;ARFpiX8w/Nbn6tBwp5O/uC4IoyAv85RRNvKi4BGMPOZlBuLEUpEVa5BNLf+vaH4AAAD//wMAUEsB&#10;Ai0AFAAGAAgAAAAhALaDOJL+AAAA4QEAABMAAAAAAAAAAAAAAAAAAAAAAFtDb250ZW50X1R5cGVz&#10;XS54bWxQSwECLQAUAAYACAAAACEAOP0h/9YAAACUAQAACwAAAAAAAAAAAAAAAAAvAQAAX3JlbHMv&#10;LnJlbHNQSwECLQAUAAYACAAAACEAgyuJBGICAAAuBQAADgAAAAAAAAAAAAAAAAAuAgAAZHJzL2Uy&#10;b0RvYy54bWxQSwECLQAUAAYACAAAACEAK5Qit94AAAANAQAADwAAAAAAAAAAAAAAAAC8BAAAZHJz&#10;L2Rvd25yZXYueG1sUEsFBgAAAAAEAAQA8wAAAMcFAAAAAA==&#10;" filled="f" stroked="f">
                <v:textbox>
                  <w:txbxContent>
                    <w:p w14:paraId="11E9A740" w14:textId="46369F06" w:rsidR="00132948" w:rsidRPr="00C10782" w:rsidRDefault="00132948" w:rsidP="00132948">
                      <w:pPr>
                        <w:jc w:val="center"/>
                        <w:rPr>
                          <w:rFonts w:asciiTheme="majorBidi" w:hAnsiTheme="majorBidi" w:cstheme="majorBidi"/>
                          <w:b/>
                          <w:bCs/>
                          <w:color w:val="000000" w:themeColor="text1"/>
                          <w:sz w:val="32"/>
                          <w:szCs w:val="32"/>
                        </w:rPr>
                      </w:pPr>
                      <w:r w:rsidRPr="00C10782">
                        <w:rPr>
                          <w:rFonts w:asciiTheme="majorBidi" w:hAnsiTheme="majorBidi" w:cstheme="majorBidi"/>
                          <w:b/>
                          <w:bCs/>
                          <w:color w:val="000000" w:themeColor="text1"/>
                          <w:sz w:val="32"/>
                          <w:szCs w:val="32"/>
                        </w:rPr>
                        <w:t xml:space="preserve"> 2021~2022</w:t>
                      </w:r>
                    </w:p>
                  </w:txbxContent>
                </v:textbox>
              </v:rect>
            </w:pict>
          </mc:Fallback>
        </mc:AlternateContent>
      </w:r>
      <w:r w:rsidR="007D636D" w:rsidRPr="00DB0BBA">
        <w:rPr>
          <w:rFonts w:asciiTheme="majorBidi" w:hAnsiTheme="majorBidi" w:cstheme="majorBidi"/>
          <w:noProof/>
          <w:lang w:bidi="km-KH"/>
        </w:rPr>
        <w:drawing>
          <wp:anchor distT="0" distB="0" distL="114300" distR="114300" simplePos="0" relativeHeight="251658240" behindDoc="1" locked="0" layoutInCell="1" allowOverlap="1" wp14:anchorId="3D69A524" wp14:editId="44B6550C">
            <wp:simplePos x="0" y="0"/>
            <wp:positionH relativeFrom="margin">
              <wp:align>left</wp:align>
            </wp:positionH>
            <wp:positionV relativeFrom="paragraph">
              <wp:posOffset>0</wp:posOffset>
            </wp:positionV>
            <wp:extent cx="1543685" cy="1524000"/>
            <wp:effectExtent l="0" t="0" r="0" b="0"/>
            <wp:wrapTight wrapText="bothSides">
              <wp:wrapPolygon edited="0">
                <wp:start x="9063" y="0"/>
                <wp:lineTo x="6930" y="810"/>
                <wp:lineTo x="1866" y="3780"/>
                <wp:lineTo x="1866" y="4860"/>
                <wp:lineTo x="267" y="9180"/>
                <wp:lineTo x="533" y="13500"/>
                <wp:lineTo x="3199" y="18360"/>
                <wp:lineTo x="8263" y="21060"/>
                <wp:lineTo x="13061" y="21060"/>
                <wp:lineTo x="18392" y="17820"/>
                <wp:lineTo x="20525" y="13500"/>
                <wp:lineTo x="21058" y="9180"/>
                <wp:lineTo x="19459" y="4050"/>
                <wp:lineTo x="14394" y="810"/>
                <wp:lineTo x="12262" y="0"/>
                <wp:lineTo x="9063"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43685" cy="1524000"/>
                    </a:xfrm>
                    <a:prstGeom prst="rect">
                      <a:avLst/>
                    </a:prstGeom>
                  </pic:spPr>
                </pic:pic>
              </a:graphicData>
            </a:graphic>
            <wp14:sizeRelH relativeFrom="margin">
              <wp14:pctWidth>0</wp14:pctWidth>
            </wp14:sizeRelH>
            <wp14:sizeRelV relativeFrom="margin">
              <wp14:pctHeight>0</wp14:pctHeight>
            </wp14:sizeRelV>
          </wp:anchor>
        </w:drawing>
      </w:r>
      <w:r w:rsidR="0085213D" w:rsidRPr="00DB0BBA">
        <w:rPr>
          <w:rFonts w:asciiTheme="majorBidi" w:hAnsiTheme="majorBidi" w:cstheme="majorBidi"/>
          <w:noProof/>
          <w:lang w:bidi="km-KH"/>
        </w:rPr>
        <w:drawing>
          <wp:anchor distT="0" distB="0" distL="114300" distR="114300" simplePos="0" relativeHeight="251660288" behindDoc="1" locked="0" layoutInCell="1" allowOverlap="1" wp14:anchorId="6EAFA5B8" wp14:editId="1BB3C886">
            <wp:simplePos x="0" y="0"/>
            <wp:positionH relativeFrom="margin">
              <wp:align>right</wp:align>
            </wp:positionH>
            <wp:positionV relativeFrom="paragraph">
              <wp:posOffset>195139</wp:posOffset>
            </wp:positionV>
            <wp:extent cx="1400810" cy="1054100"/>
            <wp:effectExtent l="0" t="0" r="8890" b="0"/>
            <wp:wrapTight wrapText="bothSides">
              <wp:wrapPolygon edited="0">
                <wp:start x="0" y="0"/>
                <wp:lineTo x="0" y="21080"/>
                <wp:lineTo x="21443" y="21080"/>
                <wp:lineTo x="2144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00810" cy="1054100"/>
                    </a:xfrm>
                    <a:prstGeom prst="rect">
                      <a:avLst/>
                    </a:prstGeom>
                  </pic:spPr>
                </pic:pic>
              </a:graphicData>
            </a:graphic>
            <wp14:sizeRelH relativeFrom="margin">
              <wp14:pctWidth>0</wp14:pctWidth>
            </wp14:sizeRelH>
            <wp14:sizeRelV relativeFrom="margin">
              <wp14:pctHeight>0</wp14:pctHeight>
            </wp14:sizeRelV>
          </wp:anchor>
        </w:drawing>
      </w:r>
    </w:p>
    <w:p w14:paraId="1861BF50" w14:textId="77777777" w:rsidR="00FC6D1F" w:rsidRPr="00DB0BBA" w:rsidRDefault="00FC6D1F" w:rsidP="006A3E6D">
      <w:pPr>
        <w:spacing w:beforeLines="20" w:before="48" w:afterLines="20" w:after="48"/>
        <w:rPr>
          <w:rFonts w:asciiTheme="majorBidi" w:hAnsiTheme="majorBidi" w:cstheme="majorBidi"/>
          <w:sz w:val="24"/>
        </w:rPr>
        <w:sectPr w:rsidR="00FC6D1F" w:rsidRPr="00DB0BBA" w:rsidSect="0058723A">
          <w:headerReference w:type="default" r:id="rId10"/>
          <w:footerReference w:type="even" r:id="rId11"/>
          <w:footerReference w:type="default" r:id="rId12"/>
          <w:footerReference w:type="first" r:id="rId13"/>
          <w:pgSz w:w="11906" w:h="16838" w:code="9"/>
          <w:pgMar w:top="1440" w:right="851" w:bottom="1440" w:left="851" w:header="578" w:footer="431" w:gutter="0"/>
          <w:pgNumType w:start="0"/>
          <w:cols w:space="720"/>
          <w:titlePg/>
          <w:docGrid w:linePitch="360"/>
        </w:sectPr>
      </w:pPr>
    </w:p>
    <w:tbl>
      <w:tblPr>
        <w:tblStyle w:val="TableGrid"/>
        <w:tblW w:w="11199" w:type="dxa"/>
        <w:tblInd w:w="-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Layout table"/>
      </w:tblPr>
      <w:tblGrid>
        <w:gridCol w:w="10605"/>
        <w:gridCol w:w="297"/>
        <w:gridCol w:w="297"/>
      </w:tblGrid>
      <w:tr w:rsidR="00C13B2F" w:rsidRPr="00DB0BBA" w14:paraId="711316E6" w14:textId="77777777" w:rsidTr="002820AF">
        <w:trPr>
          <w:trHeight w:val="14557"/>
        </w:trPr>
        <w:tc>
          <w:tcPr>
            <w:tcW w:w="10605" w:type="dxa"/>
          </w:tcPr>
          <w:p w14:paraId="57188AD2" w14:textId="2CE063FB" w:rsidR="00C13B2F" w:rsidRPr="00DB0BBA" w:rsidRDefault="00C13B2F" w:rsidP="006A3E6D">
            <w:pPr>
              <w:spacing w:beforeLines="20" w:before="48" w:afterLines="20" w:after="48"/>
              <w:rPr>
                <w:rFonts w:asciiTheme="majorBidi" w:hAnsiTheme="majorBidi" w:cstheme="majorBidi"/>
                <w:sz w:val="24"/>
              </w:rPr>
            </w:pPr>
          </w:p>
          <w:sdt>
            <w:sdtPr>
              <w:rPr>
                <w:rFonts w:asciiTheme="majorBidi" w:eastAsiaTheme="minorEastAsia" w:hAnsiTheme="majorBidi" w:cstheme="minorBidi"/>
                <w:b w:val="0"/>
                <w:bCs w:val="0"/>
                <w:i w:val="0"/>
                <w:color w:val="auto"/>
                <w:sz w:val="22"/>
                <w:szCs w:val="22"/>
              </w:rPr>
              <w:id w:val="1633905449"/>
              <w:docPartObj>
                <w:docPartGallery w:val="Table of Contents"/>
                <w:docPartUnique/>
              </w:docPartObj>
            </w:sdtPr>
            <w:sdtEndPr>
              <w:rPr>
                <w:noProof/>
              </w:rPr>
            </w:sdtEndPr>
            <w:sdtContent>
              <w:p w14:paraId="0F7232D3" w14:textId="718C5BFD" w:rsidR="0030194C" w:rsidRPr="00DB0BBA" w:rsidRDefault="0030194C" w:rsidP="006A3E6D">
                <w:pPr>
                  <w:pStyle w:val="TOCHeading"/>
                  <w:spacing w:beforeLines="20" w:before="48" w:afterLines="20" w:after="48"/>
                  <w:rPr>
                    <w:rFonts w:asciiTheme="majorBidi" w:hAnsiTheme="majorBidi"/>
                  </w:rPr>
                </w:pPr>
                <w:r w:rsidRPr="00DB0BBA">
                  <w:rPr>
                    <w:rFonts w:asciiTheme="majorBidi" w:hAnsiTheme="majorBidi"/>
                  </w:rPr>
                  <w:t>Contents</w:t>
                </w:r>
              </w:p>
              <w:p w14:paraId="5185AF07" w14:textId="7DC1378D" w:rsidR="00363601" w:rsidRPr="00DB0BBA" w:rsidRDefault="0030194C">
                <w:pPr>
                  <w:pStyle w:val="TOC2"/>
                  <w:tabs>
                    <w:tab w:val="left" w:pos="660"/>
                    <w:tab w:val="right" w:leader="dot" w:pos="10194"/>
                  </w:tabs>
                  <w:rPr>
                    <w:rFonts w:asciiTheme="majorBidi" w:hAnsiTheme="majorBidi" w:cstheme="majorBidi"/>
                    <w:noProof/>
                    <w:sz w:val="24"/>
                    <w:szCs w:val="40"/>
                    <w:lang w:bidi="km-KH"/>
                  </w:rPr>
                </w:pPr>
                <w:r w:rsidRPr="00DB0BBA">
                  <w:rPr>
                    <w:rFonts w:asciiTheme="majorBidi" w:hAnsiTheme="majorBidi" w:cstheme="majorBidi"/>
                  </w:rPr>
                  <w:fldChar w:fldCharType="begin"/>
                </w:r>
                <w:r w:rsidRPr="00DB0BBA">
                  <w:rPr>
                    <w:rFonts w:asciiTheme="majorBidi" w:hAnsiTheme="majorBidi" w:cstheme="majorBidi"/>
                  </w:rPr>
                  <w:instrText xml:space="preserve"> TOC \o "1-3" \h \z \u </w:instrText>
                </w:r>
                <w:r w:rsidRPr="00DB0BBA">
                  <w:rPr>
                    <w:rFonts w:asciiTheme="majorBidi" w:hAnsiTheme="majorBidi" w:cstheme="majorBidi"/>
                  </w:rPr>
                  <w:fldChar w:fldCharType="separate"/>
                </w:r>
                <w:hyperlink w:anchor="_Toc99784776" w:history="1">
                  <w:r w:rsidR="00363601" w:rsidRPr="00DB0BBA">
                    <w:rPr>
                      <w:rStyle w:val="Hyperlink"/>
                      <w:rFonts w:asciiTheme="majorBidi" w:hAnsiTheme="majorBidi" w:cstheme="majorBidi"/>
                      <w:noProof/>
                      <w:sz w:val="24"/>
                      <w:szCs w:val="24"/>
                    </w:rPr>
                    <w:t>1.</w:t>
                  </w:r>
                  <w:r w:rsidR="00363601" w:rsidRPr="00DB0BBA">
                    <w:rPr>
                      <w:rFonts w:asciiTheme="majorBidi" w:hAnsiTheme="majorBidi" w:cstheme="majorBidi"/>
                      <w:noProof/>
                      <w:sz w:val="24"/>
                      <w:szCs w:val="40"/>
                      <w:lang w:bidi="km-KH"/>
                    </w:rPr>
                    <w:tab/>
                  </w:r>
                  <w:r w:rsidR="00363601" w:rsidRPr="00DB0BBA">
                    <w:rPr>
                      <w:rStyle w:val="Hyperlink"/>
                      <w:rFonts w:asciiTheme="majorBidi" w:hAnsiTheme="majorBidi" w:cstheme="majorBidi"/>
                      <w:noProof/>
                      <w:sz w:val="24"/>
                      <w:szCs w:val="24"/>
                    </w:rPr>
                    <w:t>CentOs</w:t>
                  </w:r>
                  <w:r w:rsidR="00363601" w:rsidRPr="00DB0BBA">
                    <w:rPr>
                      <w:rFonts w:asciiTheme="majorBidi" w:hAnsiTheme="majorBidi" w:cstheme="majorBidi"/>
                      <w:noProof/>
                      <w:webHidden/>
                      <w:sz w:val="24"/>
                      <w:szCs w:val="24"/>
                    </w:rPr>
                    <w:tab/>
                  </w:r>
                  <w:r w:rsidR="00363601" w:rsidRPr="00DB0BBA">
                    <w:rPr>
                      <w:rFonts w:asciiTheme="majorBidi" w:hAnsiTheme="majorBidi" w:cstheme="majorBidi"/>
                      <w:noProof/>
                      <w:webHidden/>
                      <w:sz w:val="24"/>
                      <w:szCs w:val="24"/>
                    </w:rPr>
                    <w:fldChar w:fldCharType="begin"/>
                  </w:r>
                  <w:r w:rsidR="00363601" w:rsidRPr="00DB0BBA">
                    <w:rPr>
                      <w:rFonts w:asciiTheme="majorBidi" w:hAnsiTheme="majorBidi" w:cstheme="majorBidi"/>
                      <w:noProof/>
                      <w:webHidden/>
                      <w:sz w:val="24"/>
                      <w:szCs w:val="24"/>
                    </w:rPr>
                    <w:instrText xml:space="preserve"> PAGEREF _Toc99784776 \h </w:instrText>
                  </w:r>
                  <w:r w:rsidR="00363601" w:rsidRPr="00DB0BBA">
                    <w:rPr>
                      <w:rFonts w:asciiTheme="majorBidi" w:hAnsiTheme="majorBidi" w:cstheme="majorBidi"/>
                      <w:noProof/>
                      <w:webHidden/>
                      <w:sz w:val="24"/>
                      <w:szCs w:val="24"/>
                    </w:rPr>
                  </w:r>
                  <w:r w:rsidR="00363601" w:rsidRPr="00DB0BBA">
                    <w:rPr>
                      <w:rFonts w:asciiTheme="majorBidi" w:hAnsiTheme="majorBidi" w:cstheme="majorBidi"/>
                      <w:noProof/>
                      <w:webHidden/>
                      <w:sz w:val="24"/>
                      <w:szCs w:val="24"/>
                    </w:rPr>
                    <w:fldChar w:fldCharType="separate"/>
                  </w:r>
                  <w:r w:rsidR="00363601" w:rsidRPr="00DB0BBA">
                    <w:rPr>
                      <w:rFonts w:asciiTheme="majorBidi" w:hAnsiTheme="majorBidi" w:cstheme="majorBidi"/>
                      <w:noProof/>
                      <w:webHidden/>
                      <w:sz w:val="24"/>
                      <w:szCs w:val="24"/>
                    </w:rPr>
                    <w:t>1</w:t>
                  </w:r>
                  <w:r w:rsidR="00363601" w:rsidRPr="00DB0BBA">
                    <w:rPr>
                      <w:rFonts w:asciiTheme="majorBidi" w:hAnsiTheme="majorBidi" w:cstheme="majorBidi"/>
                      <w:noProof/>
                      <w:webHidden/>
                      <w:sz w:val="24"/>
                      <w:szCs w:val="24"/>
                    </w:rPr>
                    <w:fldChar w:fldCharType="end"/>
                  </w:r>
                </w:hyperlink>
              </w:p>
              <w:p w14:paraId="10988347" w14:textId="1E882904" w:rsidR="00363601" w:rsidRPr="00DB0BBA" w:rsidRDefault="00E36951">
                <w:pPr>
                  <w:pStyle w:val="TOC3"/>
                  <w:tabs>
                    <w:tab w:val="left" w:pos="880"/>
                    <w:tab w:val="right" w:leader="dot" w:pos="10194"/>
                  </w:tabs>
                  <w:rPr>
                    <w:rFonts w:asciiTheme="majorBidi" w:hAnsiTheme="majorBidi" w:cstheme="majorBidi"/>
                    <w:noProof/>
                    <w:sz w:val="24"/>
                    <w:szCs w:val="40"/>
                    <w:lang w:bidi="km-KH"/>
                  </w:rPr>
                </w:pPr>
                <w:hyperlink w:anchor="_Toc99784777" w:history="1">
                  <w:r w:rsidR="00363601" w:rsidRPr="00DB0BBA">
                    <w:rPr>
                      <w:rStyle w:val="Hyperlink"/>
                      <w:rFonts w:asciiTheme="majorBidi" w:hAnsiTheme="majorBidi" w:cstheme="majorBidi"/>
                      <w:noProof/>
                      <w:sz w:val="24"/>
                      <w:szCs w:val="24"/>
                    </w:rPr>
                    <w:t>a.</w:t>
                  </w:r>
                  <w:r w:rsidR="00363601" w:rsidRPr="00DB0BBA">
                    <w:rPr>
                      <w:rFonts w:asciiTheme="majorBidi" w:hAnsiTheme="majorBidi" w:cstheme="majorBidi"/>
                      <w:noProof/>
                      <w:sz w:val="24"/>
                      <w:szCs w:val="40"/>
                      <w:lang w:bidi="km-KH"/>
                    </w:rPr>
                    <w:tab/>
                  </w:r>
                  <w:r w:rsidR="00363601" w:rsidRPr="00DB0BBA">
                    <w:rPr>
                      <w:rStyle w:val="Hyperlink"/>
                      <w:rFonts w:asciiTheme="majorBidi" w:hAnsiTheme="majorBidi" w:cstheme="majorBidi"/>
                      <w:noProof/>
                      <w:sz w:val="24"/>
                      <w:szCs w:val="24"/>
                    </w:rPr>
                    <w:t>What is the CentOS?</w:t>
                  </w:r>
                  <w:r w:rsidR="00363601" w:rsidRPr="00DB0BBA">
                    <w:rPr>
                      <w:rFonts w:asciiTheme="majorBidi" w:hAnsiTheme="majorBidi" w:cstheme="majorBidi"/>
                      <w:noProof/>
                      <w:webHidden/>
                      <w:sz w:val="24"/>
                      <w:szCs w:val="24"/>
                    </w:rPr>
                    <w:tab/>
                  </w:r>
                  <w:r w:rsidR="00363601" w:rsidRPr="00DB0BBA">
                    <w:rPr>
                      <w:rFonts w:asciiTheme="majorBidi" w:hAnsiTheme="majorBidi" w:cstheme="majorBidi"/>
                      <w:noProof/>
                      <w:webHidden/>
                      <w:sz w:val="24"/>
                      <w:szCs w:val="24"/>
                    </w:rPr>
                    <w:fldChar w:fldCharType="begin"/>
                  </w:r>
                  <w:r w:rsidR="00363601" w:rsidRPr="00DB0BBA">
                    <w:rPr>
                      <w:rFonts w:asciiTheme="majorBidi" w:hAnsiTheme="majorBidi" w:cstheme="majorBidi"/>
                      <w:noProof/>
                      <w:webHidden/>
                      <w:sz w:val="24"/>
                      <w:szCs w:val="24"/>
                    </w:rPr>
                    <w:instrText xml:space="preserve"> PAGEREF _Toc99784777 \h </w:instrText>
                  </w:r>
                  <w:r w:rsidR="00363601" w:rsidRPr="00DB0BBA">
                    <w:rPr>
                      <w:rFonts w:asciiTheme="majorBidi" w:hAnsiTheme="majorBidi" w:cstheme="majorBidi"/>
                      <w:noProof/>
                      <w:webHidden/>
                      <w:sz w:val="24"/>
                      <w:szCs w:val="24"/>
                    </w:rPr>
                  </w:r>
                  <w:r w:rsidR="00363601" w:rsidRPr="00DB0BBA">
                    <w:rPr>
                      <w:rFonts w:asciiTheme="majorBidi" w:hAnsiTheme="majorBidi" w:cstheme="majorBidi"/>
                      <w:noProof/>
                      <w:webHidden/>
                      <w:sz w:val="24"/>
                      <w:szCs w:val="24"/>
                    </w:rPr>
                    <w:fldChar w:fldCharType="separate"/>
                  </w:r>
                  <w:r w:rsidR="00363601" w:rsidRPr="00DB0BBA">
                    <w:rPr>
                      <w:rFonts w:asciiTheme="majorBidi" w:hAnsiTheme="majorBidi" w:cstheme="majorBidi"/>
                      <w:noProof/>
                      <w:webHidden/>
                      <w:sz w:val="24"/>
                      <w:szCs w:val="24"/>
                    </w:rPr>
                    <w:t>1</w:t>
                  </w:r>
                  <w:r w:rsidR="00363601" w:rsidRPr="00DB0BBA">
                    <w:rPr>
                      <w:rFonts w:asciiTheme="majorBidi" w:hAnsiTheme="majorBidi" w:cstheme="majorBidi"/>
                      <w:noProof/>
                      <w:webHidden/>
                      <w:sz w:val="24"/>
                      <w:szCs w:val="24"/>
                    </w:rPr>
                    <w:fldChar w:fldCharType="end"/>
                  </w:r>
                </w:hyperlink>
              </w:p>
              <w:p w14:paraId="45F0E534" w14:textId="3075A827" w:rsidR="00363601" w:rsidRPr="00DB0BBA" w:rsidRDefault="00E36951">
                <w:pPr>
                  <w:pStyle w:val="TOC3"/>
                  <w:tabs>
                    <w:tab w:val="left" w:pos="880"/>
                    <w:tab w:val="right" w:leader="dot" w:pos="10194"/>
                  </w:tabs>
                  <w:rPr>
                    <w:rFonts w:asciiTheme="majorBidi" w:hAnsiTheme="majorBidi" w:cstheme="majorBidi"/>
                    <w:noProof/>
                    <w:sz w:val="24"/>
                    <w:szCs w:val="40"/>
                    <w:lang w:bidi="km-KH"/>
                  </w:rPr>
                </w:pPr>
                <w:hyperlink w:anchor="_Toc99784778" w:history="1">
                  <w:r w:rsidR="00363601" w:rsidRPr="00DB0BBA">
                    <w:rPr>
                      <w:rStyle w:val="Hyperlink"/>
                      <w:rFonts w:asciiTheme="majorBidi" w:hAnsiTheme="majorBidi" w:cstheme="majorBidi"/>
                      <w:noProof/>
                      <w:sz w:val="24"/>
                      <w:szCs w:val="24"/>
                    </w:rPr>
                    <w:t>b.</w:t>
                  </w:r>
                  <w:r w:rsidR="00363601" w:rsidRPr="00DB0BBA">
                    <w:rPr>
                      <w:rFonts w:asciiTheme="majorBidi" w:hAnsiTheme="majorBidi" w:cstheme="majorBidi"/>
                      <w:noProof/>
                      <w:sz w:val="24"/>
                      <w:szCs w:val="40"/>
                      <w:lang w:bidi="km-KH"/>
                    </w:rPr>
                    <w:tab/>
                  </w:r>
                  <w:r w:rsidR="00363601" w:rsidRPr="00DB0BBA">
                    <w:rPr>
                      <w:rStyle w:val="Hyperlink"/>
                      <w:rFonts w:asciiTheme="majorBidi" w:hAnsiTheme="majorBidi" w:cstheme="majorBidi"/>
                      <w:noProof/>
                      <w:sz w:val="24"/>
                      <w:szCs w:val="24"/>
                    </w:rPr>
                    <w:t>Installation CentOS?</w:t>
                  </w:r>
                  <w:r w:rsidR="00363601" w:rsidRPr="00DB0BBA">
                    <w:rPr>
                      <w:rFonts w:asciiTheme="majorBidi" w:hAnsiTheme="majorBidi" w:cstheme="majorBidi"/>
                      <w:noProof/>
                      <w:webHidden/>
                      <w:sz w:val="24"/>
                      <w:szCs w:val="24"/>
                    </w:rPr>
                    <w:tab/>
                  </w:r>
                  <w:r w:rsidR="00363601" w:rsidRPr="00DB0BBA">
                    <w:rPr>
                      <w:rFonts w:asciiTheme="majorBidi" w:hAnsiTheme="majorBidi" w:cstheme="majorBidi"/>
                      <w:noProof/>
                      <w:webHidden/>
                      <w:sz w:val="24"/>
                      <w:szCs w:val="24"/>
                    </w:rPr>
                    <w:fldChar w:fldCharType="begin"/>
                  </w:r>
                  <w:r w:rsidR="00363601" w:rsidRPr="00DB0BBA">
                    <w:rPr>
                      <w:rFonts w:asciiTheme="majorBidi" w:hAnsiTheme="majorBidi" w:cstheme="majorBidi"/>
                      <w:noProof/>
                      <w:webHidden/>
                      <w:sz w:val="24"/>
                      <w:szCs w:val="24"/>
                    </w:rPr>
                    <w:instrText xml:space="preserve"> PAGEREF _Toc99784778 \h </w:instrText>
                  </w:r>
                  <w:r w:rsidR="00363601" w:rsidRPr="00DB0BBA">
                    <w:rPr>
                      <w:rFonts w:asciiTheme="majorBidi" w:hAnsiTheme="majorBidi" w:cstheme="majorBidi"/>
                      <w:noProof/>
                      <w:webHidden/>
                      <w:sz w:val="24"/>
                      <w:szCs w:val="24"/>
                    </w:rPr>
                  </w:r>
                  <w:r w:rsidR="00363601" w:rsidRPr="00DB0BBA">
                    <w:rPr>
                      <w:rFonts w:asciiTheme="majorBidi" w:hAnsiTheme="majorBidi" w:cstheme="majorBidi"/>
                      <w:noProof/>
                      <w:webHidden/>
                      <w:sz w:val="24"/>
                      <w:szCs w:val="24"/>
                    </w:rPr>
                    <w:fldChar w:fldCharType="separate"/>
                  </w:r>
                  <w:r w:rsidR="00363601" w:rsidRPr="00DB0BBA">
                    <w:rPr>
                      <w:rFonts w:asciiTheme="majorBidi" w:hAnsiTheme="majorBidi" w:cstheme="majorBidi"/>
                      <w:noProof/>
                      <w:webHidden/>
                      <w:sz w:val="24"/>
                      <w:szCs w:val="24"/>
                    </w:rPr>
                    <w:t>1</w:t>
                  </w:r>
                  <w:r w:rsidR="00363601" w:rsidRPr="00DB0BBA">
                    <w:rPr>
                      <w:rFonts w:asciiTheme="majorBidi" w:hAnsiTheme="majorBidi" w:cstheme="majorBidi"/>
                      <w:noProof/>
                      <w:webHidden/>
                      <w:sz w:val="24"/>
                      <w:szCs w:val="24"/>
                    </w:rPr>
                    <w:fldChar w:fldCharType="end"/>
                  </w:r>
                </w:hyperlink>
              </w:p>
              <w:p w14:paraId="4595CE63" w14:textId="2EE77EF6" w:rsidR="00363601" w:rsidRPr="00DB0BBA" w:rsidRDefault="00E36951">
                <w:pPr>
                  <w:pStyle w:val="TOC3"/>
                  <w:tabs>
                    <w:tab w:val="left" w:pos="880"/>
                    <w:tab w:val="right" w:leader="dot" w:pos="10194"/>
                  </w:tabs>
                  <w:rPr>
                    <w:rFonts w:asciiTheme="majorBidi" w:hAnsiTheme="majorBidi" w:cstheme="majorBidi"/>
                    <w:noProof/>
                    <w:sz w:val="24"/>
                    <w:szCs w:val="40"/>
                    <w:lang w:bidi="km-KH"/>
                  </w:rPr>
                </w:pPr>
                <w:hyperlink w:anchor="_Toc99784779" w:history="1">
                  <w:r w:rsidR="00363601" w:rsidRPr="00DB0BBA">
                    <w:rPr>
                      <w:rStyle w:val="Hyperlink"/>
                      <w:rFonts w:asciiTheme="majorBidi" w:hAnsiTheme="majorBidi" w:cstheme="majorBidi"/>
                      <w:noProof/>
                      <w:sz w:val="24"/>
                      <w:szCs w:val="24"/>
                    </w:rPr>
                    <w:t>c.</w:t>
                  </w:r>
                  <w:r w:rsidR="00363601" w:rsidRPr="00DB0BBA">
                    <w:rPr>
                      <w:rFonts w:asciiTheme="majorBidi" w:hAnsiTheme="majorBidi" w:cstheme="majorBidi"/>
                      <w:noProof/>
                      <w:sz w:val="24"/>
                      <w:szCs w:val="40"/>
                      <w:lang w:bidi="km-KH"/>
                    </w:rPr>
                    <w:tab/>
                  </w:r>
                  <w:r w:rsidR="00363601" w:rsidRPr="00DB0BBA">
                    <w:rPr>
                      <w:rStyle w:val="Hyperlink"/>
                      <w:rFonts w:asciiTheme="majorBidi" w:hAnsiTheme="majorBidi" w:cstheme="majorBidi"/>
                      <w:noProof/>
                      <w:sz w:val="24"/>
                      <w:szCs w:val="24"/>
                    </w:rPr>
                    <w:t>Why use CentOS?</w:t>
                  </w:r>
                  <w:r w:rsidR="00363601" w:rsidRPr="00DB0BBA">
                    <w:rPr>
                      <w:rFonts w:asciiTheme="majorBidi" w:hAnsiTheme="majorBidi" w:cstheme="majorBidi"/>
                      <w:noProof/>
                      <w:webHidden/>
                      <w:sz w:val="24"/>
                      <w:szCs w:val="24"/>
                    </w:rPr>
                    <w:tab/>
                  </w:r>
                  <w:r w:rsidR="00363601" w:rsidRPr="00DB0BBA">
                    <w:rPr>
                      <w:rFonts w:asciiTheme="majorBidi" w:hAnsiTheme="majorBidi" w:cstheme="majorBidi"/>
                      <w:noProof/>
                      <w:webHidden/>
                      <w:sz w:val="24"/>
                      <w:szCs w:val="24"/>
                    </w:rPr>
                    <w:fldChar w:fldCharType="begin"/>
                  </w:r>
                  <w:r w:rsidR="00363601" w:rsidRPr="00DB0BBA">
                    <w:rPr>
                      <w:rFonts w:asciiTheme="majorBidi" w:hAnsiTheme="majorBidi" w:cstheme="majorBidi"/>
                      <w:noProof/>
                      <w:webHidden/>
                      <w:sz w:val="24"/>
                      <w:szCs w:val="24"/>
                    </w:rPr>
                    <w:instrText xml:space="preserve"> PAGEREF _Toc99784779 \h </w:instrText>
                  </w:r>
                  <w:r w:rsidR="00363601" w:rsidRPr="00DB0BBA">
                    <w:rPr>
                      <w:rFonts w:asciiTheme="majorBidi" w:hAnsiTheme="majorBidi" w:cstheme="majorBidi"/>
                      <w:noProof/>
                      <w:webHidden/>
                      <w:sz w:val="24"/>
                      <w:szCs w:val="24"/>
                    </w:rPr>
                  </w:r>
                  <w:r w:rsidR="00363601" w:rsidRPr="00DB0BBA">
                    <w:rPr>
                      <w:rFonts w:asciiTheme="majorBidi" w:hAnsiTheme="majorBidi" w:cstheme="majorBidi"/>
                      <w:noProof/>
                      <w:webHidden/>
                      <w:sz w:val="24"/>
                      <w:szCs w:val="24"/>
                    </w:rPr>
                    <w:fldChar w:fldCharType="separate"/>
                  </w:r>
                  <w:r w:rsidR="00363601" w:rsidRPr="00DB0BBA">
                    <w:rPr>
                      <w:rFonts w:asciiTheme="majorBidi" w:hAnsiTheme="majorBidi" w:cstheme="majorBidi"/>
                      <w:noProof/>
                      <w:webHidden/>
                      <w:sz w:val="24"/>
                      <w:szCs w:val="24"/>
                    </w:rPr>
                    <w:t>1</w:t>
                  </w:r>
                  <w:r w:rsidR="00363601" w:rsidRPr="00DB0BBA">
                    <w:rPr>
                      <w:rFonts w:asciiTheme="majorBidi" w:hAnsiTheme="majorBidi" w:cstheme="majorBidi"/>
                      <w:noProof/>
                      <w:webHidden/>
                      <w:sz w:val="24"/>
                      <w:szCs w:val="24"/>
                    </w:rPr>
                    <w:fldChar w:fldCharType="end"/>
                  </w:r>
                </w:hyperlink>
              </w:p>
              <w:p w14:paraId="1F1B8548" w14:textId="011F8320" w:rsidR="00363601" w:rsidRPr="00DB0BBA" w:rsidRDefault="00E36951">
                <w:pPr>
                  <w:pStyle w:val="TOC2"/>
                  <w:tabs>
                    <w:tab w:val="left" w:pos="660"/>
                    <w:tab w:val="right" w:leader="dot" w:pos="10194"/>
                  </w:tabs>
                  <w:rPr>
                    <w:rFonts w:asciiTheme="majorBidi" w:hAnsiTheme="majorBidi" w:cstheme="majorBidi"/>
                    <w:noProof/>
                    <w:sz w:val="24"/>
                    <w:szCs w:val="40"/>
                    <w:lang w:bidi="km-KH"/>
                  </w:rPr>
                </w:pPr>
                <w:hyperlink w:anchor="_Toc99784780" w:history="1">
                  <w:r w:rsidR="00363601" w:rsidRPr="00DB0BBA">
                    <w:rPr>
                      <w:rStyle w:val="Hyperlink"/>
                      <w:rFonts w:asciiTheme="majorBidi" w:hAnsiTheme="majorBidi" w:cstheme="majorBidi"/>
                      <w:noProof/>
                      <w:sz w:val="24"/>
                      <w:szCs w:val="24"/>
                    </w:rPr>
                    <w:t>2.</w:t>
                  </w:r>
                  <w:r w:rsidR="00363601" w:rsidRPr="00DB0BBA">
                    <w:rPr>
                      <w:rFonts w:asciiTheme="majorBidi" w:hAnsiTheme="majorBidi" w:cstheme="majorBidi"/>
                      <w:noProof/>
                      <w:sz w:val="24"/>
                      <w:szCs w:val="40"/>
                      <w:lang w:bidi="km-KH"/>
                    </w:rPr>
                    <w:tab/>
                  </w:r>
                  <w:r w:rsidR="00363601" w:rsidRPr="00DB0BBA">
                    <w:rPr>
                      <w:rStyle w:val="Hyperlink"/>
                      <w:rFonts w:asciiTheme="majorBidi" w:hAnsiTheme="majorBidi" w:cstheme="majorBidi"/>
                      <w:noProof/>
                      <w:sz w:val="24"/>
                      <w:szCs w:val="24"/>
                    </w:rPr>
                    <w:t>What is VoIP?</w:t>
                  </w:r>
                  <w:r w:rsidR="00363601" w:rsidRPr="00DB0BBA">
                    <w:rPr>
                      <w:rFonts w:asciiTheme="majorBidi" w:hAnsiTheme="majorBidi" w:cstheme="majorBidi"/>
                      <w:noProof/>
                      <w:webHidden/>
                      <w:sz w:val="24"/>
                      <w:szCs w:val="24"/>
                    </w:rPr>
                    <w:tab/>
                  </w:r>
                  <w:r w:rsidR="00363601" w:rsidRPr="00DB0BBA">
                    <w:rPr>
                      <w:rFonts w:asciiTheme="majorBidi" w:hAnsiTheme="majorBidi" w:cstheme="majorBidi"/>
                      <w:noProof/>
                      <w:webHidden/>
                      <w:sz w:val="24"/>
                      <w:szCs w:val="24"/>
                    </w:rPr>
                    <w:fldChar w:fldCharType="begin"/>
                  </w:r>
                  <w:r w:rsidR="00363601" w:rsidRPr="00DB0BBA">
                    <w:rPr>
                      <w:rFonts w:asciiTheme="majorBidi" w:hAnsiTheme="majorBidi" w:cstheme="majorBidi"/>
                      <w:noProof/>
                      <w:webHidden/>
                      <w:sz w:val="24"/>
                      <w:szCs w:val="24"/>
                    </w:rPr>
                    <w:instrText xml:space="preserve"> PAGEREF _Toc99784780 \h </w:instrText>
                  </w:r>
                  <w:r w:rsidR="00363601" w:rsidRPr="00DB0BBA">
                    <w:rPr>
                      <w:rFonts w:asciiTheme="majorBidi" w:hAnsiTheme="majorBidi" w:cstheme="majorBidi"/>
                      <w:noProof/>
                      <w:webHidden/>
                      <w:sz w:val="24"/>
                      <w:szCs w:val="24"/>
                    </w:rPr>
                  </w:r>
                  <w:r w:rsidR="00363601" w:rsidRPr="00DB0BBA">
                    <w:rPr>
                      <w:rFonts w:asciiTheme="majorBidi" w:hAnsiTheme="majorBidi" w:cstheme="majorBidi"/>
                      <w:noProof/>
                      <w:webHidden/>
                      <w:sz w:val="24"/>
                      <w:szCs w:val="24"/>
                    </w:rPr>
                    <w:fldChar w:fldCharType="separate"/>
                  </w:r>
                  <w:r w:rsidR="00363601" w:rsidRPr="00DB0BBA">
                    <w:rPr>
                      <w:rFonts w:asciiTheme="majorBidi" w:hAnsiTheme="majorBidi" w:cstheme="majorBidi"/>
                      <w:noProof/>
                      <w:webHidden/>
                      <w:sz w:val="24"/>
                      <w:szCs w:val="24"/>
                    </w:rPr>
                    <w:t>1</w:t>
                  </w:r>
                  <w:r w:rsidR="00363601" w:rsidRPr="00DB0BBA">
                    <w:rPr>
                      <w:rFonts w:asciiTheme="majorBidi" w:hAnsiTheme="majorBidi" w:cstheme="majorBidi"/>
                      <w:noProof/>
                      <w:webHidden/>
                      <w:sz w:val="24"/>
                      <w:szCs w:val="24"/>
                    </w:rPr>
                    <w:fldChar w:fldCharType="end"/>
                  </w:r>
                </w:hyperlink>
              </w:p>
              <w:p w14:paraId="7DD4E269" w14:textId="6D777888" w:rsidR="00363601" w:rsidRPr="00DB0BBA" w:rsidRDefault="00E36951">
                <w:pPr>
                  <w:pStyle w:val="TOC2"/>
                  <w:tabs>
                    <w:tab w:val="left" w:pos="660"/>
                    <w:tab w:val="right" w:leader="dot" w:pos="10194"/>
                  </w:tabs>
                  <w:rPr>
                    <w:rFonts w:asciiTheme="majorBidi" w:hAnsiTheme="majorBidi" w:cstheme="majorBidi"/>
                    <w:noProof/>
                    <w:sz w:val="24"/>
                    <w:szCs w:val="40"/>
                    <w:lang w:bidi="km-KH"/>
                  </w:rPr>
                </w:pPr>
                <w:hyperlink w:anchor="_Toc99784781" w:history="1">
                  <w:r w:rsidR="00363601" w:rsidRPr="00DB0BBA">
                    <w:rPr>
                      <w:rStyle w:val="Hyperlink"/>
                      <w:rFonts w:asciiTheme="majorBidi" w:hAnsiTheme="majorBidi" w:cstheme="majorBidi"/>
                      <w:noProof/>
                      <w:sz w:val="24"/>
                      <w:szCs w:val="24"/>
                    </w:rPr>
                    <w:t>3.</w:t>
                  </w:r>
                  <w:r w:rsidR="00363601" w:rsidRPr="00DB0BBA">
                    <w:rPr>
                      <w:rFonts w:asciiTheme="majorBidi" w:hAnsiTheme="majorBidi" w:cstheme="majorBidi"/>
                      <w:noProof/>
                      <w:sz w:val="24"/>
                      <w:szCs w:val="40"/>
                      <w:lang w:bidi="km-KH"/>
                    </w:rPr>
                    <w:tab/>
                  </w:r>
                  <w:r w:rsidR="00363601" w:rsidRPr="00DB0BBA">
                    <w:rPr>
                      <w:rStyle w:val="Hyperlink"/>
                      <w:rFonts w:asciiTheme="majorBidi" w:hAnsiTheme="majorBidi" w:cstheme="majorBidi"/>
                      <w:noProof/>
                      <w:sz w:val="24"/>
                      <w:szCs w:val="24"/>
                    </w:rPr>
                    <w:t>How Does VoIP work</w:t>
                  </w:r>
                  <w:r w:rsidR="00363601" w:rsidRPr="00DB0BBA">
                    <w:rPr>
                      <w:rFonts w:asciiTheme="majorBidi" w:hAnsiTheme="majorBidi" w:cstheme="majorBidi"/>
                      <w:noProof/>
                      <w:webHidden/>
                      <w:sz w:val="24"/>
                      <w:szCs w:val="24"/>
                    </w:rPr>
                    <w:tab/>
                  </w:r>
                  <w:r w:rsidR="00363601" w:rsidRPr="00DB0BBA">
                    <w:rPr>
                      <w:rFonts w:asciiTheme="majorBidi" w:hAnsiTheme="majorBidi" w:cstheme="majorBidi"/>
                      <w:noProof/>
                      <w:webHidden/>
                      <w:sz w:val="24"/>
                      <w:szCs w:val="24"/>
                    </w:rPr>
                    <w:fldChar w:fldCharType="begin"/>
                  </w:r>
                  <w:r w:rsidR="00363601" w:rsidRPr="00DB0BBA">
                    <w:rPr>
                      <w:rFonts w:asciiTheme="majorBidi" w:hAnsiTheme="majorBidi" w:cstheme="majorBidi"/>
                      <w:noProof/>
                      <w:webHidden/>
                      <w:sz w:val="24"/>
                      <w:szCs w:val="24"/>
                    </w:rPr>
                    <w:instrText xml:space="preserve"> PAGEREF _Toc99784781 \h </w:instrText>
                  </w:r>
                  <w:r w:rsidR="00363601" w:rsidRPr="00DB0BBA">
                    <w:rPr>
                      <w:rFonts w:asciiTheme="majorBidi" w:hAnsiTheme="majorBidi" w:cstheme="majorBidi"/>
                      <w:noProof/>
                      <w:webHidden/>
                      <w:sz w:val="24"/>
                      <w:szCs w:val="24"/>
                    </w:rPr>
                  </w:r>
                  <w:r w:rsidR="00363601" w:rsidRPr="00DB0BBA">
                    <w:rPr>
                      <w:rFonts w:asciiTheme="majorBidi" w:hAnsiTheme="majorBidi" w:cstheme="majorBidi"/>
                      <w:noProof/>
                      <w:webHidden/>
                      <w:sz w:val="24"/>
                      <w:szCs w:val="24"/>
                    </w:rPr>
                    <w:fldChar w:fldCharType="separate"/>
                  </w:r>
                  <w:r w:rsidR="00363601" w:rsidRPr="00DB0BBA">
                    <w:rPr>
                      <w:rFonts w:asciiTheme="majorBidi" w:hAnsiTheme="majorBidi" w:cstheme="majorBidi"/>
                      <w:noProof/>
                      <w:webHidden/>
                      <w:sz w:val="24"/>
                      <w:szCs w:val="24"/>
                    </w:rPr>
                    <w:t>1</w:t>
                  </w:r>
                  <w:r w:rsidR="00363601" w:rsidRPr="00DB0BBA">
                    <w:rPr>
                      <w:rFonts w:asciiTheme="majorBidi" w:hAnsiTheme="majorBidi" w:cstheme="majorBidi"/>
                      <w:noProof/>
                      <w:webHidden/>
                      <w:sz w:val="24"/>
                      <w:szCs w:val="24"/>
                    </w:rPr>
                    <w:fldChar w:fldCharType="end"/>
                  </w:r>
                </w:hyperlink>
              </w:p>
              <w:p w14:paraId="6AFECC61" w14:textId="0612069F" w:rsidR="00363601" w:rsidRPr="00DB0BBA" w:rsidRDefault="00E36951">
                <w:pPr>
                  <w:pStyle w:val="TOC2"/>
                  <w:tabs>
                    <w:tab w:val="left" w:pos="660"/>
                    <w:tab w:val="right" w:leader="dot" w:pos="10194"/>
                  </w:tabs>
                  <w:rPr>
                    <w:rFonts w:asciiTheme="majorBidi" w:hAnsiTheme="majorBidi" w:cstheme="majorBidi"/>
                    <w:noProof/>
                    <w:sz w:val="24"/>
                    <w:szCs w:val="40"/>
                    <w:lang w:bidi="km-KH"/>
                  </w:rPr>
                </w:pPr>
                <w:hyperlink w:anchor="_Toc99784782" w:history="1">
                  <w:r w:rsidR="00363601" w:rsidRPr="00DB0BBA">
                    <w:rPr>
                      <w:rStyle w:val="Hyperlink"/>
                      <w:rFonts w:asciiTheme="majorBidi" w:hAnsiTheme="majorBidi" w:cstheme="majorBidi"/>
                      <w:noProof/>
                      <w:sz w:val="24"/>
                      <w:szCs w:val="24"/>
                    </w:rPr>
                    <w:t>4.</w:t>
                  </w:r>
                  <w:r w:rsidR="00363601" w:rsidRPr="00DB0BBA">
                    <w:rPr>
                      <w:rFonts w:asciiTheme="majorBidi" w:hAnsiTheme="majorBidi" w:cstheme="majorBidi"/>
                      <w:noProof/>
                      <w:sz w:val="24"/>
                      <w:szCs w:val="40"/>
                      <w:lang w:bidi="km-KH"/>
                    </w:rPr>
                    <w:tab/>
                  </w:r>
                  <w:r w:rsidR="00363601" w:rsidRPr="00DB0BBA">
                    <w:rPr>
                      <w:rStyle w:val="Hyperlink"/>
                      <w:rFonts w:asciiTheme="majorBidi" w:hAnsiTheme="majorBidi" w:cstheme="majorBidi"/>
                      <w:noProof/>
                      <w:sz w:val="24"/>
                      <w:szCs w:val="24"/>
                    </w:rPr>
                    <w:t>Key VoIP Feature</w:t>
                  </w:r>
                  <w:r w:rsidR="00363601" w:rsidRPr="00DB0BBA">
                    <w:rPr>
                      <w:rFonts w:asciiTheme="majorBidi" w:hAnsiTheme="majorBidi" w:cstheme="majorBidi"/>
                      <w:noProof/>
                      <w:webHidden/>
                      <w:sz w:val="24"/>
                      <w:szCs w:val="24"/>
                    </w:rPr>
                    <w:tab/>
                  </w:r>
                  <w:r w:rsidR="00363601" w:rsidRPr="00DB0BBA">
                    <w:rPr>
                      <w:rFonts w:asciiTheme="majorBidi" w:hAnsiTheme="majorBidi" w:cstheme="majorBidi"/>
                      <w:noProof/>
                      <w:webHidden/>
                      <w:sz w:val="24"/>
                      <w:szCs w:val="24"/>
                    </w:rPr>
                    <w:fldChar w:fldCharType="begin"/>
                  </w:r>
                  <w:r w:rsidR="00363601" w:rsidRPr="00DB0BBA">
                    <w:rPr>
                      <w:rFonts w:asciiTheme="majorBidi" w:hAnsiTheme="majorBidi" w:cstheme="majorBidi"/>
                      <w:noProof/>
                      <w:webHidden/>
                      <w:sz w:val="24"/>
                      <w:szCs w:val="24"/>
                    </w:rPr>
                    <w:instrText xml:space="preserve"> PAGEREF _Toc99784782 \h </w:instrText>
                  </w:r>
                  <w:r w:rsidR="00363601" w:rsidRPr="00DB0BBA">
                    <w:rPr>
                      <w:rFonts w:asciiTheme="majorBidi" w:hAnsiTheme="majorBidi" w:cstheme="majorBidi"/>
                      <w:noProof/>
                      <w:webHidden/>
                      <w:sz w:val="24"/>
                      <w:szCs w:val="24"/>
                    </w:rPr>
                  </w:r>
                  <w:r w:rsidR="00363601" w:rsidRPr="00DB0BBA">
                    <w:rPr>
                      <w:rFonts w:asciiTheme="majorBidi" w:hAnsiTheme="majorBidi" w:cstheme="majorBidi"/>
                      <w:noProof/>
                      <w:webHidden/>
                      <w:sz w:val="24"/>
                      <w:szCs w:val="24"/>
                    </w:rPr>
                    <w:fldChar w:fldCharType="separate"/>
                  </w:r>
                  <w:r w:rsidR="00363601" w:rsidRPr="00DB0BBA">
                    <w:rPr>
                      <w:rFonts w:asciiTheme="majorBidi" w:hAnsiTheme="majorBidi" w:cstheme="majorBidi"/>
                      <w:noProof/>
                      <w:webHidden/>
                      <w:sz w:val="24"/>
                      <w:szCs w:val="24"/>
                    </w:rPr>
                    <w:t>2</w:t>
                  </w:r>
                  <w:r w:rsidR="00363601" w:rsidRPr="00DB0BBA">
                    <w:rPr>
                      <w:rFonts w:asciiTheme="majorBidi" w:hAnsiTheme="majorBidi" w:cstheme="majorBidi"/>
                      <w:noProof/>
                      <w:webHidden/>
                      <w:sz w:val="24"/>
                      <w:szCs w:val="24"/>
                    </w:rPr>
                    <w:fldChar w:fldCharType="end"/>
                  </w:r>
                </w:hyperlink>
              </w:p>
              <w:p w14:paraId="4BF3975B" w14:textId="01E73AF7" w:rsidR="00363601" w:rsidRPr="00DB0BBA" w:rsidRDefault="00E36951">
                <w:pPr>
                  <w:pStyle w:val="TOC2"/>
                  <w:tabs>
                    <w:tab w:val="left" w:pos="660"/>
                    <w:tab w:val="right" w:leader="dot" w:pos="10194"/>
                  </w:tabs>
                  <w:rPr>
                    <w:rFonts w:asciiTheme="majorBidi" w:hAnsiTheme="majorBidi" w:cstheme="majorBidi"/>
                    <w:noProof/>
                    <w:sz w:val="24"/>
                    <w:szCs w:val="40"/>
                    <w:lang w:bidi="km-KH"/>
                  </w:rPr>
                </w:pPr>
                <w:hyperlink w:anchor="_Toc99784783" w:history="1">
                  <w:r w:rsidR="00363601" w:rsidRPr="00DB0BBA">
                    <w:rPr>
                      <w:rStyle w:val="Hyperlink"/>
                      <w:rFonts w:asciiTheme="majorBidi" w:hAnsiTheme="majorBidi" w:cstheme="majorBidi"/>
                      <w:noProof/>
                      <w:sz w:val="24"/>
                      <w:szCs w:val="24"/>
                    </w:rPr>
                    <w:t>5.</w:t>
                  </w:r>
                  <w:r w:rsidR="00363601" w:rsidRPr="00DB0BBA">
                    <w:rPr>
                      <w:rFonts w:asciiTheme="majorBidi" w:hAnsiTheme="majorBidi" w:cstheme="majorBidi"/>
                      <w:noProof/>
                      <w:sz w:val="24"/>
                      <w:szCs w:val="40"/>
                      <w:lang w:bidi="km-KH"/>
                    </w:rPr>
                    <w:tab/>
                  </w:r>
                  <w:r w:rsidR="00363601" w:rsidRPr="00DB0BBA">
                    <w:rPr>
                      <w:rStyle w:val="Hyperlink"/>
                      <w:rFonts w:asciiTheme="majorBidi" w:hAnsiTheme="majorBidi" w:cstheme="majorBidi"/>
                      <w:noProof/>
                      <w:sz w:val="24"/>
                      <w:szCs w:val="24"/>
                    </w:rPr>
                    <w:t>Pros and Cons of VoIP</w:t>
                  </w:r>
                  <w:r w:rsidR="00363601" w:rsidRPr="00DB0BBA">
                    <w:rPr>
                      <w:rFonts w:asciiTheme="majorBidi" w:hAnsiTheme="majorBidi" w:cstheme="majorBidi"/>
                      <w:noProof/>
                      <w:webHidden/>
                      <w:sz w:val="24"/>
                      <w:szCs w:val="24"/>
                    </w:rPr>
                    <w:tab/>
                  </w:r>
                  <w:r w:rsidR="00363601" w:rsidRPr="00DB0BBA">
                    <w:rPr>
                      <w:rFonts w:asciiTheme="majorBidi" w:hAnsiTheme="majorBidi" w:cstheme="majorBidi"/>
                      <w:noProof/>
                      <w:webHidden/>
                      <w:sz w:val="24"/>
                      <w:szCs w:val="24"/>
                    </w:rPr>
                    <w:fldChar w:fldCharType="begin"/>
                  </w:r>
                  <w:r w:rsidR="00363601" w:rsidRPr="00DB0BBA">
                    <w:rPr>
                      <w:rFonts w:asciiTheme="majorBidi" w:hAnsiTheme="majorBidi" w:cstheme="majorBidi"/>
                      <w:noProof/>
                      <w:webHidden/>
                      <w:sz w:val="24"/>
                      <w:szCs w:val="24"/>
                    </w:rPr>
                    <w:instrText xml:space="preserve"> PAGEREF _Toc99784783 \h </w:instrText>
                  </w:r>
                  <w:r w:rsidR="00363601" w:rsidRPr="00DB0BBA">
                    <w:rPr>
                      <w:rFonts w:asciiTheme="majorBidi" w:hAnsiTheme="majorBidi" w:cstheme="majorBidi"/>
                      <w:noProof/>
                      <w:webHidden/>
                      <w:sz w:val="24"/>
                      <w:szCs w:val="24"/>
                    </w:rPr>
                  </w:r>
                  <w:r w:rsidR="00363601" w:rsidRPr="00DB0BBA">
                    <w:rPr>
                      <w:rFonts w:asciiTheme="majorBidi" w:hAnsiTheme="majorBidi" w:cstheme="majorBidi"/>
                      <w:noProof/>
                      <w:webHidden/>
                      <w:sz w:val="24"/>
                      <w:szCs w:val="24"/>
                    </w:rPr>
                    <w:fldChar w:fldCharType="separate"/>
                  </w:r>
                  <w:r w:rsidR="00363601" w:rsidRPr="00DB0BBA">
                    <w:rPr>
                      <w:rFonts w:asciiTheme="majorBidi" w:hAnsiTheme="majorBidi" w:cstheme="majorBidi"/>
                      <w:noProof/>
                      <w:webHidden/>
                      <w:sz w:val="24"/>
                      <w:szCs w:val="24"/>
                    </w:rPr>
                    <w:t>3</w:t>
                  </w:r>
                  <w:r w:rsidR="00363601" w:rsidRPr="00DB0BBA">
                    <w:rPr>
                      <w:rFonts w:asciiTheme="majorBidi" w:hAnsiTheme="majorBidi" w:cstheme="majorBidi"/>
                      <w:noProof/>
                      <w:webHidden/>
                      <w:sz w:val="24"/>
                      <w:szCs w:val="24"/>
                    </w:rPr>
                    <w:fldChar w:fldCharType="end"/>
                  </w:r>
                </w:hyperlink>
              </w:p>
              <w:p w14:paraId="5B024A1C" w14:textId="3CADA458" w:rsidR="00363601" w:rsidRPr="00DB0BBA" w:rsidRDefault="00E36951">
                <w:pPr>
                  <w:pStyle w:val="TOC2"/>
                  <w:tabs>
                    <w:tab w:val="left" w:pos="660"/>
                    <w:tab w:val="right" w:leader="dot" w:pos="10194"/>
                  </w:tabs>
                  <w:rPr>
                    <w:rFonts w:asciiTheme="majorBidi" w:hAnsiTheme="majorBidi" w:cstheme="majorBidi"/>
                    <w:noProof/>
                    <w:sz w:val="24"/>
                    <w:szCs w:val="40"/>
                    <w:lang w:bidi="km-KH"/>
                  </w:rPr>
                </w:pPr>
                <w:hyperlink w:anchor="_Toc99784784" w:history="1">
                  <w:r w:rsidR="00363601" w:rsidRPr="00DB0BBA">
                    <w:rPr>
                      <w:rStyle w:val="Hyperlink"/>
                      <w:rFonts w:asciiTheme="majorBidi" w:hAnsiTheme="majorBidi" w:cstheme="majorBidi"/>
                      <w:noProof/>
                      <w:sz w:val="24"/>
                      <w:szCs w:val="24"/>
                    </w:rPr>
                    <w:t>6.</w:t>
                  </w:r>
                  <w:r w:rsidR="00363601" w:rsidRPr="00DB0BBA">
                    <w:rPr>
                      <w:rFonts w:asciiTheme="majorBidi" w:hAnsiTheme="majorBidi" w:cstheme="majorBidi"/>
                      <w:noProof/>
                      <w:sz w:val="24"/>
                      <w:szCs w:val="40"/>
                      <w:lang w:bidi="km-KH"/>
                    </w:rPr>
                    <w:tab/>
                  </w:r>
                  <w:r w:rsidR="00363601" w:rsidRPr="00DB0BBA">
                    <w:rPr>
                      <w:rStyle w:val="Hyperlink"/>
                      <w:rFonts w:asciiTheme="majorBidi" w:hAnsiTheme="majorBidi" w:cstheme="majorBidi"/>
                      <w:noProof/>
                      <w:sz w:val="24"/>
                      <w:szCs w:val="24"/>
                    </w:rPr>
                    <w:t>Install VoIP software on CentOS</w:t>
                  </w:r>
                  <w:r w:rsidR="00363601" w:rsidRPr="00DB0BBA">
                    <w:rPr>
                      <w:rFonts w:asciiTheme="majorBidi" w:hAnsiTheme="majorBidi" w:cstheme="majorBidi"/>
                      <w:noProof/>
                      <w:webHidden/>
                      <w:sz w:val="24"/>
                      <w:szCs w:val="24"/>
                    </w:rPr>
                    <w:tab/>
                  </w:r>
                  <w:r w:rsidR="00363601" w:rsidRPr="00DB0BBA">
                    <w:rPr>
                      <w:rFonts w:asciiTheme="majorBidi" w:hAnsiTheme="majorBidi" w:cstheme="majorBidi"/>
                      <w:noProof/>
                      <w:webHidden/>
                      <w:sz w:val="24"/>
                      <w:szCs w:val="24"/>
                    </w:rPr>
                    <w:fldChar w:fldCharType="begin"/>
                  </w:r>
                  <w:r w:rsidR="00363601" w:rsidRPr="00DB0BBA">
                    <w:rPr>
                      <w:rFonts w:asciiTheme="majorBidi" w:hAnsiTheme="majorBidi" w:cstheme="majorBidi"/>
                      <w:noProof/>
                      <w:webHidden/>
                      <w:sz w:val="24"/>
                      <w:szCs w:val="24"/>
                    </w:rPr>
                    <w:instrText xml:space="preserve"> PAGEREF _Toc99784784 \h </w:instrText>
                  </w:r>
                  <w:r w:rsidR="00363601" w:rsidRPr="00DB0BBA">
                    <w:rPr>
                      <w:rFonts w:asciiTheme="majorBidi" w:hAnsiTheme="majorBidi" w:cstheme="majorBidi"/>
                      <w:noProof/>
                      <w:webHidden/>
                      <w:sz w:val="24"/>
                      <w:szCs w:val="24"/>
                    </w:rPr>
                  </w:r>
                  <w:r w:rsidR="00363601" w:rsidRPr="00DB0BBA">
                    <w:rPr>
                      <w:rFonts w:asciiTheme="majorBidi" w:hAnsiTheme="majorBidi" w:cstheme="majorBidi"/>
                      <w:noProof/>
                      <w:webHidden/>
                      <w:sz w:val="24"/>
                      <w:szCs w:val="24"/>
                    </w:rPr>
                    <w:fldChar w:fldCharType="separate"/>
                  </w:r>
                  <w:r w:rsidR="00363601" w:rsidRPr="00DB0BBA">
                    <w:rPr>
                      <w:rFonts w:asciiTheme="majorBidi" w:hAnsiTheme="majorBidi" w:cstheme="majorBidi"/>
                      <w:noProof/>
                      <w:webHidden/>
                      <w:sz w:val="24"/>
                      <w:szCs w:val="24"/>
                    </w:rPr>
                    <w:t>4</w:t>
                  </w:r>
                  <w:r w:rsidR="00363601" w:rsidRPr="00DB0BBA">
                    <w:rPr>
                      <w:rFonts w:asciiTheme="majorBidi" w:hAnsiTheme="majorBidi" w:cstheme="majorBidi"/>
                      <w:noProof/>
                      <w:webHidden/>
                      <w:sz w:val="24"/>
                      <w:szCs w:val="24"/>
                    </w:rPr>
                    <w:fldChar w:fldCharType="end"/>
                  </w:r>
                </w:hyperlink>
              </w:p>
              <w:p w14:paraId="01E1FC07" w14:textId="225200AA" w:rsidR="00363601" w:rsidRPr="00DB0BBA" w:rsidRDefault="00E36951">
                <w:pPr>
                  <w:pStyle w:val="TOC2"/>
                  <w:tabs>
                    <w:tab w:val="left" w:pos="660"/>
                    <w:tab w:val="right" w:leader="dot" w:pos="10194"/>
                  </w:tabs>
                  <w:rPr>
                    <w:rFonts w:asciiTheme="majorBidi" w:hAnsiTheme="majorBidi" w:cstheme="majorBidi"/>
                    <w:noProof/>
                    <w:szCs w:val="36"/>
                    <w:lang w:bidi="km-KH"/>
                  </w:rPr>
                </w:pPr>
                <w:hyperlink w:anchor="_Toc99784785" w:history="1">
                  <w:r w:rsidR="00363601" w:rsidRPr="00DB0BBA">
                    <w:rPr>
                      <w:rStyle w:val="Hyperlink"/>
                      <w:rFonts w:asciiTheme="majorBidi" w:hAnsiTheme="majorBidi" w:cstheme="majorBidi"/>
                      <w:noProof/>
                    </w:rPr>
                    <w:t>7.</w:t>
                  </w:r>
                  <w:r w:rsidR="00363601" w:rsidRPr="00DB0BBA">
                    <w:rPr>
                      <w:rFonts w:asciiTheme="majorBidi" w:hAnsiTheme="majorBidi" w:cstheme="majorBidi"/>
                      <w:noProof/>
                      <w:szCs w:val="36"/>
                      <w:lang w:bidi="km-KH"/>
                    </w:rPr>
                    <w:tab/>
                  </w:r>
                  <w:r w:rsidR="00363601" w:rsidRPr="00DB0BBA">
                    <w:rPr>
                      <w:rStyle w:val="Hyperlink"/>
                      <w:rFonts w:asciiTheme="majorBidi" w:hAnsiTheme="majorBidi" w:cstheme="majorBidi"/>
                      <w:noProof/>
                      <w:sz w:val="24"/>
                      <w:szCs w:val="24"/>
                    </w:rPr>
                    <w:t>How much Does VoIP Cost?</w:t>
                  </w:r>
                  <w:r w:rsidR="00363601" w:rsidRPr="00DB0BBA">
                    <w:rPr>
                      <w:rFonts w:asciiTheme="majorBidi" w:hAnsiTheme="majorBidi" w:cstheme="majorBidi"/>
                      <w:noProof/>
                      <w:webHidden/>
                    </w:rPr>
                    <w:tab/>
                  </w:r>
                  <w:r w:rsidR="00363601" w:rsidRPr="00DB0BBA">
                    <w:rPr>
                      <w:rFonts w:asciiTheme="majorBidi" w:hAnsiTheme="majorBidi" w:cstheme="majorBidi"/>
                      <w:noProof/>
                      <w:webHidden/>
                    </w:rPr>
                    <w:fldChar w:fldCharType="begin"/>
                  </w:r>
                  <w:r w:rsidR="00363601" w:rsidRPr="00DB0BBA">
                    <w:rPr>
                      <w:rFonts w:asciiTheme="majorBidi" w:hAnsiTheme="majorBidi" w:cstheme="majorBidi"/>
                      <w:noProof/>
                      <w:webHidden/>
                    </w:rPr>
                    <w:instrText xml:space="preserve"> PAGEREF _Toc99784785 \h </w:instrText>
                  </w:r>
                  <w:r w:rsidR="00363601" w:rsidRPr="00DB0BBA">
                    <w:rPr>
                      <w:rFonts w:asciiTheme="majorBidi" w:hAnsiTheme="majorBidi" w:cstheme="majorBidi"/>
                      <w:noProof/>
                      <w:webHidden/>
                    </w:rPr>
                  </w:r>
                  <w:r w:rsidR="00363601" w:rsidRPr="00DB0BBA">
                    <w:rPr>
                      <w:rFonts w:asciiTheme="majorBidi" w:hAnsiTheme="majorBidi" w:cstheme="majorBidi"/>
                      <w:noProof/>
                      <w:webHidden/>
                    </w:rPr>
                    <w:fldChar w:fldCharType="separate"/>
                  </w:r>
                  <w:r w:rsidR="00363601" w:rsidRPr="00DB0BBA">
                    <w:rPr>
                      <w:rFonts w:asciiTheme="majorBidi" w:hAnsiTheme="majorBidi" w:cstheme="majorBidi"/>
                      <w:noProof/>
                      <w:webHidden/>
                    </w:rPr>
                    <w:t>5</w:t>
                  </w:r>
                  <w:r w:rsidR="00363601" w:rsidRPr="00DB0BBA">
                    <w:rPr>
                      <w:rFonts w:asciiTheme="majorBidi" w:hAnsiTheme="majorBidi" w:cstheme="majorBidi"/>
                      <w:noProof/>
                      <w:webHidden/>
                    </w:rPr>
                    <w:fldChar w:fldCharType="end"/>
                  </w:r>
                </w:hyperlink>
              </w:p>
              <w:p w14:paraId="558E4294" w14:textId="32762D52" w:rsidR="00363601" w:rsidRPr="00DB0BBA" w:rsidRDefault="00E36951">
                <w:pPr>
                  <w:pStyle w:val="TOC2"/>
                  <w:tabs>
                    <w:tab w:val="left" w:pos="660"/>
                    <w:tab w:val="right" w:leader="dot" w:pos="10194"/>
                  </w:tabs>
                  <w:rPr>
                    <w:rFonts w:asciiTheme="majorBidi" w:hAnsiTheme="majorBidi" w:cstheme="majorBidi"/>
                    <w:noProof/>
                    <w:szCs w:val="36"/>
                    <w:lang w:bidi="km-KH"/>
                  </w:rPr>
                </w:pPr>
                <w:hyperlink w:anchor="_Toc99784786" w:history="1">
                  <w:r w:rsidR="00363601" w:rsidRPr="00DB0BBA">
                    <w:rPr>
                      <w:rStyle w:val="Hyperlink"/>
                      <w:rFonts w:asciiTheme="majorBidi" w:hAnsiTheme="majorBidi" w:cstheme="majorBidi"/>
                      <w:noProof/>
                    </w:rPr>
                    <w:t>8.</w:t>
                  </w:r>
                  <w:r w:rsidR="00363601" w:rsidRPr="00DB0BBA">
                    <w:rPr>
                      <w:rFonts w:asciiTheme="majorBidi" w:hAnsiTheme="majorBidi" w:cstheme="majorBidi"/>
                      <w:noProof/>
                      <w:szCs w:val="36"/>
                      <w:lang w:bidi="km-KH"/>
                    </w:rPr>
                    <w:tab/>
                  </w:r>
                  <w:r w:rsidR="00363601" w:rsidRPr="00DB0BBA">
                    <w:rPr>
                      <w:rStyle w:val="Hyperlink"/>
                      <w:rFonts w:asciiTheme="majorBidi" w:hAnsiTheme="majorBidi" w:cstheme="majorBidi"/>
                      <w:noProof/>
                      <w:sz w:val="24"/>
                      <w:szCs w:val="24"/>
                    </w:rPr>
                    <w:t>VoIP Equipment and Hardware</w:t>
                  </w:r>
                  <w:r w:rsidR="00363601" w:rsidRPr="00DB0BBA">
                    <w:rPr>
                      <w:rFonts w:asciiTheme="majorBidi" w:hAnsiTheme="majorBidi" w:cstheme="majorBidi"/>
                      <w:noProof/>
                      <w:webHidden/>
                    </w:rPr>
                    <w:tab/>
                  </w:r>
                  <w:r w:rsidR="00363601" w:rsidRPr="00DB0BBA">
                    <w:rPr>
                      <w:rFonts w:asciiTheme="majorBidi" w:hAnsiTheme="majorBidi" w:cstheme="majorBidi"/>
                      <w:noProof/>
                      <w:webHidden/>
                    </w:rPr>
                    <w:fldChar w:fldCharType="begin"/>
                  </w:r>
                  <w:r w:rsidR="00363601" w:rsidRPr="00DB0BBA">
                    <w:rPr>
                      <w:rFonts w:asciiTheme="majorBidi" w:hAnsiTheme="majorBidi" w:cstheme="majorBidi"/>
                      <w:noProof/>
                      <w:webHidden/>
                    </w:rPr>
                    <w:instrText xml:space="preserve"> PAGEREF _Toc99784786 \h </w:instrText>
                  </w:r>
                  <w:r w:rsidR="00363601" w:rsidRPr="00DB0BBA">
                    <w:rPr>
                      <w:rFonts w:asciiTheme="majorBidi" w:hAnsiTheme="majorBidi" w:cstheme="majorBidi"/>
                      <w:noProof/>
                      <w:webHidden/>
                    </w:rPr>
                  </w:r>
                  <w:r w:rsidR="00363601" w:rsidRPr="00DB0BBA">
                    <w:rPr>
                      <w:rFonts w:asciiTheme="majorBidi" w:hAnsiTheme="majorBidi" w:cstheme="majorBidi"/>
                      <w:noProof/>
                      <w:webHidden/>
                    </w:rPr>
                    <w:fldChar w:fldCharType="separate"/>
                  </w:r>
                  <w:r w:rsidR="00363601" w:rsidRPr="00DB0BBA">
                    <w:rPr>
                      <w:rFonts w:asciiTheme="majorBidi" w:hAnsiTheme="majorBidi" w:cstheme="majorBidi"/>
                      <w:noProof/>
                      <w:webHidden/>
                    </w:rPr>
                    <w:t>5</w:t>
                  </w:r>
                  <w:r w:rsidR="00363601" w:rsidRPr="00DB0BBA">
                    <w:rPr>
                      <w:rFonts w:asciiTheme="majorBidi" w:hAnsiTheme="majorBidi" w:cstheme="majorBidi"/>
                      <w:noProof/>
                      <w:webHidden/>
                    </w:rPr>
                    <w:fldChar w:fldCharType="end"/>
                  </w:r>
                </w:hyperlink>
              </w:p>
              <w:p w14:paraId="2B148199" w14:textId="4D9CFDC9" w:rsidR="0030194C" w:rsidRPr="00DB0BBA" w:rsidRDefault="0030194C" w:rsidP="006A3E6D">
                <w:pPr>
                  <w:spacing w:beforeLines="20" w:before="48" w:afterLines="20" w:after="48"/>
                  <w:rPr>
                    <w:rFonts w:asciiTheme="majorBidi" w:hAnsiTheme="majorBidi" w:cstheme="majorBidi"/>
                  </w:rPr>
                </w:pPr>
                <w:r w:rsidRPr="00DB0BBA">
                  <w:rPr>
                    <w:rFonts w:asciiTheme="majorBidi" w:hAnsiTheme="majorBidi" w:cstheme="majorBidi"/>
                    <w:b/>
                    <w:bCs/>
                    <w:noProof/>
                  </w:rPr>
                  <w:fldChar w:fldCharType="end"/>
                </w:r>
              </w:p>
            </w:sdtContent>
          </w:sdt>
          <w:p w14:paraId="12E4D4A6" w14:textId="2DBF5B00" w:rsidR="00B4214F" w:rsidRPr="00DB0BBA" w:rsidRDefault="00B4214F" w:rsidP="006A3E6D">
            <w:pPr>
              <w:spacing w:beforeLines="20" w:before="48" w:afterLines="20" w:after="48"/>
              <w:rPr>
                <w:rFonts w:asciiTheme="majorBidi" w:hAnsiTheme="majorBidi" w:cstheme="majorBidi"/>
                <w:sz w:val="24"/>
              </w:rPr>
            </w:pPr>
          </w:p>
          <w:p w14:paraId="7C3F376E" w14:textId="6D88EF64" w:rsidR="00B4214F" w:rsidRPr="00DB0BBA" w:rsidRDefault="00B4214F" w:rsidP="006A3E6D">
            <w:pPr>
              <w:spacing w:beforeLines="20" w:before="48" w:afterLines="20" w:after="48"/>
              <w:rPr>
                <w:rFonts w:asciiTheme="majorBidi" w:hAnsiTheme="majorBidi" w:cstheme="majorBidi"/>
                <w:sz w:val="24"/>
              </w:rPr>
            </w:pPr>
          </w:p>
          <w:p w14:paraId="179C55F0" w14:textId="68F6F9B9" w:rsidR="00B4214F" w:rsidRPr="00DB0BBA" w:rsidRDefault="00B4214F" w:rsidP="006A3E6D">
            <w:pPr>
              <w:spacing w:beforeLines="20" w:before="48" w:afterLines="20" w:after="48"/>
              <w:rPr>
                <w:rFonts w:asciiTheme="majorBidi" w:hAnsiTheme="majorBidi" w:cstheme="majorBidi"/>
                <w:sz w:val="24"/>
              </w:rPr>
            </w:pPr>
          </w:p>
          <w:p w14:paraId="1727CC8F" w14:textId="5776CFCE" w:rsidR="00B4214F" w:rsidRPr="00DB0BBA" w:rsidRDefault="00B4214F" w:rsidP="006A3E6D">
            <w:pPr>
              <w:spacing w:beforeLines="20" w:before="48" w:afterLines="20" w:after="48"/>
              <w:rPr>
                <w:rFonts w:asciiTheme="majorBidi" w:hAnsiTheme="majorBidi" w:cstheme="majorBidi"/>
                <w:sz w:val="24"/>
              </w:rPr>
            </w:pPr>
          </w:p>
          <w:p w14:paraId="4C4424C2" w14:textId="3234F83E" w:rsidR="00B4214F" w:rsidRPr="00DB0BBA" w:rsidRDefault="00B4214F" w:rsidP="006A3E6D">
            <w:pPr>
              <w:spacing w:beforeLines="20" w:before="48" w:afterLines="20" w:after="48"/>
              <w:rPr>
                <w:rFonts w:asciiTheme="majorBidi" w:hAnsiTheme="majorBidi" w:cstheme="majorBidi"/>
                <w:sz w:val="24"/>
              </w:rPr>
            </w:pPr>
          </w:p>
          <w:p w14:paraId="40E858A5" w14:textId="5724D79E" w:rsidR="00B4214F" w:rsidRPr="00DB0BBA" w:rsidRDefault="00B4214F" w:rsidP="006A3E6D">
            <w:pPr>
              <w:spacing w:beforeLines="20" w:before="48" w:afterLines="20" w:after="48"/>
              <w:rPr>
                <w:rFonts w:asciiTheme="majorBidi" w:hAnsiTheme="majorBidi" w:cstheme="majorBidi"/>
                <w:sz w:val="24"/>
              </w:rPr>
            </w:pPr>
          </w:p>
          <w:p w14:paraId="35193188" w14:textId="5298233C" w:rsidR="00B4214F" w:rsidRPr="00DB0BBA" w:rsidRDefault="00B4214F" w:rsidP="006A3E6D">
            <w:pPr>
              <w:spacing w:beforeLines="20" w:before="48" w:afterLines="20" w:after="48"/>
              <w:rPr>
                <w:rFonts w:asciiTheme="majorBidi" w:hAnsiTheme="majorBidi" w:cstheme="majorBidi"/>
                <w:sz w:val="24"/>
              </w:rPr>
            </w:pPr>
          </w:p>
          <w:p w14:paraId="3F26DBD1" w14:textId="2CC3A14A" w:rsidR="00B4214F" w:rsidRPr="00DB0BBA" w:rsidRDefault="00B4214F" w:rsidP="006A3E6D">
            <w:pPr>
              <w:spacing w:beforeLines="20" w:before="48" w:afterLines="20" w:after="48"/>
              <w:rPr>
                <w:rFonts w:asciiTheme="majorBidi" w:hAnsiTheme="majorBidi" w:cstheme="majorBidi"/>
                <w:sz w:val="24"/>
              </w:rPr>
            </w:pPr>
          </w:p>
          <w:p w14:paraId="314D53F2" w14:textId="55DE9923" w:rsidR="00B4214F" w:rsidRPr="00DB0BBA" w:rsidRDefault="00B4214F" w:rsidP="006A3E6D">
            <w:pPr>
              <w:spacing w:beforeLines="20" w:before="48" w:afterLines="20" w:after="48"/>
              <w:rPr>
                <w:rFonts w:asciiTheme="majorBidi" w:hAnsiTheme="majorBidi" w:cstheme="majorBidi"/>
                <w:sz w:val="24"/>
              </w:rPr>
            </w:pPr>
          </w:p>
          <w:p w14:paraId="0043A6AB" w14:textId="752CBD8E" w:rsidR="00B4214F" w:rsidRPr="00DB0BBA" w:rsidRDefault="00B4214F" w:rsidP="006A3E6D">
            <w:pPr>
              <w:spacing w:beforeLines="20" w:before="48" w:afterLines="20" w:after="48"/>
              <w:rPr>
                <w:rFonts w:asciiTheme="majorBidi" w:hAnsiTheme="majorBidi" w:cstheme="majorBidi"/>
                <w:sz w:val="24"/>
              </w:rPr>
            </w:pPr>
          </w:p>
          <w:p w14:paraId="63928B47" w14:textId="44F4F4DD" w:rsidR="00B4214F" w:rsidRPr="00DB0BBA" w:rsidRDefault="00B4214F" w:rsidP="006A3E6D">
            <w:pPr>
              <w:tabs>
                <w:tab w:val="left" w:pos="8980"/>
              </w:tabs>
              <w:spacing w:beforeLines="20" w:before="48" w:afterLines="20" w:after="48"/>
              <w:rPr>
                <w:rFonts w:asciiTheme="majorBidi" w:hAnsiTheme="majorBidi" w:cstheme="majorBidi"/>
                <w:sz w:val="24"/>
              </w:rPr>
            </w:pPr>
          </w:p>
        </w:tc>
        <w:tc>
          <w:tcPr>
            <w:tcW w:w="297" w:type="dxa"/>
          </w:tcPr>
          <w:p w14:paraId="07F61FB4" w14:textId="77777777" w:rsidR="00C13B2F" w:rsidRPr="00DB0BBA" w:rsidRDefault="00C13B2F" w:rsidP="006A3E6D">
            <w:pPr>
              <w:spacing w:beforeLines="20" w:before="48" w:afterLines="20" w:after="48"/>
              <w:rPr>
                <w:rFonts w:asciiTheme="majorBidi" w:hAnsiTheme="majorBidi" w:cstheme="majorBidi"/>
                <w:sz w:val="24"/>
              </w:rPr>
            </w:pPr>
          </w:p>
        </w:tc>
        <w:tc>
          <w:tcPr>
            <w:tcW w:w="297" w:type="dxa"/>
            <w:shd w:val="clear" w:color="auto" w:fill="3F1D5A" w:themeFill="accent1"/>
          </w:tcPr>
          <w:p w14:paraId="082AE801" w14:textId="780D4385" w:rsidR="00C13B2F" w:rsidRPr="00DB0BBA" w:rsidRDefault="00C13B2F" w:rsidP="006A3E6D">
            <w:pPr>
              <w:spacing w:beforeLines="20" w:before="48" w:afterLines="20" w:after="48"/>
              <w:rPr>
                <w:rFonts w:asciiTheme="majorBidi" w:hAnsiTheme="majorBidi" w:cstheme="majorBidi"/>
                <w:sz w:val="24"/>
              </w:rPr>
            </w:pPr>
          </w:p>
        </w:tc>
      </w:tr>
    </w:tbl>
    <w:p w14:paraId="1D407388" w14:textId="77777777" w:rsidR="00E876C8" w:rsidRPr="00DB0BBA" w:rsidRDefault="00E876C8" w:rsidP="008065A4">
      <w:pPr>
        <w:spacing w:beforeLines="20" w:before="48" w:afterLines="20" w:after="48"/>
        <w:jc w:val="both"/>
        <w:rPr>
          <w:rFonts w:asciiTheme="majorBidi" w:hAnsiTheme="majorBidi" w:cstheme="majorBidi"/>
          <w:sz w:val="24"/>
        </w:rPr>
      </w:pPr>
    </w:p>
    <w:p w14:paraId="2D85D2DC" w14:textId="23045380" w:rsidR="0021540A" w:rsidRPr="00DB0BBA" w:rsidRDefault="005C73BB" w:rsidP="008065A4">
      <w:pPr>
        <w:pStyle w:val="Heading2"/>
        <w:numPr>
          <w:ilvl w:val="0"/>
          <w:numId w:val="40"/>
        </w:numPr>
        <w:spacing w:beforeLines="20" w:before="48" w:afterLines="20" w:after="48"/>
        <w:jc w:val="both"/>
        <w:rPr>
          <w:rFonts w:asciiTheme="majorBidi" w:hAnsiTheme="majorBidi"/>
          <w:sz w:val="24"/>
          <w:szCs w:val="24"/>
        </w:rPr>
      </w:pPr>
      <w:bookmarkStart w:id="0" w:name="_Toc99784776"/>
      <w:proofErr w:type="spellStart"/>
      <w:r w:rsidRPr="00DB0BBA">
        <w:rPr>
          <w:rFonts w:asciiTheme="majorBidi" w:hAnsiTheme="majorBidi"/>
          <w:sz w:val="24"/>
          <w:szCs w:val="24"/>
        </w:rPr>
        <w:t>CentO</w:t>
      </w:r>
      <w:bookmarkEnd w:id="0"/>
      <w:r w:rsidR="001F79A9">
        <w:rPr>
          <w:rFonts w:asciiTheme="majorBidi" w:hAnsiTheme="majorBidi"/>
          <w:sz w:val="24"/>
          <w:szCs w:val="24"/>
        </w:rPr>
        <w:t>s</w:t>
      </w:r>
      <w:proofErr w:type="spellEnd"/>
    </w:p>
    <w:p w14:paraId="5C63C7EC" w14:textId="6DBA8794" w:rsidR="0021540A" w:rsidRPr="00DB0BBA" w:rsidRDefault="005C73BB" w:rsidP="008065A4">
      <w:pPr>
        <w:pStyle w:val="Heading3"/>
        <w:numPr>
          <w:ilvl w:val="0"/>
          <w:numId w:val="41"/>
        </w:numPr>
        <w:spacing w:beforeLines="20" w:before="48" w:afterLines="20" w:after="48"/>
        <w:jc w:val="both"/>
        <w:rPr>
          <w:rFonts w:asciiTheme="majorBidi" w:hAnsiTheme="majorBidi"/>
        </w:rPr>
      </w:pPr>
      <w:bookmarkStart w:id="1" w:name="_Toc99784777"/>
      <w:r w:rsidRPr="00DB0BBA">
        <w:rPr>
          <w:rFonts w:asciiTheme="majorBidi" w:hAnsiTheme="majorBidi"/>
        </w:rPr>
        <w:t>What is the CentO</w:t>
      </w:r>
      <w:r w:rsidR="00F61DF9" w:rsidRPr="00DB0BBA">
        <w:rPr>
          <w:rFonts w:asciiTheme="majorBidi" w:hAnsiTheme="majorBidi"/>
        </w:rPr>
        <w:t>S?</w:t>
      </w:r>
      <w:bookmarkEnd w:id="1"/>
    </w:p>
    <w:p w14:paraId="1C8A5ABD" w14:textId="0846D265" w:rsidR="0021540A" w:rsidRPr="00DB0BBA" w:rsidRDefault="0021540A" w:rsidP="008065A4">
      <w:pPr>
        <w:pStyle w:val="ListParagraph"/>
        <w:spacing w:beforeLines="20" w:before="48" w:afterLines="20" w:after="48"/>
        <w:ind w:left="720" w:firstLine="0"/>
        <w:jc w:val="both"/>
        <w:rPr>
          <w:rFonts w:asciiTheme="majorBidi" w:hAnsiTheme="majorBidi" w:cstheme="majorBidi"/>
          <w:sz w:val="22"/>
        </w:rPr>
      </w:pPr>
      <w:r w:rsidRPr="00DB0BBA">
        <w:rPr>
          <w:rFonts w:asciiTheme="majorBidi" w:hAnsiTheme="majorBidi" w:cstheme="majorBidi"/>
          <w:sz w:val="22"/>
        </w:rPr>
        <w:t>CentOS is a Linux distribution that provides a free, community-supported computing platform functionally compatible with its upstream source, Red Hat enterprise Linux.</w:t>
      </w:r>
    </w:p>
    <w:p w14:paraId="13289253" w14:textId="19EE1FB6" w:rsidR="0021540A" w:rsidRPr="00DB0BBA" w:rsidRDefault="00F61DF9" w:rsidP="008065A4">
      <w:pPr>
        <w:pStyle w:val="Heading3"/>
        <w:numPr>
          <w:ilvl w:val="0"/>
          <w:numId w:val="41"/>
        </w:numPr>
        <w:spacing w:beforeLines="20" w:before="48" w:afterLines="20" w:after="48"/>
        <w:jc w:val="both"/>
        <w:rPr>
          <w:rFonts w:asciiTheme="majorBidi" w:hAnsiTheme="majorBidi"/>
        </w:rPr>
      </w:pPr>
      <w:bookmarkStart w:id="2" w:name="_Toc99784778"/>
      <w:r w:rsidRPr="00DB0BBA">
        <w:rPr>
          <w:rFonts w:asciiTheme="majorBidi" w:hAnsiTheme="majorBidi"/>
        </w:rPr>
        <w:t>Installation CentOS?</w:t>
      </w:r>
      <w:bookmarkEnd w:id="2"/>
    </w:p>
    <w:p w14:paraId="7F552394" w14:textId="77777777" w:rsidR="005309C5" w:rsidRPr="00DB0BBA" w:rsidRDefault="0021540A" w:rsidP="008065A4">
      <w:pPr>
        <w:pStyle w:val="ListParagraph"/>
        <w:spacing w:beforeLines="20" w:before="48" w:afterLines="20" w:after="48"/>
        <w:ind w:left="720" w:firstLine="0"/>
        <w:jc w:val="both"/>
        <w:rPr>
          <w:rFonts w:asciiTheme="majorBidi" w:hAnsiTheme="majorBidi" w:cstheme="majorBidi"/>
          <w:sz w:val="22"/>
        </w:rPr>
      </w:pPr>
      <w:r w:rsidRPr="00DB0BBA">
        <w:rPr>
          <w:rFonts w:asciiTheme="majorBidi" w:hAnsiTheme="majorBidi" w:cstheme="majorBidi"/>
          <w:sz w:val="22"/>
        </w:rPr>
        <w:t>As you saw in section “CentOS 6” there are many types of installations to choose.</w:t>
      </w:r>
      <w:r w:rsidR="005309C5" w:rsidRPr="00DB0BBA">
        <w:rPr>
          <w:rFonts w:asciiTheme="majorBidi" w:hAnsiTheme="majorBidi" w:cstheme="majorBidi"/>
          <w:sz w:val="22"/>
        </w:rPr>
        <w:t xml:space="preserve"> And we did previously when installing CentOS 6, we’ll also install CentOS 7 from the installation DVD. At the time of writing of this book, this could be downloaded from the official site. After downloading the ISO file, we can burn it onto DVD. After that, we are ready to boot a server with the installation DVD inserted, as long as the computer is configured to boot from a DVD.</w:t>
      </w:r>
    </w:p>
    <w:p w14:paraId="352A28DB" w14:textId="71A8E9C6" w:rsidR="0038325C" w:rsidRPr="00DB0BBA" w:rsidRDefault="005309C5" w:rsidP="008065A4">
      <w:pPr>
        <w:pStyle w:val="ListParagraph"/>
        <w:spacing w:beforeLines="20" w:before="48" w:afterLines="20" w:after="48"/>
        <w:ind w:left="1440" w:firstLine="0"/>
        <w:jc w:val="both"/>
        <w:rPr>
          <w:rFonts w:asciiTheme="majorBidi" w:hAnsiTheme="majorBidi" w:cstheme="majorBidi"/>
          <w:sz w:val="22"/>
        </w:rPr>
      </w:pPr>
      <w:r w:rsidRPr="00DB0BBA">
        <w:rPr>
          <w:rFonts w:asciiTheme="majorBidi" w:hAnsiTheme="majorBidi" w:cstheme="majorBidi"/>
          <w:sz w:val="24"/>
        </w:rPr>
        <w:sym w:font="Wingdings" w:char="F0E8"/>
      </w:r>
      <w:r w:rsidRPr="00DB0BBA">
        <w:rPr>
          <w:rFonts w:asciiTheme="majorBidi" w:hAnsiTheme="majorBidi" w:cstheme="majorBidi"/>
          <w:sz w:val="22"/>
        </w:rPr>
        <w:t>And then, we select the first option: Install CentOS 7, the computer now will start the graphical installer, and we’ll be asked about the language we want to use during the install</w:t>
      </w:r>
    </w:p>
    <w:p w14:paraId="781D41D8" w14:textId="4AA4D52A" w:rsidR="009225B3" w:rsidRPr="00DB0BBA" w:rsidRDefault="009225B3" w:rsidP="008065A4">
      <w:pPr>
        <w:pStyle w:val="ListParagraph"/>
        <w:spacing w:beforeLines="20" w:before="48" w:afterLines="20" w:after="48"/>
        <w:ind w:left="1440" w:firstLine="0"/>
        <w:jc w:val="both"/>
        <w:rPr>
          <w:rFonts w:asciiTheme="majorBidi" w:hAnsiTheme="majorBidi" w:cstheme="majorBidi"/>
          <w:sz w:val="22"/>
        </w:rPr>
      </w:pPr>
      <w:r w:rsidRPr="00DB0BBA">
        <w:rPr>
          <w:rFonts w:asciiTheme="majorBidi" w:hAnsiTheme="majorBidi" w:cstheme="majorBidi"/>
          <w:sz w:val="22"/>
        </w:rPr>
        <w:sym w:font="Wingdings" w:char="F0E8"/>
      </w:r>
      <w:r w:rsidRPr="00DB0BBA">
        <w:rPr>
          <w:rFonts w:asciiTheme="majorBidi" w:hAnsiTheme="majorBidi" w:cstheme="majorBidi"/>
          <w:sz w:val="22"/>
        </w:rPr>
        <w:t xml:space="preserve">After we click the continue button, we can see a brief summary </w:t>
      </w:r>
      <w:r w:rsidR="008A651A" w:rsidRPr="00DB0BBA">
        <w:rPr>
          <w:rFonts w:asciiTheme="majorBidi" w:hAnsiTheme="majorBidi" w:cstheme="majorBidi"/>
          <w:sz w:val="22"/>
        </w:rPr>
        <w:t>of the</w:t>
      </w:r>
      <w:r w:rsidRPr="00DB0BBA">
        <w:rPr>
          <w:rFonts w:asciiTheme="majorBidi" w:hAnsiTheme="majorBidi" w:cstheme="majorBidi"/>
          <w:sz w:val="22"/>
        </w:rPr>
        <w:t xml:space="preserve"> installation.</w:t>
      </w:r>
    </w:p>
    <w:p w14:paraId="272A9E90" w14:textId="77777777" w:rsidR="0038325C" w:rsidRPr="00DB0BBA" w:rsidRDefault="0038325C" w:rsidP="008065A4">
      <w:pPr>
        <w:pStyle w:val="ListParagraph"/>
        <w:spacing w:beforeLines="20" w:before="48" w:afterLines="20" w:after="48"/>
        <w:ind w:left="1440" w:firstLine="0"/>
        <w:jc w:val="both"/>
        <w:rPr>
          <w:rFonts w:asciiTheme="majorBidi" w:hAnsiTheme="majorBidi" w:cstheme="majorBidi"/>
          <w:sz w:val="22"/>
        </w:rPr>
      </w:pPr>
      <w:r w:rsidRPr="00DB0BBA">
        <w:rPr>
          <w:rFonts w:asciiTheme="majorBidi" w:hAnsiTheme="majorBidi" w:cstheme="majorBidi"/>
          <w:sz w:val="22"/>
        </w:rPr>
        <w:sym w:font="Wingdings" w:char="F0E8"/>
      </w:r>
      <w:r w:rsidRPr="00DB0BBA">
        <w:rPr>
          <w:rFonts w:asciiTheme="majorBidi" w:hAnsiTheme="majorBidi" w:cstheme="majorBidi"/>
          <w:sz w:val="22"/>
        </w:rPr>
        <w:t>After that we can set the time zone or change the keyboard layout.</w:t>
      </w:r>
    </w:p>
    <w:p w14:paraId="5397B9C7" w14:textId="7EBED7EA" w:rsidR="009225B3" w:rsidRPr="00DB0BBA" w:rsidRDefault="0038325C" w:rsidP="008065A4">
      <w:pPr>
        <w:pStyle w:val="ListParagraph"/>
        <w:spacing w:beforeLines="20" w:before="48" w:afterLines="20" w:after="48"/>
        <w:ind w:left="1440" w:firstLine="0"/>
        <w:jc w:val="both"/>
        <w:rPr>
          <w:rFonts w:asciiTheme="majorBidi" w:hAnsiTheme="majorBidi" w:cstheme="majorBidi"/>
          <w:sz w:val="22"/>
        </w:rPr>
      </w:pPr>
      <w:r w:rsidRPr="00DB0BBA">
        <w:rPr>
          <w:rFonts w:asciiTheme="majorBidi" w:hAnsiTheme="majorBidi" w:cstheme="majorBidi"/>
          <w:sz w:val="22"/>
        </w:rPr>
        <w:sym w:font="Wingdings" w:char="F0E8"/>
      </w:r>
      <w:r w:rsidRPr="00DB0BBA">
        <w:rPr>
          <w:rFonts w:asciiTheme="majorBidi" w:hAnsiTheme="majorBidi" w:cstheme="majorBidi"/>
          <w:sz w:val="22"/>
        </w:rPr>
        <w:t>We can also select the software packages we want to install. By default, a minimum install is selected, but there are many other collections of packages available, such as basic web server or virtualization host. We will keep the default selection: Minimal Install</w:t>
      </w:r>
    </w:p>
    <w:p w14:paraId="0B319376" w14:textId="79DB3061" w:rsidR="0021540A" w:rsidRPr="00DB0BBA" w:rsidRDefault="0038325C" w:rsidP="008065A4">
      <w:pPr>
        <w:pStyle w:val="NormalWeb"/>
        <w:spacing w:beforeLines="20" w:before="48" w:beforeAutospacing="0" w:afterLines="20" w:after="48" w:afterAutospacing="0"/>
        <w:ind w:left="1440"/>
        <w:jc w:val="both"/>
        <w:rPr>
          <w:rFonts w:asciiTheme="majorBidi" w:hAnsiTheme="majorBidi" w:cstheme="majorBidi"/>
          <w:color w:val="222222"/>
          <w:sz w:val="22"/>
          <w:szCs w:val="22"/>
          <w:shd w:val="clear" w:color="auto" w:fill="FFFFFF"/>
        </w:rPr>
      </w:pPr>
      <w:r w:rsidRPr="00DB0BBA">
        <w:rPr>
          <w:rFonts w:asciiTheme="majorBidi" w:hAnsiTheme="majorBidi" w:cstheme="majorBidi"/>
          <w:sz w:val="22"/>
          <w:szCs w:val="22"/>
        </w:rPr>
        <w:sym w:font="Wingdings" w:char="F0E8"/>
      </w:r>
      <w:r w:rsidRPr="00DB0BBA">
        <w:rPr>
          <w:rFonts w:asciiTheme="majorBidi" w:hAnsiTheme="majorBidi" w:cstheme="majorBidi"/>
          <w:sz w:val="22"/>
          <w:szCs w:val="22"/>
        </w:rPr>
        <w:t xml:space="preserve">Before beginning the actual installation, we must choose the installation </w:t>
      </w:r>
      <w:r w:rsidRPr="00DB0BBA">
        <w:rPr>
          <w:rFonts w:asciiTheme="majorBidi" w:hAnsiTheme="majorBidi" w:cstheme="majorBidi"/>
          <w:color w:val="222222"/>
          <w:sz w:val="22"/>
          <w:szCs w:val="22"/>
          <w:shd w:val="clear" w:color="auto" w:fill="FFFFFF"/>
        </w:rPr>
        <w:t>choose the installation destination</w:t>
      </w:r>
      <w:r w:rsidR="009225B3" w:rsidRPr="00DB0BBA">
        <w:rPr>
          <w:rFonts w:asciiTheme="majorBidi" w:hAnsiTheme="majorBidi" w:cstheme="majorBidi"/>
          <w:color w:val="222222"/>
          <w:sz w:val="22"/>
          <w:szCs w:val="22"/>
          <w:shd w:val="clear" w:color="auto" w:fill="FFFFFF"/>
        </w:rPr>
        <w:t>.</w:t>
      </w:r>
    </w:p>
    <w:p w14:paraId="68DBF0E6" w14:textId="06EF4DFE" w:rsidR="009225B3" w:rsidRPr="00DB0BBA" w:rsidRDefault="009225B3" w:rsidP="008065A4">
      <w:pPr>
        <w:pStyle w:val="NormalWeb"/>
        <w:spacing w:beforeLines="20" w:before="48" w:beforeAutospacing="0" w:afterLines="20" w:after="48" w:afterAutospacing="0"/>
        <w:ind w:left="1440"/>
        <w:jc w:val="both"/>
        <w:rPr>
          <w:rFonts w:asciiTheme="majorBidi" w:hAnsiTheme="majorBidi" w:cstheme="majorBidi"/>
          <w:color w:val="222222"/>
          <w:sz w:val="22"/>
          <w:szCs w:val="22"/>
          <w:shd w:val="clear" w:color="auto" w:fill="FFFFFF"/>
        </w:rPr>
      </w:pPr>
      <w:r w:rsidRPr="00DB0BBA">
        <w:rPr>
          <w:rFonts w:asciiTheme="majorBidi" w:hAnsiTheme="majorBidi" w:cstheme="majorBidi"/>
          <w:color w:val="222222"/>
          <w:sz w:val="22"/>
          <w:szCs w:val="22"/>
          <w:shd w:val="clear" w:color="auto" w:fill="FFFFFF"/>
        </w:rPr>
        <w:sym w:font="Wingdings" w:char="F0E8"/>
      </w:r>
      <w:r w:rsidRPr="00DB0BBA">
        <w:rPr>
          <w:rFonts w:asciiTheme="majorBidi" w:hAnsiTheme="majorBidi" w:cstheme="majorBidi"/>
          <w:color w:val="222222"/>
          <w:sz w:val="22"/>
          <w:szCs w:val="22"/>
          <w:shd w:val="clear" w:color="auto" w:fill="FFFFFF"/>
        </w:rPr>
        <w:t>In the most cases, we selected the local hard disk, but we could also select other devices, such as SAN disks.</w:t>
      </w:r>
    </w:p>
    <w:p w14:paraId="258FB170" w14:textId="7322C3BD" w:rsidR="008A651A" w:rsidRPr="00DB0BBA" w:rsidRDefault="008A651A" w:rsidP="008065A4">
      <w:pPr>
        <w:pStyle w:val="NormalWeb"/>
        <w:spacing w:beforeLines="20" w:before="48" w:beforeAutospacing="0" w:afterLines="20" w:after="48" w:afterAutospacing="0"/>
        <w:ind w:left="720" w:firstLine="132"/>
        <w:jc w:val="both"/>
        <w:rPr>
          <w:rFonts w:asciiTheme="majorBidi" w:hAnsiTheme="majorBidi" w:cstheme="majorBidi"/>
          <w:color w:val="222222"/>
          <w:sz w:val="22"/>
          <w:szCs w:val="22"/>
          <w:shd w:val="clear" w:color="auto" w:fill="FFFFFF"/>
        </w:rPr>
      </w:pPr>
      <w:r w:rsidRPr="00DB0BBA">
        <w:rPr>
          <w:rFonts w:asciiTheme="majorBidi" w:hAnsiTheme="majorBidi" w:cstheme="majorBidi"/>
          <w:color w:val="222222"/>
          <w:sz w:val="22"/>
          <w:szCs w:val="22"/>
          <w:shd w:val="clear" w:color="auto" w:fill="FFFFFF"/>
        </w:rPr>
        <w:t xml:space="preserve">At this point, we could also set up the network, but we prefer to do it after the installation, we can omit this step and click the </w:t>
      </w:r>
      <w:r w:rsidRPr="00DB0BBA">
        <w:rPr>
          <w:rFonts w:asciiTheme="majorBidi" w:hAnsiTheme="majorBidi" w:cstheme="majorBidi"/>
          <w:b/>
          <w:bCs/>
          <w:color w:val="222222"/>
          <w:sz w:val="22"/>
          <w:szCs w:val="22"/>
          <w:shd w:val="clear" w:color="auto" w:fill="FFFFFF"/>
        </w:rPr>
        <w:t>Begin Installation</w:t>
      </w:r>
      <w:r w:rsidRPr="00DB0BBA">
        <w:rPr>
          <w:rFonts w:asciiTheme="majorBidi" w:hAnsiTheme="majorBidi" w:cstheme="majorBidi"/>
          <w:color w:val="222222"/>
          <w:sz w:val="22"/>
          <w:szCs w:val="22"/>
          <w:shd w:val="clear" w:color="auto" w:fill="FFFFFF"/>
        </w:rPr>
        <w:t xml:space="preserve"> button. While the system is copying files, we can set the root password and create additional users.</w:t>
      </w:r>
    </w:p>
    <w:p w14:paraId="317000BD" w14:textId="03A27D44" w:rsidR="00F61DF9" w:rsidRPr="00DB0BBA" w:rsidRDefault="00F61DF9" w:rsidP="008065A4">
      <w:pPr>
        <w:pStyle w:val="Heading3"/>
        <w:numPr>
          <w:ilvl w:val="0"/>
          <w:numId w:val="41"/>
        </w:numPr>
        <w:spacing w:beforeLines="20" w:before="48" w:afterLines="20" w:after="48"/>
        <w:jc w:val="both"/>
        <w:rPr>
          <w:rFonts w:asciiTheme="majorBidi" w:hAnsiTheme="majorBidi"/>
        </w:rPr>
      </w:pPr>
      <w:bookmarkStart w:id="3" w:name="_Toc99784779"/>
      <w:r w:rsidRPr="00DB0BBA">
        <w:rPr>
          <w:rFonts w:asciiTheme="majorBidi" w:hAnsiTheme="majorBidi"/>
        </w:rPr>
        <w:t>Why use CentOS?</w:t>
      </w:r>
      <w:bookmarkEnd w:id="3"/>
    </w:p>
    <w:p w14:paraId="3DAF977D" w14:textId="1D7FEB4E" w:rsidR="008A651A" w:rsidRPr="00DB0BBA" w:rsidRDefault="008A651A" w:rsidP="008065A4">
      <w:pPr>
        <w:pStyle w:val="ListParagraph"/>
        <w:spacing w:beforeLines="20" w:before="48" w:afterLines="20" w:after="48"/>
        <w:ind w:left="720"/>
        <w:jc w:val="both"/>
        <w:rPr>
          <w:rFonts w:asciiTheme="majorBidi" w:hAnsiTheme="majorBidi" w:cstheme="majorBidi"/>
          <w:sz w:val="20"/>
          <w:szCs w:val="20"/>
        </w:rPr>
      </w:pPr>
      <w:r w:rsidRPr="00DB0BBA">
        <w:rPr>
          <w:rFonts w:asciiTheme="majorBidi" w:hAnsiTheme="majorBidi" w:cstheme="majorBidi"/>
          <w:sz w:val="22"/>
          <w:szCs w:val="20"/>
        </w:rPr>
        <w:tab/>
        <w:t>There are 5 reasons that we should choose CentOS 7 and the strengths of the platform:</w:t>
      </w:r>
      <w:r w:rsidRPr="00DB0BBA">
        <w:rPr>
          <w:rFonts w:asciiTheme="majorBidi" w:hAnsiTheme="majorBidi" w:cstheme="majorBidi"/>
          <w:sz w:val="20"/>
          <w:szCs w:val="20"/>
        </w:rPr>
        <w:t xml:space="preserve"> </w:t>
      </w:r>
    </w:p>
    <w:p w14:paraId="3707DCAA" w14:textId="4F52A8F0" w:rsidR="008A651A" w:rsidRPr="00DB0BBA" w:rsidRDefault="008A651A" w:rsidP="008065A4">
      <w:pPr>
        <w:pStyle w:val="ListParagraph"/>
        <w:numPr>
          <w:ilvl w:val="1"/>
          <w:numId w:val="18"/>
        </w:numPr>
        <w:spacing w:beforeLines="20" w:before="48" w:afterLines="20" w:after="48"/>
        <w:jc w:val="both"/>
        <w:rPr>
          <w:rFonts w:asciiTheme="majorBidi" w:hAnsiTheme="majorBidi" w:cstheme="majorBidi"/>
          <w:sz w:val="22"/>
        </w:rPr>
      </w:pPr>
      <w:r w:rsidRPr="00DB0BBA">
        <w:rPr>
          <w:rFonts w:asciiTheme="majorBidi" w:hAnsiTheme="majorBidi" w:cstheme="majorBidi"/>
          <w:b/>
          <w:bCs/>
          <w:sz w:val="22"/>
        </w:rPr>
        <w:t>Security:</w:t>
      </w:r>
      <w:r w:rsidRPr="00DB0BBA">
        <w:rPr>
          <w:rFonts w:asciiTheme="majorBidi" w:hAnsiTheme="majorBidi" w:cstheme="majorBidi"/>
          <w:sz w:val="22"/>
        </w:rPr>
        <w:t xml:space="preserve"> it is the primary concern that comes to mind and CentOS has multiple security features built-in.</w:t>
      </w:r>
    </w:p>
    <w:p w14:paraId="43A92FC9" w14:textId="3127D488" w:rsidR="008A651A" w:rsidRPr="00DB0BBA" w:rsidRDefault="008A651A" w:rsidP="008065A4">
      <w:pPr>
        <w:pStyle w:val="ListParagraph"/>
        <w:numPr>
          <w:ilvl w:val="1"/>
          <w:numId w:val="18"/>
        </w:numPr>
        <w:spacing w:beforeLines="20" w:before="48" w:afterLines="20" w:after="48"/>
        <w:jc w:val="both"/>
        <w:rPr>
          <w:rFonts w:asciiTheme="majorBidi" w:hAnsiTheme="majorBidi" w:cstheme="majorBidi"/>
          <w:sz w:val="22"/>
        </w:rPr>
      </w:pPr>
      <w:r w:rsidRPr="00DB0BBA">
        <w:rPr>
          <w:rFonts w:asciiTheme="majorBidi" w:hAnsiTheme="majorBidi" w:cstheme="majorBidi"/>
          <w:b/>
          <w:bCs/>
          <w:sz w:val="22"/>
        </w:rPr>
        <w:t>Extended Support:</w:t>
      </w:r>
      <w:r w:rsidRPr="00DB0BBA">
        <w:rPr>
          <w:rFonts w:asciiTheme="majorBidi" w:hAnsiTheme="majorBidi" w:cstheme="majorBidi"/>
          <w:sz w:val="22"/>
        </w:rPr>
        <w:t xml:space="preserve"> CentOS, Major versions are supported for 10 years and will receive security updates as needed.</w:t>
      </w:r>
    </w:p>
    <w:p w14:paraId="4C9B1D8B" w14:textId="60113AF9" w:rsidR="008A651A" w:rsidRPr="00DB0BBA" w:rsidRDefault="008A651A" w:rsidP="008065A4">
      <w:pPr>
        <w:pStyle w:val="ListParagraph"/>
        <w:numPr>
          <w:ilvl w:val="1"/>
          <w:numId w:val="18"/>
        </w:numPr>
        <w:spacing w:beforeLines="20" w:before="48" w:afterLines="20" w:after="48"/>
        <w:jc w:val="both"/>
        <w:rPr>
          <w:rFonts w:asciiTheme="majorBidi" w:hAnsiTheme="majorBidi" w:cstheme="majorBidi"/>
          <w:sz w:val="22"/>
        </w:rPr>
      </w:pPr>
      <w:r w:rsidRPr="00DB0BBA">
        <w:rPr>
          <w:rFonts w:asciiTheme="majorBidi" w:hAnsiTheme="majorBidi" w:cstheme="majorBidi"/>
          <w:b/>
          <w:bCs/>
          <w:sz w:val="22"/>
        </w:rPr>
        <w:t>Package Manager:</w:t>
      </w:r>
      <w:r w:rsidRPr="00DB0BBA">
        <w:rPr>
          <w:rFonts w:asciiTheme="majorBidi" w:hAnsiTheme="majorBidi" w:cstheme="majorBidi"/>
          <w:sz w:val="22"/>
        </w:rPr>
        <w:t xml:space="preserve"> CentOS uses the </w:t>
      </w:r>
      <w:r w:rsidR="00FA1CB7" w:rsidRPr="00DB0BBA">
        <w:rPr>
          <w:rFonts w:asciiTheme="majorBidi" w:hAnsiTheme="majorBidi" w:cstheme="majorBidi"/>
          <w:sz w:val="22"/>
        </w:rPr>
        <w:t>YUM (</w:t>
      </w:r>
      <w:proofErr w:type="spellStart"/>
      <w:r w:rsidRPr="00DB0BBA">
        <w:rPr>
          <w:rFonts w:asciiTheme="majorBidi" w:hAnsiTheme="majorBidi" w:cstheme="majorBidi"/>
          <w:sz w:val="22"/>
        </w:rPr>
        <w:t>Yellodog</w:t>
      </w:r>
      <w:proofErr w:type="spellEnd"/>
      <w:r w:rsidRPr="00DB0BBA">
        <w:rPr>
          <w:rFonts w:asciiTheme="majorBidi" w:hAnsiTheme="majorBidi" w:cstheme="majorBidi"/>
          <w:sz w:val="22"/>
        </w:rPr>
        <w:t xml:space="preserve"> Update Modified) package manager to keep your system up to date.</w:t>
      </w:r>
    </w:p>
    <w:p w14:paraId="75C92A12" w14:textId="10104CEF" w:rsidR="008A651A" w:rsidRPr="00DB0BBA" w:rsidRDefault="008A651A" w:rsidP="008065A4">
      <w:pPr>
        <w:pStyle w:val="ListParagraph"/>
        <w:numPr>
          <w:ilvl w:val="1"/>
          <w:numId w:val="18"/>
        </w:numPr>
        <w:spacing w:beforeLines="20" w:before="48" w:afterLines="20" w:after="48"/>
        <w:jc w:val="both"/>
        <w:rPr>
          <w:rFonts w:asciiTheme="majorBidi" w:hAnsiTheme="majorBidi" w:cstheme="majorBidi"/>
          <w:sz w:val="22"/>
        </w:rPr>
      </w:pPr>
      <w:r w:rsidRPr="00DB0BBA">
        <w:rPr>
          <w:rFonts w:asciiTheme="majorBidi" w:hAnsiTheme="majorBidi" w:cstheme="majorBidi"/>
          <w:b/>
          <w:bCs/>
          <w:sz w:val="22"/>
        </w:rPr>
        <w:t>A wealth of Documentation:</w:t>
      </w:r>
      <w:r w:rsidRPr="00DB0BBA">
        <w:rPr>
          <w:rFonts w:asciiTheme="majorBidi" w:hAnsiTheme="majorBidi" w:cstheme="majorBidi"/>
          <w:sz w:val="22"/>
        </w:rPr>
        <w:t xml:space="preserve"> CentOS is a widely used platform throughout the web hosting world, it has become the de facto industry standard.</w:t>
      </w:r>
    </w:p>
    <w:p w14:paraId="0FFDB109" w14:textId="14A54559" w:rsidR="004B0E13" w:rsidRPr="00DB0BBA" w:rsidRDefault="008A651A" w:rsidP="008065A4">
      <w:pPr>
        <w:pStyle w:val="ListParagraph"/>
        <w:numPr>
          <w:ilvl w:val="1"/>
          <w:numId w:val="18"/>
        </w:numPr>
        <w:spacing w:beforeLines="20" w:before="48" w:afterLines="20" w:after="48"/>
        <w:jc w:val="both"/>
        <w:rPr>
          <w:rFonts w:asciiTheme="majorBidi" w:hAnsiTheme="majorBidi" w:cstheme="majorBidi"/>
          <w:sz w:val="22"/>
        </w:rPr>
      </w:pPr>
      <w:r w:rsidRPr="00DB0BBA">
        <w:rPr>
          <w:rFonts w:asciiTheme="majorBidi" w:hAnsiTheme="majorBidi" w:cstheme="majorBidi"/>
          <w:b/>
          <w:bCs/>
          <w:sz w:val="22"/>
        </w:rPr>
        <w:t>Management Panel Support:</w:t>
      </w:r>
      <w:r w:rsidRPr="00DB0BBA">
        <w:rPr>
          <w:rFonts w:asciiTheme="majorBidi" w:hAnsiTheme="majorBidi" w:cstheme="majorBidi"/>
          <w:sz w:val="22"/>
        </w:rPr>
        <w:t xml:space="preserve"> CentOS can support multiple management platforms including cPanel, </w:t>
      </w:r>
      <w:proofErr w:type="spellStart"/>
      <w:r w:rsidRPr="00DB0BBA">
        <w:rPr>
          <w:rFonts w:asciiTheme="majorBidi" w:hAnsiTheme="majorBidi" w:cstheme="majorBidi"/>
          <w:sz w:val="22"/>
        </w:rPr>
        <w:t>InterWorx</w:t>
      </w:r>
      <w:proofErr w:type="spellEnd"/>
      <w:r w:rsidRPr="00DB0BBA">
        <w:rPr>
          <w:rFonts w:asciiTheme="majorBidi" w:hAnsiTheme="majorBidi" w:cstheme="majorBidi"/>
          <w:sz w:val="22"/>
        </w:rPr>
        <w:t xml:space="preserve">, </w:t>
      </w:r>
      <w:proofErr w:type="spellStart"/>
      <w:r w:rsidRPr="00DB0BBA">
        <w:rPr>
          <w:rFonts w:asciiTheme="majorBidi" w:hAnsiTheme="majorBidi" w:cstheme="majorBidi"/>
          <w:sz w:val="22"/>
        </w:rPr>
        <w:t>WebMin</w:t>
      </w:r>
      <w:proofErr w:type="spellEnd"/>
      <w:r w:rsidRPr="00DB0BBA">
        <w:rPr>
          <w:rFonts w:asciiTheme="majorBidi" w:hAnsiTheme="majorBidi" w:cstheme="majorBidi"/>
          <w:sz w:val="22"/>
        </w:rPr>
        <w:t xml:space="preserve">, </w:t>
      </w:r>
      <w:proofErr w:type="spellStart"/>
      <w:r w:rsidRPr="00DB0BBA">
        <w:rPr>
          <w:rFonts w:asciiTheme="majorBidi" w:hAnsiTheme="majorBidi" w:cstheme="majorBidi"/>
          <w:sz w:val="22"/>
        </w:rPr>
        <w:t>DirectAdmin</w:t>
      </w:r>
      <w:proofErr w:type="spellEnd"/>
      <w:r w:rsidRPr="00DB0BBA">
        <w:rPr>
          <w:rFonts w:asciiTheme="majorBidi" w:hAnsiTheme="majorBidi" w:cstheme="majorBidi"/>
          <w:sz w:val="22"/>
        </w:rPr>
        <w:t xml:space="preserve">, Spacewalk, CWP, Plesk, </w:t>
      </w:r>
      <w:proofErr w:type="spellStart"/>
      <w:r w:rsidRPr="00DB0BBA">
        <w:rPr>
          <w:rFonts w:asciiTheme="majorBidi" w:hAnsiTheme="majorBidi" w:cstheme="majorBidi"/>
          <w:sz w:val="22"/>
        </w:rPr>
        <w:t>ISPConfig</w:t>
      </w:r>
      <w:proofErr w:type="spellEnd"/>
      <w:r w:rsidRPr="00DB0BBA">
        <w:rPr>
          <w:rFonts w:asciiTheme="majorBidi" w:hAnsiTheme="majorBidi" w:cstheme="majorBidi"/>
          <w:sz w:val="22"/>
        </w:rPr>
        <w:t xml:space="preserve">, </w:t>
      </w:r>
      <w:proofErr w:type="spellStart"/>
      <w:r w:rsidRPr="00DB0BBA">
        <w:rPr>
          <w:rFonts w:asciiTheme="majorBidi" w:hAnsiTheme="majorBidi" w:cstheme="majorBidi"/>
          <w:sz w:val="22"/>
        </w:rPr>
        <w:t>Virtualmin</w:t>
      </w:r>
      <w:proofErr w:type="spellEnd"/>
      <w:r w:rsidRPr="00DB0BBA">
        <w:rPr>
          <w:rFonts w:asciiTheme="majorBidi" w:hAnsiTheme="majorBidi" w:cstheme="majorBidi"/>
          <w:sz w:val="22"/>
        </w:rPr>
        <w:t>, Vesta CP, and multiple other platforms.</w:t>
      </w:r>
    </w:p>
    <w:p w14:paraId="3407596C" w14:textId="7D82C2BE" w:rsidR="005C73BB" w:rsidRPr="00DB0BBA" w:rsidRDefault="005C73BB" w:rsidP="008065A4">
      <w:pPr>
        <w:pStyle w:val="Heading2"/>
        <w:numPr>
          <w:ilvl w:val="0"/>
          <w:numId w:val="40"/>
        </w:numPr>
        <w:spacing w:beforeLines="20" w:before="48" w:afterLines="20" w:after="48"/>
        <w:jc w:val="both"/>
        <w:rPr>
          <w:rFonts w:asciiTheme="majorBidi" w:hAnsiTheme="majorBidi"/>
          <w:sz w:val="24"/>
          <w:szCs w:val="22"/>
        </w:rPr>
      </w:pPr>
      <w:bookmarkStart w:id="4" w:name="_Toc99784780"/>
      <w:r w:rsidRPr="00DB0BBA">
        <w:rPr>
          <w:rFonts w:asciiTheme="majorBidi" w:hAnsiTheme="majorBidi"/>
          <w:sz w:val="24"/>
          <w:szCs w:val="22"/>
        </w:rPr>
        <w:t>What is VoIP?</w:t>
      </w:r>
      <w:bookmarkEnd w:id="4"/>
    </w:p>
    <w:p w14:paraId="00736875" w14:textId="63C0666A" w:rsidR="00FA1CB7" w:rsidRPr="00DB0BBA" w:rsidRDefault="00FA1CB7" w:rsidP="008065A4">
      <w:pPr>
        <w:pStyle w:val="ListParagraph"/>
        <w:spacing w:beforeLines="20" w:before="48" w:afterLines="20" w:after="48"/>
        <w:ind w:left="720" w:firstLine="0"/>
        <w:jc w:val="both"/>
        <w:rPr>
          <w:rFonts w:asciiTheme="majorBidi" w:hAnsiTheme="majorBidi" w:cstheme="majorBidi"/>
          <w:color w:val="000000"/>
          <w:sz w:val="22"/>
        </w:rPr>
      </w:pPr>
      <w:r w:rsidRPr="00DB0BBA">
        <w:rPr>
          <w:rFonts w:asciiTheme="majorBidi" w:hAnsiTheme="majorBidi" w:cstheme="majorBidi"/>
          <w:color w:val="000000"/>
          <w:sz w:val="22"/>
        </w:rPr>
        <w:t>VoIP (Voice over Internet Protocol) is a digital telephone system that lets users make and receive phone calls over the Internet as opposed to over the traditional wired Public Switched Telephone (PSTN)</w:t>
      </w:r>
    </w:p>
    <w:p w14:paraId="52612B85" w14:textId="68C5AE82" w:rsidR="00FA1CB7" w:rsidRPr="00DB0BBA" w:rsidRDefault="005C73BB" w:rsidP="008065A4">
      <w:pPr>
        <w:pStyle w:val="Heading2"/>
        <w:numPr>
          <w:ilvl w:val="0"/>
          <w:numId w:val="40"/>
        </w:numPr>
        <w:spacing w:beforeLines="20" w:before="48" w:afterLines="20" w:after="48"/>
        <w:jc w:val="both"/>
        <w:rPr>
          <w:rFonts w:asciiTheme="majorBidi" w:hAnsiTheme="majorBidi"/>
          <w:sz w:val="24"/>
          <w:szCs w:val="24"/>
        </w:rPr>
      </w:pPr>
      <w:bookmarkStart w:id="5" w:name="_Toc99784781"/>
      <w:r w:rsidRPr="00DB0BBA">
        <w:rPr>
          <w:rFonts w:asciiTheme="majorBidi" w:hAnsiTheme="majorBidi"/>
          <w:sz w:val="24"/>
          <w:szCs w:val="24"/>
        </w:rPr>
        <w:t>How Does VoIP work</w:t>
      </w:r>
      <w:bookmarkEnd w:id="5"/>
    </w:p>
    <w:p w14:paraId="53D1F9E9" w14:textId="066EC015" w:rsidR="00FA1CB7" w:rsidRPr="00DB0BBA" w:rsidRDefault="00FA1CB7" w:rsidP="008065A4">
      <w:pPr>
        <w:pStyle w:val="ListParagraph"/>
        <w:spacing w:beforeLines="20" w:before="48" w:afterLines="20" w:after="48"/>
        <w:ind w:left="720" w:firstLine="0"/>
        <w:jc w:val="both"/>
        <w:rPr>
          <w:rFonts w:asciiTheme="majorBidi" w:hAnsiTheme="majorBidi" w:cstheme="majorBidi"/>
          <w:color w:val="000000"/>
          <w:sz w:val="22"/>
        </w:rPr>
      </w:pPr>
      <w:r w:rsidRPr="00DB0BBA">
        <w:rPr>
          <w:rFonts w:asciiTheme="majorBidi" w:hAnsiTheme="majorBidi" w:cstheme="majorBidi"/>
          <w:color w:val="000000"/>
          <w:sz w:val="22"/>
        </w:rPr>
        <w:t>VoIP technology works by breaking up the voice audio from a phone conversation into digital voice data packets, then sending these data packets to the recipient over the internet.</w:t>
      </w:r>
      <w:r w:rsidR="00C60978" w:rsidRPr="00DB0BBA">
        <w:rPr>
          <w:rFonts w:asciiTheme="majorBidi" w:hAnsiTheme="majorBidi" w:cstheme="majorBidi"/>
          <w:color w:val="000000"/>
          <w:sz w:val="22"/>
        </w:rPr>
        <w:t xml:space="preserve"> On the other hand, more complicated with VoIP, codecs compress and disassemble these voice data packets so they can travel over IP network </w:t>
      </w:r>
      <w:r w:rsidR="00DB0BBA" w:rsidRPr="00DB0BBA">
        <w:rPr>
          <w:rFonts w:asciiTheme="majorBidi" w:hAnsiTheme="majorBidi" w:cstheme="majorBidi"/>
          <w:color w:val="000000"/>
          <w:sz w:val="22"/>
        </w:rPr>
        <w:t>(a</w:t>
      </w:r>
      <w:r w:rsidR="00C60978" w:rsidRPr="00DB0BBA">
        <w:rPr>
          <w:rFonts w:asciiTheme="majorBidi" w:hAnsiTheme="majorBidi" w:cstheme="majorBidi"/>
          <w:color w:val="000000"/>
          <w:sz w:val="22"/>
        </w:rPr>
        <w:t xml:space="preserve"> local area network or a wide area network). Once, this voice transformed back into words and phrases instead of just digital signals in transit. And VoIP users can make calls via VoIP softphone, VoIP phones </w:t>
      </w:r>
      <w:r w:rsidR="00275DC5" w:rsidRPr="00DB0BBA">
        <w:rPr>
          <w:rFonts w:asciiTheme="majorBidi" w:hAnsiTheme="majorBidi" w:cstheme="majorBidi"/>
          <w:color w:val="000000"/>
          <w:sz w:val="22"/>
        </w:rPr>
        <w:t>or by connecting traditional analog phones to a VoIP system via an analog telephone adaptor.</w:t>
      </w:r>
    </w:p>
    <w:p w14:paraId="72298809" w14:textId="6508BBB3" w:rsidR="005C73BB" w:rsidRPr="00DB0BBA" w:rsidRDefault="005C73BB" w:rsidP="008065A4">
      <w:pPr>
        <w:pStyle w:val="Heading2"/>
        <w:numPr>
          <w:ilvl w:val="0"/>
          <w:numId w:val="40"/>
        </w:numPr>
        <w:spacing w:beforeLines="20" w:before="48" w:afterLines="20" w:after="48"/>
        <w:jc w:val="both"/>
        <w:rPr>
          <w:rFonts w:asciiTheme="majorBidi" w:hAnsiTheme="majorBidi"/>
          <w:sz w:val="24"/>
          <w:szCs w:val="24"/>
        </w:rPr>
      </w:pPr>
      <w:bookmarkStart w:id="6" w:name="_Toc99784782"/>
      <w:r w:rsidRPr="00DB0BBA">
        <w:rPr>
          <w:rFonts w:asciiTheme="majorBidi" w:hAnsiTheme="majorBidi"/>
          <w:sz w:val="24"/>
          <w:szCs w:val="24"/>
        </w:rPr>
        <w:lastRenderedPageBreak/>
        <w:t>Key VoIP Feature</w:t>
      </w:r>
      <w:bookmarkEnd w:id="6"/>
    </w:p>
    <w:p w14:paraId="51F8887A" w14:textId="77777777" w:rsidR="00275DC5" w:rsidRPr="00DB0BBA" w:rsidRDefault="00275DC5" w:rsidP="008065A4">
      <w:pPr>
        <w:pStyle w:val="ListParagraph"/>
        <w:spacing w:beforeLines="20" w:before="48" w:afterLines="20" w:after="48"/>
        <w:ind w:left="720" w:firstLine="0"/>
        <w:jc w:val="both"/>
        <w:rPr>
          <w:rFonts w:asciiTheme="majorBidi" w:hAnsiTheme="majorBidi" w:cstheme="majorBidi"/>
          <w:b/>
          <w:bCs/>
          <w:color w:val="000000"/>
          <w:sz w:val="24"/>
          <w:szCs w:val="24"/>
        </w:rPr>
      </w:pPr>
      <w:r w:rsidRPr="00DB0BBA">
        <w:rPr>
          <w:rFonts w:asciiTheme="majorBidi" w:hAnsiTheme="majorBidi" w:cstheme="majorBidi"/>
          <w:b/>
          <w:bCs/>
          <w:color w:val="000000"/>
          <w:sz w:val="24"/>
          <w:szCs w:val="24"/>
        </w:rPr>
        <w:t>Calling Routing</w:t>
      </w:r>
    </w:p>
    <w:p w14:paraId="77501105" w14:textId="09F33302" w:rsidR="00275DC5" w:rsidRPr="00DB0BBA" w:rsidRDefault="00275DC5" w:rsidP="008065A4">
      <w:pPr>
        <w:pStyle w:val="ListParagraph"/>
        <w:spacing w:beforeLines="20" w:before="48" w:afterLines="20" w:after="48"/>
        <w:ind w:left="720" w:firstLine="720"/>
        <w:jc w:val="both"/>
        <w:rPr>
          <w:rFonts w:asciiTheme="majorBidi" w:hAnsiTheme="majorBidi" w:cstheme="majorBidi"/>
          <w:b/>
          <w:bCs/>
          <w:color w:val="000000"/>
          <w:sz w:val="24"/>
          <w:szCs w:val="24"/>
        </w:rPr>
      </w:pPr>
      <w:r w:rsidRPr="00DB0BBA">
        <w:rPr>
          <w:rFonts w:asciiTheme="majorBidi" w:hAnsiTheme="majorBidi" w:cstheme="majorBidi"/>
          <w:color w:val="000000"/>
          <w:sz w:val="22"/>
        </w:rPr>
        <w:t>Call routing is a call management strategy that distributes incoming calls to agents according to pre-set criteria. There are different routing techniques to choose: </w:t>
      </w:r>
    </w:p>
    <w:p w14:paraId="55A9F137" w14:textId="77777777" w:rsidR="00275DC5" w:rsidRPr="00DB0BBA" w:rsidRDefault="00275DC5" w:rsidP="008065A4">
      <w:pPr>
        <w:pStyle w:val="NormalWeb"/>
        <w:numPr>
          <w:ilvl w:val="0"/>
          <w:numId w:val="19"/>
        </w:numPr>
        <w:spacing w:beforeLines="20" w:before="48" w:beforeAutospacing="0" w:afterLines="20" w:after="48" w:afterAutospacing="0"/>
        <w:ind w:left="1170"/>
        <w:jc w:val="both"/>
        <w:textAlignment w:val="baseline"/>
        <w:rPr>
          <w:rFonts w:asciiTheme="majorBidi" w:hAnsiTheme="majorBidi" w:cstheme="majorBidi"/>
          <w:color w:val="000000"/>
          <w:sz w:val="22"/>
          <w:szCs w:val="22"/>
        </w:rPr>
      </w:pPr>
      <w:r w:rsidRPr="00DB0BBA">
        <w:rPr>
          <w:rFonts w:asciiTheme="majorBidi" w:hAnsiTheme="majorBidi" w:cstheme="majorBidi"/>
          <w:color w:val="000000"/>
          <w:sz w:val="22"/>
          <w:szCs w:val="22"/>
        </w:rPr>
        <w:t>List-Based Routing: Routes calls according to a pre-set, linear list that starts at the top again after each call. </w:t>
      </w:r>
    </w:p>
    <w:p w14:paraId="7397A351" w14:textId="77777777" w:rsidR="00275DC5" w:rsidRPr="00DB0BBA" w:rsidRDefault="00275DC5" w:rsidP="008065A4">
      <w:pPr>
        <w:pStyle w:val="NormalWeb"/>
        <w:numPr>
          <w:ilvl w:val="0"/>
          <w:numId w:val="19"/>
        </w:numPr>
        <w:spacing w:beforeLines="20" w:before="48" w:beforeAutospacing="0" w:afterLines="20" w:after="48" w:afterAutospacing="0"/>
        <w:ind w:left="1170"/>
        <w:jc w:val="both"/>
        <w:textAlignment w:val="baseline"/>
        <w:rPr>
          <w:rFonts w:asciiTheme="majorBidi" w:hAnsiTheme="majorBidi" w:cstheme="majorBidi"/>
          <w:color w:val="000000"/>
          <w:sz w:val="22"/>
          <w:szCs w:val="22"/>
        </w:rPr>
      </w:pPr>
      <w:r w:rsidRPr="00DB0BBA">
        <w:rPr>
          <w:rFonts w:asciiTheme="majorBidi" w:hAnsiTheme="majorBidi" w:cstheme="majorBidi"/>
          <w:color w:val="000000"/>
          <w:sz w:val="22"/>
          <w:szCs w:val="22"/>
        </w:rPr>
        <w:t>Round Robin Routing: Ideal for commission-based sales teams and to prevent overburdening specific customer service agents. </w:t>
      </w:r>
    </w:p>
    <w:p w14:paraId="1B61608D" w14:textId="77777777" w:rsidR="00275DC5" w:rsidRPr="00DB0BBA" w:rsidRDefault="00275DC5" w:rsidP="008065A4">
      <w:pPr>
        <w:pStyle w:val="NormalWeb"/>
        <w:numPr>
          <w:ilvl w:val="0"/>
          <w:numId w:val="19"/>
        </w:numPr>
        <w:spacing w:beforeLines="20" w:before="48" w:beforeAutospacing="0" w:afterLines="20" w:after="48" w:afterAutospacing="0"/>
        <w:ind w:left="1170"/>
        <w:jc w:val="both"/>
        <w:textAlignment w:val="baseline"/>
        <w:rPr>
          <w:rFonts w:asciiTheme="majorBidi" w:hAnsiTheme="majorBidi" w:cstheme="majorBidi"/>
          <w:color w:val="000000"/>
          <w:sz w:val="22"/>
          <w:szCs w:val="22"/>
        </w:rPr>
      </w:pPr>
      <w:r w:rsidRPr="00DB0BBA">
        <w:rPr>
          <w:rFonts w:asciiTheme="majorBidi" w:hAnsiTheme="majorBidi" w:cstheme="majorBidi"/>
          <w:color w:val="000000"/>
          <w:sz w:val="22"/>
          <w:szCs w:val="22"/>
        </w:rPr>
        <w:t>Skills-Based Routing: Routes inbound calls according to agent strengths, areas of expertise, and skill sets. </w:t>
      </w:r>
    </w:p>
    <w:p w14:paraId="01C1BA19" w14:textId="77777777" w:rsidR="00275DC5" w:rsidRPr="00DB0BBA" w:rsidRDefault="00275DC5" w:rsidP="008065A4">
      <w:pPr>
        <w:pStyle w:val="NormalWeb"/>
        <w:numPr>
          <w:ilvl w:val="0"/>
          <w:numId w:val="19"/>
        </w:numPr>
        <w:spacing w:beforeLines="20" w:before="48" w:beforeAutospacing="0" w:afterLines="20" w:after="48" w:afterAutospacing="0"/>
        <w:ind w:left="1170"/>
        <w:jc w:val="both"/>
        <w:textAlignment w:val="baseline"/>
        <w:rPr>
          <w:rFonts w:asciiTheme="majorBidi" w:hAnsiTheme="majorBidi" w:cstheme="majorBidi"/>
          <w:color w:val="000000"/>
          <w:sz w:val="22"/>
          <w:szCs w:val="22"/>
        </w:rPr>
      </w:pPr>
      <w:r w:rsidRPr="00DB0BBA">
        <w:rPr>
          <w:rFonts w:asciiTheme="majorBidi" w:hAnsiTheme="majorBidi" w:cstheme="majorBidi"/>
          <w:color w:val="000000"/>
          <w:sz w:val="22"/>
          <w:szCs w:val="22"/>
        </w:rPr>
        <w:t>Time-Based Routing: Routes calls according to specific agent schedules and/or time zones, especially helpful for geographically diverse times</w:t>
      </w:r>
    </w:p>
    <w:p w14:paraId="75B56163" w14:textId="18AAEEC5" w:rsidR="00275DC5" w:rsidRPr="00DB0BBA" w:rsidRDefault="00275DC5" w:rsidP="008065A4">
      <w:pPr>
        <w:pStyle w:val="NormalWeb"/>
        <w:numPr>
          <w:ilvl w:val="0"/>
          <w:numId w:val="19"/>
        </w:numPr>
        <w:spacing w:beforeLines="20" w:before="48" w:beforeAutospacing="0" w:afterLines="20" w:after="48" w:afterAutospacing="0"/>
        <w:ind w:left="1170"/>
        <w:jc w:val="both"/>
        <w:textAlignment w:val="baseline"/>
        <w:rPr>
          <w:rFonts w:asciiTheme="majorBidi" w:hAnsiTheme="majorBidi" w:cstheme="majorBidi"/>
          <w:color w:val="000000"/>
          <w:sz w:val="22"/>
          <w:szCs w:val="22"/>
        </w:rPr>
      </w:pPr>
      <w:r w:rsidRPr="00DB0BBA">
        <w:rPr>
          <w:rFonts w:asciiTheme="majorBidi" w:hAnsiTheme="majorBidi" w:cstheme="majorBidi"/>
          <w:color w:val="000000"/>
          <w:sz w:val="22"/>
          <w:szCs w:val="22"/>
        </w:rPr>
        <w:t>Relationship-Based Routing: Routes calls to agents according to previously established working relationships, such as a client’s preferred agent or VIP caller status</w:t>
      </w:r>
    </w:p>
    <w:p w14:paraId="2AE3E1DB" w14:textId="77777777" w:rsidR="00275DC5" w:rsidRPr="00DB0BBA" w:rsidRDefault="00275DC5" w:rsidP="008065A4">
      <w:pPr>
        <w:pStyle w:val="ListParagraph"/>
        <w:spacing w:beforeLines="20" w:before="48" w:afterLines="20" w:after="48"/>
        <w:ind w:left="720" w:firstLine="0"/>
        <w:jc w:val="both"/>
        <w:rPr>
          <w:rFonts w:asciiTheme="majorBidi" w:hAnsiTheme="majorBidi" w:cstheme="majorBidi"/>
          <w:b/>
          <w:bCs/>
          <w:color w:val="000000"/>
          <w:sz w:val="24"/>
          <w:szCs w:val="24"/>
        </w:rPr>
      </w:pPr>
      <w:r w:rsidRPr="00DB0BBA">
        <w:rPr>
          <w:rFonts w:asciiTheme="majorBidi" w:hAnsiTheme="majorBidi" w:cstheme="majorBidi"/>
          <w:b/>
          <w:bCs/>
          <w:color w:val="000000"/>
          <w:sz w:val="24"/>
          <w:szCs w:val="24"/>
        </w:rPr>
        <w:t>Interactive Voice Response (IVR)</w:t>
      </w:r>
    </w:p>
    <w:p w14:paraId="5F786E28" w14:textId="75B78F3D" w:rsidR="00275DC5" w:rsidRPr="00DB0BBA" w:rsidRDefault="00275DC5" w:rsidP="008065A4">
      <w:pPr>
        <w:pStyle w:val="ListParagraph"/>
        <w:spacing w:beforeLines="20" w:before="48" w:afterLines="20" w:after="48"/>
        <w:ind w:left="720" w:firstLine="720"/>
        <w:jc w:val="both"/>
        <w:rPr>
          <w:rFonts w:asciiTheme="majorBidi" w:hAnsiTheme="majorBidi" w:cstheme="majorBidi"/>
          <w:b/>
          <w:bCs/>
          <w:color w:val="000000"/>
          <w:sz w:val="22"/>
        </w:rPr>
      </w:pPr>
      <w:r w:rsidRPr="00DB0BBA">
        <w:rPr>
          <w:rFonts w:asciiTheme="majorBidi" w:eastAsia="Times New Roman" w:hAnsiTheme="majorBidi" w:cstheme="majorBidi"/>
          <w:color w:val="000000"/>
          <w:sz w:val="22"/>
          <w:lang w:bidi="km-KH"/>
        </w:rPr>
        <w:t>IVR is a VoIP feature that uses pre-recorded voice prompts, speech recognition, and/or customer interactions via dial pad to direct calls to the proper departments or individual agents. When a customer places an outbound call to a business phone system with IVR, recorded messages collect essential information such as customer contact information, the reason for the call, desired department or representative and payment Information. IVR is designed to automate business processes that either completely negate the need for the caller to speak to a live agent or drastically reduce call times.</w:t>
      </w:r>
    </w:p>
    <w:p w14:paraId="55013AD5" w14:textId="77777777" w:rsidR="00275DC5" w:rsidRPr="00DB0BBA" w:rsidRDefault="00275DC5" w:rsidP="008065A4">
      <w:pPr>
        <w:pStyle w:val="ListParagraph"/>
        <w:spacing w:beforeLines="20" w:before="48" w:afterLines="20" w:after="48"/>
        <w:ind w:left="720" w:firstLine="0"/>
        <w:jc w:val="both"/>
        <w:rPr>
          <w:rFonts w:asciiTheme="majorBidi" w:hAnsiTheme="majorBidi" w:cstheme="majorBidi"/>
          <w:b/>
          <w:bCs/>
          <w:color w:val="000000"/>
          <w:sz w:val="24"/>
          <w:szCs w:val="24"/>
        </w:rPr>
      </w:pPr>
      <w:r w:rsidRPr="00DB0BBA">
        <w:rPr>
          <w:rFonts w:asciiTheme="majorBidi" w:hAnsiTheme="majorBidi" w:cstheme="majorBidi"/>
          <w:b/>
          <w:bCs/>
          <w:color w:val="000000"/>
          <w:sz w:val="24"/>
          <w:szCs w:val="24"/>
        </w:rPr>
        <w:t>Auto Dealers</w:t>
      </w:r>
    </w:p>
    <w:p w14:paraId="3F027969" w14:textId="77777777" w:rsidR="00275DC5" w:rsidRPr="00DB0BBA" w:rsidRDefault="00275DC5" w:rsidP="008065A4">
      <w:pPr>
        <w:pStyle w:val="ListParagraph"/>
        <w:spacing w:beforeLines="20" w:before="48" w:afterLines="20" w:after="48"/>
        <w:ind w:left="720" w:firstLine="360"/>
        <w:jc w:val="both"/>
        <w:rPr>
          <w:rFonts w:asciiTheme="majorBidi" w:hAnsiTheme="majorBidi" w:cstheme="majorBidi"/>
          <w:color w:val="000000"/>
          <w:sz w:val="22"/>
        </w:rPr>
      </w:pPr>
      <w:r w:rsidRPr="00DB0BBA">
        <w:rPr>
          <w:rFonts w:asciiTheme="majorBidi" w:hAnsiTheme="majorBidi" w:cstheme="majorBidi"/>
          <w:color w:val="000000"/>
          <w:sz w:val="22"/>
        </w:rPr>
        <w:t>Automated outbound dialers (auto-dialers) expedite lead list penetration and increase overall talk times by eliminating the need for agents to physically enter in phone numbers and ensuring that agents connect to calls only when a prospect is on the other line and ready to talk. This feature automatically filters out busy signals, disconnected numbers, and voicemail machines. There are several dialing modes to choose from, outlined below: </w:t>
      </w:r>
    </w:p>
    <w:p w14:paraId="6DACD37F" w14:textId="77777777" w:rsidR="00275DC5" w:rsidRPr="00DB0BBA" w:rsidRDefault="00275DC5" w:rsidP="008065A4">
      <w:pPr>
        <w:pStyle w:val="ListParagraph"/>
        <w:numPr>
          <w:ilvl w:val="0"/>
          <w:numId w:val="21"/>
        </w:numPr>
        <w:spacing w:beforeLines="20" w:before="48" w:afterLines="20" w:after="48"/>
        <w:jc w:val="both"/>
        <w:rPr>
          <w:rFonts w:asciiTheme="majorBidi" w:hAnsiTheme="majorBidi" w:cstheme="majorBidi"/>
          <w:color w:val="000000"/>
          <w:sz w:val="22"/>
        </w:rPr>
      </w:pPr>
      <w:r w:rsidRPr="00DB0BBA">
        <w:rPr>
          <w:rFonts w:asciiTheme="majorBidi" w:hAnsiTheme="majorBidi" w:cstheme="majorBidi"/>
          <w:color w:val="000000"/>
          <w:sz w:val="22"/>
        </w:rPr>
        <w:t>Predictive Dialer: Makes simultaneous outbound calls, filtering out voicemail, fax machines, busy signals, and disconnected numbers. Uses an algorithm to “predict” agent availability, and transfers live leads to agents accordingly. </w:t>
      </w:r>
    </w:p>
    <w:p w14:paraId="3098253C" w14:textId="77777777" w:rsidR="00CF63C8" w:rsidRPr="00DB0BBA" w:rsidRDefault="00275DC5" w:rsidP="008065A4">
      <w:pPr>
        <w:pStyle w:val="ListParagraph"/>
        <w:numPr>
          <w:ilvl w:val="0"/>
          <w:numId w:val="21"/>
        </w:numPr>
        <w:spacing w:beforeLines="20" w:before="48" w:afterLines="20" w:after="48"/>
        <w:jc w:val="both"/>
        <w:rPr>
          <w:rFonts w:asciiTheme="majorBidi" w:hAnsiTheme="majorBidi" w:cstheme="majorBidi"/>
          <w:color w:val="000000"/>
          <w:sz w:val="22"/>
        </w:rPr>
      </w:pPr>
      <w:r w:rsidRPr="00DB0BBA">
        <w:rPr>
          <w:rFonts w:asciiTheme="majorBidi" w:hAnsiTheme="majorBidi" w:cstheme="majorBidi"/>
          <w:color w:val="000000"/>
          <w:sz w:val="22"/>
        </w:rPr>
        <w:t>Progressive Dialer: Makes one call at a time per agent to maintain a consistent outbound dialing pace that can be adjusted according to agent availability and preference. Agents must end their current calls completely before the next phone number is automatically dialed. </w:t>
      </w:r>
    </w:p>
    <w:p w14:paraId="5DE27FF3" w14:textId="58EBC76E" w:rsidR="00275DC5" w:rsidRPr="00DB0BBA" w:rsidRDefault="00275DC5" w:rsidP="008065A4">
      <w:pPr>
        <w:pStyle w:val="ListParagraph"/>
        <w:numPr>
          <w:ilvl w:val="0"/>
          <w:numId w:val="21"/>
        </w:numPr>
        <w:spacing w:beforeLines="20" w:before="48" w:afterLines="20" w:after="48"/>
        <w:jc w:val="both"/>
        <w:rPr>
          <w:rFonts w:asciiTheme="majorBidi" w:hAnsiTheme="majorBidi" w:cstheme="majorBidi"/>
          <w:b/>
          <w:bCs/>
          <w:color w:val="000000"/>
          <w:sz w:val="24"/>
          <w:szCs w:val="24"/>
        </w:rPr>
      </w:pPr>
      <w:r w:rsidRPr="00DB0BBA">
        <w:rPr>
          <w:rFonts w:asciiTheme="majorBidi" w:hAnsiTheme="majorBidi" w:cstheme="majorBidi"/>
          <w:color w:val="000000"/>
          <w:sz w:val="22"/>
        </w:rPr>
        <w:t xml:space="preserve">Power Dialer: Uses a </w:t>
      </w:r>
      <w:r w:rsidR="00DB0BBA" w:rsidRPr="00DB0BBA">
        <w:rPr>
          <w:rFonts w:asciiTheme="majorBidi" w:hAnsiTheme="majorBidi" w:cstheme="majorBidi"/>
          <w:color w:val="000000"/>
          <w:sz w:val="22"/>
        </w:rPr>
        <w:t>pre-set call</w:t>
      </w:r>
      <w:r w:rsidRPr="00DB0BBA">
        <w:rPr>
          <w:rFonts w:asciiTheme="majorBidi" w:hAnsiTheme="majorBidi" w:cstheme="majorBidi"/>
          <w:color w:val="000000"/>
          <w:sz w:val="22"/>
        </w:rPr>
        <w:t>: agent ratio to automatically dial prospect phone numbers as soon as an agent becomes available. Only connects agents to a live lead. </w:t>
      </w:r>
    </w:p>
    <w:p w14:paraId="7E3F8DB9" w14:textId="77777777" w:rsidR="00CF63C8" w:rsidRPr="00DB0BBA" w:rsidRDefault="00275DC5" w:rsidP="008065A4">
      <w:pPr>
        <w:pStyle w:val="ListParagraph"/>
        <w:spacing w:beforeLines="20" w:before="48" w:afterLines="20" w:after="48"/>
        <w:ind w:left="720" w:firstLine="0"/>
        <w:jc w:val="both"/>
        <w:rPr>
          <w:rFonts w:asciiTheme="majorBidi" w:hAnsiTheme="majorBidi" w:cstheme="majorBidi"/>
          <w:b/>
          <w:bCs/>
          <w:color w:val="000000"/>
          <w:sz w:val="24"/>
          <w:szCs w:val="24"/>
        </w:rPr>
      </w:pPr>
      <w:r w:rsidRPr="00DB0BBA">
        <w:rPr>
          <w:rFonts w:asciiTheme="majorBidi" w:hAnsiTheme="majorBidi" w:cstheme="majorBidi"/>
          <w:b/>
          <w:bCs/>
          <w:color w:val="000000"/>
          <w:sz w:val="24"/>
          <w:szCs w:val="24"/>
        </w:rPr>
        <w:t>Call Recording</w:t>
      </w:r>
    </w:p>
    <w:p w14:paraId="3183F0D0" w14:textId="6EFD15B1" w:rsidR="00CF63C8" w:rsidRPr="00DB0BBA" w:rsidRDefault="00CF63C8" w:rsidP="008065A4">
      <w:pPr>
        <w:pStyle w:val="ListParagraph"/>
        <w:spacing w:beforeLines="20" w:before="48" w:afterLines="20" w:after="48"/>
        <w:ind w:left="720" w:firstLine="720"/>
        <w:jc w:val="both"/>
        <w:rPr>
          <w:rFonts w:asciiTheme="majorBidi" w:hAnsiTheme="majorBidi" w:cstheme="majorBidi"/>
          <w:b/>
          <w:bCs/>
          <w:color w:val="000000"/>
          <w:sz w:val="22"/>
        </w:rPr>
      </w:pPr>
      <w:r w:rsidRPr="00DB0BBA">
        <w:rPr>
          <w:rFonts w:asciiTheme="majorBidi" w:eastAsia="Times New Roman" w:hAnsiTheme="majorBidi" w:cstheme="majorBidi"/>
          <w:color w:val="000000"/>
          <w:sz w:val="22"/>
          <w:lang w:bidi="km-KH"/>
        </w:rPr>
        <w:t>Call recording is a form of call monitoring that either automatically records calls between agents and callers, or records them on an on-demand basis. Call recordings are then automatically stored in the cloud for later review. In many cases, call recordings are automatically transcribed and transcriptions can be searched/organized by keywords or phrases. These recordings allow for agent and department evaluation and quality assurance, more in-depth customer insight, evaluation of current training materials, infallible records of what was or was not said on a call.</w:t>
      </w:r>
    </w:p>
    <w:p w14:paraId="04050CE8" w14:textId="7E3617B1" w:rsidR="00275DC5" w:rsidRPr="00DB0BBA" w:rsidRDefault="00275DC5" w:rsidP="008065A4">
      <w:pPr>
        <w:pStyle w:val="ListParagraph"/>
        <w:spacing w:beforeLines="20" w:before="48" w:afterLines="20" w:after="48"/>
        <w:ind w:left="720" w:firstLine="0"/>
        <w:jc w:val="both"/>
        <w:rPr>
          <w:rFonts w:asciiTheme="majorBidi" w:hAnsiTheme="majorBidi" w:cstheme="majorBidi"/>
          <w:b/>
          <w:bCs/>
          <w:color w:val="000000"/>
          <w:sz w:val="24"/>
          <w:szCs w:val="24"/>
        </w:rPr>
      </w:pPr>
      <w:r w:rsidRPr="00DB0BBA">
        <w:rPr>
          <w:rFonts w:asciiTheme="majorBidi" w:hAnsiTheme="majorBidi" w:cstheme="majorBidi"/>
          <w:b/>
          <w:bCs/>
          <w:color w:val="000000"/>
          <w:sz w:val="24"/>
          <w:szCs w:val="24"/>
        </w:rPr>
        <w:t>Visual Voicemail</w:t>
      </w:r>
    </w:p>
    <w:p w14:paraId="7C37CCD2" w14:textId="684EAFC9" w:rsidR="00CF63C8" w:rsidRDefault="00CF63C8" w:rsidP="008065A4">
      <w:pPr>
        <w:pStyle w:val="ListParagraph"/>
        <w:spacing w:beforeLines="20" w:before="48" w:afterLines="20" w:after="48"/>
        <w:ind w:left="720" w:firstLine="720"/>
        <w:jc w:val="both"/>
        <w:rPr>
          <w:rFonts w:asciiTheme="majorBidi" w:hAnsiTheme="majorBidi" w:cstheme="majorBidi"/>
          <w:color w:val="000000"/>
          <w:sz w:val="22"/>
        </w:rPr>
      </w:pPr>
      <w:r w:rsidRPr="00DB0BBA">
        <w:rPr>
          <w:rFonts w:asciiTheme="majorBidi" w:hAnsiTheme="majorBidi" w:cstheme="majorBidi"/>
          <w:color w:val="000000"/>
          <w:sz w:val="22"/>
        </w:rPr>
        <w:t>Visual voicemail is a VoIP feature that transcribes voicemail messages left for agents via voicemail-to-text and/or voicemail-to-email. This means agents do not have to take the time to listen to each individual voicemail, and that they can easily prioritize callbacks according to voice-message content. Visual voicemail also allows agents to listen to recorded messages if needed.</w:t>
      </w:r>
    </w:p>
    <w:p w14:paraId="2DBA9048" w14:textId="693DE0F6" w:rsidR="00DB0BBA" w:rsidRDefault="00DB0BBA" w:rsidP="008065A4">
      <w:pPr>
        <w:pStyle w:val="ListParagraph"/>
        <w:spacing w:beforeLines="20" w:before="48" w:afterLines="20" w:after="48"/>
        <w:ind w:left="720" w:firstLine="0"/>
        <w:jc w:val="both"/>
        <w:rPr>
          <w:rFonts w:asciiTheme="majorBidi" w:hAnsiTheme="majorBidi" w:cstheme="majorBidi"/>
          <w:color w:val="000000"/>
          <w:sz w:val="22"/>
        </w:rPr>
      </w:pPr>
    </w:p>
    <w:p w14:paraId="05EC3029" w14:textId="510052DC" w:rsidR="00DB0BBA" w:rsidRDefault="00DB0BBA" w:rsidP="008065A4">
      <w:pPr>
        <w:pStyle w:val="ListParagraph"/>
        <w:spacing w:beforeLines="20" w:before="48" w:afterLines="20" w:after="48"/>
        <w:ind w:left="720" w:firstLine="0"/>
        <w:jc w:val="both"/>
        <w:rPr>
          <w:rFonts w:asciiTheme="majorBidi" w:hAnsiTheme="majorBidi" w:cstheme="majorBidi"/>
          <w:color w:val="000000"/>
          <w:sz w:val="22"/>
        </w:rPr>
      </w:pPr>
    </w:p>
    <w:p w14:paraId="1477A415" w14:textId="77777777" w:rsidR="00DB0BBA" w:rsidRPr="00DB0BBA" w:rsidRDefault="00DB0BBA" w:rsidP="008065A4">
      <w:pPr>
        <w:pStyle w:val="ListParagraph"/>
        <w:spacing w:beforeLines="20" w:before="48" w:afterLines="20" w:after="48"/>
        <w:ind w:left="720" w:firstLine="0"/>
        <w:jc w:val="both"/>
        <w:rPr>
          <w:rFonts w:asciiTheme="majorBidi" w:hAnsiTheme="majorBidi" w:cstheme="majorBidi"/>
          <w:b/>
          <w:bCs/>
          <w:color w:val="000000"/>
          <w:sz w:val="24"/>
          <w:szCs w:val="24"/>
        </w:rPr>
      </w:pPr>
    </w:p>
    <w:p w14:paraId="1FC82732" w14:textId="77777777" w:rsidR="00CF63C8" w:rsidRPr="00DB0BBA" w:rsidRDefault="00275DC5" w:rsidP="008065A4">
      <w:pPr>
        <w:pStyle w:val="ListParagraph"/>
        <w:spacing w:beforeLines="20" w:before="48" w:afterLines="20" w:after="48"/>
        <w:ind w:left="720" w:firstLine="0"/>
        <w:jc w:val="both"/>
        <w:rPr>
          <w:rFonts w:asciiTheme="majorBidi" w:hAnsiTheme="majorBidi" w:cstheme="majorBidi"/>
          <w:b/>
          <w:bCs/>
          <w:color w:val="000000"/>
          <w:sz w:val="24"/>
          <w:szCs w:val="24"/>
        </w:rPr>
      </w:pPr>
      <w:r w:rsidRPr="00DB0BBA">
        <w:rPr>
          <w:rFonts w:asciiTheme="majorBidi" w:hAnsiTheme="majorBidi" w:cstheme="majorBidi"/>
          <w:b/>
          <w:bCs/>
          <w:color w:val="000000"/>
          <w:sz w:val="24"/>
          <w:szCs w:val="24"/>
        </w:rPr>
        <w:lastRenderedPageBreak/>
        <w:t>Call Forwarding</w:t>
      </w:r>
    </w:p>
    <w:p w14:paraId="5DB9F031" w14:textId="2C36A09F" w:rsidR="00275DC5" w:rsidRPr="00DB0BBA" w:rsidRDefault="00CF63C8" w:rsidP="008065A4">
      <w:pPr>
        <w:pStyle w:val="ListParagraph"/>
        <w:spacing w:beforeLines="20" w:before="48" w:afterLines="20" w:after="48"/>
        <w:ind w:left="720" w:firstLine="0"/>
        <w:jc w:val="both"/>
        <w:rPr>
          <w:rFonts w:asciiTheme="majorBidi" w:hAnsiTheme="majorBidi" w:cstheme="majorBidi"/>
          <w:b/>
          <w:bCs/>
          <w:color w:val="000000"/>
          <w:sz w:val="22"/>
        </w:rPr>
      </w:pPr>
      <w:r w:rsidRPr="00DB0BBA">
        <w:rPr>
          <w:rFonts w:asciiTheme="majorBidi" w:eastAsia="Times New Roman" w:hAnsiTheme="majorBidi" w:cstheme="majorBidi"/>
          <w:color w:val="000000"/>
          <w:sz w:val="22"/>
          <w:lang w:bidi="km-KH"/>
        </w:rPr>
        <w:t>Call forwarding is a call distribution strategy that automatically sends (forwards) incoming calls to different telephone numbers associated with the same agent or department in a pre-set order. Forwarding calls allows for greater team flexibility and is especially ideal for remote or blended agents, because it eliminates the need for agents to be physically tied to a single location to take calls. It also prevents callers from having to hang up and dial multiple phone numbers in the hopes of reaching the desired agent. </w:t>
      </w:r>
    </w:p>
    <w:p w14:paraId="3E54BD93" w14:textId="430A2D02" w:rsidR="005C73BB" w:rsidRPr="00DB0BBA" w:rsidRDefault="005C73BB" w:rsidP="008065A4">
      <w:pPr>
        <w:pStyle w:val="Heading2"/>
        <w:numPr>
          <w:ilvl w:val="0"/>
          <w:numId w:val="40"/>
        </w:numPr>
        <w:spacing w:beforeLines="20" w:before="48" w:afterLines="20" w:after="48"/>
        <w:jc w:val="both"/>
        <w:rPr>
          <w:rFonts w:asciiTheme="majorBidi" w:hAnsiTheme="majorBidi"/>
          <w:sz w:val="24"/>
          <w:szCs w:val="24"/>
        </w:rPr>
      </w:pPr>
      <w:bookmarkStart w:id="7" w:name="_Toc99784783"/>
      <w:r w:rsidRPr="00DB0BBA">
        <w:rPr>
          <w:rFonts w:asciiTheme="majorBidi" w:hAnsiTheme="majorBidi"/>
          <w:sz w:val="24"/>
          <w:szCs w:val="24"/>
        </w:rPr>
        <w:t>Pros and Cons of VoIP</w:t>
      </w:r>
      <w:bookmarkEnd w:id="7"/>
    </w:p>
    <w:tbl>
      <w:tblPr>
        <w:tblW w:w="9736" w:type="dxa"/>
        <w:tblInd w:w="744" w:type="dxa"/>
        <w:tblCellMar>
          <w:top w:w="15" w:type="dxa"/>
          <w:left w:w="15" w:type="dxa"/>
          <w:bottom w:w="15" w:type="dxa"/>
          <w:right w:w="15" w:type="dxa"/>
        </w:tblCellMar>
        <w:tblLook w:val="04A0" w:firstRow="1" w:lastRow="0" w:firstColumn="1" w:lastColumn="0" w:noHBand="0" w:noVBand="1"/>
      </w:tblPr>
      <w:tblGrid>
        <w:gridCol w:w="4775"/>
        <w:gridCol w:w="4961"/>
      </w:tblGrid>
      <w:tr w:rsidR="00CF63C8" w:rsidRPr="00DB0BBA" w14:paraId="2662EB2C" w14:textId="77777777" w:rsidTr="00CF63C8">
        <w:trPr>
          <w:trHeight w:val="501"/>
        </w:trPr>
        <w:tc>
          <w:tcPr>
            <w:tcW w:w="4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8DAB04" w14:textId="77777777" w:rsidR="00CF63C8" w:rsidRPr="00DB0BBA" w:rsidRDefault="00CF63C8" w:rsidP="008065A4">
            <w:pPr>
              <w:spacing w:beforeLines="20" w:before="48" w:afterLines="20" w:after="48"/>
              <w:jc w:val="both"/>
              <w:rPr>
                <w:rFonts w:asciiTheme="majorBidi" w:eastAsia="Times New Roman" w:hAnsiTheme="majorBidi" w:cstheme="majorBidi"/>
                <w:sz w:val="24"/>
                <w:szCs w:val="24"/>
                <w:lang w:bidi="km-KH"/>
              </w:rPr>
            </w:pPr>
            <w:r w:rsidRPr="00DB0BBA">
              <w:rPr>
                <w:rFonts w:asciiTheme="majorBidi" w:eastAsia="Times New Roman" w:hAnsiTheme="majorBidi" w:cstheme="majorBidi"/>
                <w:b/>
                <w:bCs/>
                <w:color w:val="000000"/>
                <w:lang w:bidi="km-KH"/>
              </w:rPr>
              <w:t>VoIP Pros</w:t>
            </w:r>
          </w:p>
        </w:tc>
        <w:tc>
          <w:tcPr>
            <w:tcW w:w="4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662A3" w14:textId="77777777" w:rsidR="00CF63C8" w:rsidRPr="00DB0BBA" w:rsidRDefault="00CF63C8" w:rsidP="008065A4">
            <w:pPr>
              <w:spacing w:beforeLines="20" w:before="48" w:afterLines="20" w:after="48"/>
              <w:jc w:val="both"/>
              <w:rPr>
                <w:rFonts w:asciiTheme="majorBidi" w:eastAsia="Times New Roman" w:hAnsiTheme="majorBidi" w:cstheme="majorBidi"/>
                <w:sz w:val="24"/>
                <w:szCs w:val="24"/>
                <w:lang w:bidi="km-KH"/>
              </w:rPr>
            </w:pPr>
            <w:r w:rsidRPr="00DB0BBA">
              <w:rPr>
                <w:rFonts w:asciiTheme="majorBidi" w:eastAsia="Times New Roman" w:hAnsiTheme="majorBidi" w:cstheme="majorBidi"/>
                <w:b/>
                <w:bCs/>
                <w:color w:val="000000"/>
                <w:lang w:bidi="km-KH"/>
              </w:rPr>
              <w:t>VoIP Cons</w:t>
            </w:r>
          </w:p>
        </w:tc>
      </w:tr>
      <w:tr w:rsidR="00CF63C8" w:rsidRPr="00DB0BBA" w14:paraId="39B6DC3F" w14:textId="77777777" w:rsidTr="00CF63C8">
        <w:trPr>
          <w:trHeight w:val="471"/>
        </w:trPr>
        <w:tc>
          <w:tcPr>
            <w:tcW w:w="4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E4B64D" w14:textId="77777777" w:rsidR="00CF63C8" w:rsidRPr="00DB0BBA" w:rsidRDefault="00CF63C8" w:rsidP="008065A4">
            <w:pPr>
              <w:spacing w:beforeLines="20" w:before="48" w:afterLines="20" w:after="48"/>
              <w:jc w:val="both"/>
              <w:rPr>
                <w:rFonts w:asciiTheme="majorBidi" w:eastAsia="Times New Roman" w:hAnsiTheme="majorBidi" w:cstheme="majorBidi"/>
                <w:sz w:val="24"/>
                <w:szCs w:val="24"/>
                <w:lang w:bidi="km-KH"/>
              </w:rPr>
            </w:pPr>
            <w:r w:rsidRPr="00DB0BBA">
              <w:rPr>
                <w:rFonts w:asciiTheme="majorBidi" w:eastAsia="Times New Roman" w:hAnsiTheme="majorBidi" w:cstheme="majorBidi"/>
                <w:color w:val="2F2F2F"/>
                <w:shd w:val="clear" w:color="auto" w:fill="FFFFFF"/>
                <w:lang w:bidi="km-KH"/>
              </w:rPr>
              <w:t>Cheaper and more scalable than landline phone service</w:t>
            </w:r>
          </w:p>
        </w:tc>
        <w:tc>
          <w:tcPr>
            <w:tcW w:w="4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326E1B" w14:textId="77777777" w:rsidR="00CF63C8" w:rsidRPr="00DB0BBA" w:rsidRDefault="00CF63C8" w:rsidP="008065A4">
            <w:pPr>
              <w:spacing w:beforeLines="20" w:before="48" w:afterLines="20" w:after="48"/>
              <w:jc w:val="both"/>
              <w:rPr>
                <w:rFonts w:asciiTheme="majorBidi" w:eastAsia="Times New Roman" w:hAnsiTheme="majorBidi" w:cstheme="majorBidi"/>
                <w:sz w:val="24"/>
                <w:szCs w:val="24"/>
                <w:lang w:bidi="km-KH"/>
              </w:rPr>
            </w:pPr>
            <w:r w:rsidRPr="00DB0BBA">
              <w:rPr>
                <w:rFonts w:asciiTheme="majorBidi" w:eastAsia="Times New Roman" w:hAnsiTheme="majorBidi" w:cstheme="majorBidi"/>
                <w:color w:val="2F2F2F"/>
                <w:shd w:val="clear" w:color="auto" w:fill="FFFFFF"/>
                <w:lang w:bidi="km-KH"/>
              </w:rPr>
              <w:t>May require users to upgrade current Internet speed</w:t>
            </w:r>
          </w:p>
        </w:tc>
      </w:tr>
      <w:tr w:rsidR="00CF63C8" w:rsidRPr="00DB0BBA" w14:paraId="3E8DB777" w14:textId="77777777" w:rsidTr="00CF63C8">
        <w:tc>
          <w:tcPr>
            <w:tcW w:w="4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C3FF1" w14:textId="77777777" w:rsidR="00CF63C8" w:rsidRPr="00DB0BBA" w:rsidRDefault="00CF63C8" w:rsidP="008065A4">
            <w:pPr>
              <w:spacing w:beforeLines="20" w:before="48" w:afterLines="20" w:after="48"/>
              <w:jc w:val="both"/>
              <w:rPr>
                <w:rFonts w:asciiTheme="majorBidi" w:eastAsia="Times New Roman" w:hAnsiTheme="majorBidi" w:cstheme="majorBidi"/>
                <w:sz w:val="24"/>
                <w:szCs w:val="24"/>
                <w:lang w:bidi="km-KH"/>
              </w:rPr>
            </w:pPr>
            <w:r w:rsidRPr="00DB0BBA">
              <w:rPr>
                <w:rFonts w:asciiTheme="majorBidi" w:eastAsia="Times New Roman" w:hAnsiTheme="majorBidi" w:cstheme="majorBidi"/>
                <w:color w:val="2F2F2F"/>
                <w:shd w:val="clear" w:color="auto" w:fill="FFFFFF"/>
                <w:lang w:bidi="km-KH"/>
              </w:rPr>
              <w:t>More advanced features than standard business phones</w:t>
            </w:r>
          </w:p>
        </w:tc>
        <w:tc>
          <w:tcPr>
            <w:tcW w:w="4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9DDF56" w14:textId="77777777" w:rsidR="00CF63C8" w:rsidRPr="00DB0BBA" w:rsidRDefault="00CF63C8" w:rsidP="008065A4">
            <w:pPr>
              <w:spacing w:beforeLines="20" w:before="48" w:afterLines="20" w:after="48"/>
              <w:jc w:val="both"/>
              <w:rPr>
                <w:rFonts w:asciiTheme="majorBidi" w:eastAsia="Times New Roman" w:hAnsiTheme="majorBidi" w:cstheme="majorBidi"/>
                <w:sz w:val="24"/>
                <w:szCs w:val="24"/>
                <w:lang w:bidi="km-KH"/>
              </w:rPr>
            </w:pPr>
            <w:r w:rsidRPr="00DB0BBA">
              <w:rPr>
                <w:rFonts w:asciiTheme="majorBidi" w:eastAsia="Times New Roman" w:hAnsiTheme="majorBidi" w:cstheme="majorBidi"/>
                <w:color w:val="2F2F2F"/>
                <w:shd w:val="clear" w:color="auto" w:fill="FFFFFF"/>
                <w:lang w:bidi="km-KH"/>
              </w:rPr>
              <w:t>Access to advanced features may require users to scale up to a higher plan tier</w:t>
            </w:r>
          </w:p>
        </w:tc>
      </w:tr>
      <w:tr w:rsidR="00CF63C8" w:rsidRPr="00DB0BBA" w14:paraId="1F095CB2" w14:textId="77777777" w:rsidTr="00CF63C8">
        <w:tc>
          <w:tcPr>
            <w:tcW w:w="4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C4262C" w14:textId="77777777" w:rsidR="00CF63C8" w:rsidRPr="00DB0BBA" w:rsidRDefault="00CF63C8" w:rsidP="008065A4">
            <w:pPr>
              <w:spacing w:beforeLines="20" w:before="48" w:afterLines="20" w:after="48"/>
              <w:jc w:val="both"/>
              <w:rPr>
                <w:rFonts w:asciiTheme="majorBidi" w:eastAsia="Times New Roman" w:hAnsiTheme="majorBidi" w:cstheme="majorBidi"/>
                <w:sz w:val="24"/>
                <w:szCs w:val="24"/>
                <w:lang w:bidi="km-KH"/>
              </w:rPr>
            </w:pPr>
            <w:r w:rsidRPr="00DB0BBA">
              <w:rPr>
                <w:rFonts w:asciiTheme="majorBidi" w:eastAsia="Times New Roman" w:hAnsiTheme="majorBidi" w:cstheme="majorBidi"/>
                <w:color w:val="2F2F2F"/>
                <w:shd w:val="clear" w:color="auto" w:fill="FFFFFF"/>
                <w:lang w:bidi="km-KH"/>
              </w:rPr>
              <w:t>Increased portability and flexibility </w:t>
            </w:r>
          </w:p>
        </w:tc>
        <w:tc>
          <w:tcPr>
            <w:tcW w:w="4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94CF0" w14:textId="77777777" w:rsidR="00CF63C8" w:rsidRPr="00DB0BBA" w:rsidRDefault="00CF63C8" w:rsidP="008065A4">
            <w:pPr>
              <w:spacing w:beforeLines="20" w:before="48" w:afterLines="20" w:after="48"/>
              <w:jc w:val="both"/>
              <w:rPr>
                <w:rFonts w:asciiTheme="majorBidi" w:eastAsia="Times New Roman" w:hAnsiTheme="majorBidi" w:cstheme="majorBidi"/>
                <w:sz w:val="24"/>
                <w:szCs w:val="24"/>
                <w:lang w:bidi="km-KH"/>
              </w:rPr>
            </w:pPr>
            <w:r w:rsidRPr="00DB0BBA">
              <w:rPr>
                <w:rFonts w:asciiTheme="majorBidi" w:eastAsia="Times New Roman" w:hAnsiTheme="majorBidi" w:cstheme="majorBidi"/>
                <w:color w:val="2F2F2F"/>
                <w:shd w:val="clear" w:color="auto" w:fill="FFFFFF"/>
                <w:lang w:bidi="km-KH"/>
              </w:rPr>
              <w:t>Has a higher learning curve than traditional phones</w:t>
            </w:r>
          </w:p>
        </w:tc>
      </w:tr>
      <w:tr w:rsidR="00CF63C8" w:rsidRPr="00DB0BBA" w14:paraId="30528889" w14:textId="77777777" w:rsidTr="00CF63C8">
        <w:trPr>
          <w:trHeight w:val="471"/>
        </w:trPr>
        <w:tc>
          <w:tcPr>
            <w:tcW w:w="4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5D368" w14:textId="77777777" w:rsidR="00CF63C8" w:rsidRPr="00DB0BBA" w:rsidRDefault="00CF63C8" w:rsidP="008065A4">
            <w:pPr>
              <w:spacing w:beforeLines="20" w:before="48" w:afterLines="20" w:after="48"/>
              <w:jc w:val="both"/>
              <w:rPr>
                <w:rFonts w:asciiTheme="majorBidi" w:eastAsia="Times New Roman" w:hAnsiTheme="majorBidi" w:cstheme="majorBidi"/>
                <w:sz w:val="24"/>
                <w:szCs w:val="24"/>
                <w:lang w:bidi="km-KH"/>
              </w:rPr>
            </w:pPr>
            <w:r w:rsidRPr="00DB0BBA">
              <w:rPr>
                <w:rFonts w:asciiTheme="majorBidi" w:eastAsia="Times New Roman" w:hAnsiTheme="majorBidi" w:cstheme="majorBidi"/>
                <w:color w:val="2F2F2F"/>
                <w:shd w:val="clear" w:color="auto" w:fill="FFFFFF"/>
                <w:lang w:bidi="km-KH"/>
              </w:rPr>
              <w:t>Better overall voice and call quality </w:t>
            </w:r>
          </w:p>
        </w:tc>
        <w:tc>
          <w:tcPr>
            <w:tcW w:w="4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FC2635" w14:textId="77777777" w:rsidR="00CF63C8" w:rsidRPr="00DB0BBA" w:rsidRDefault="00CF63C8" w:rsidP="008065A4">
            <w:pPr>
              <w:spacing w:beforeLines="20" w:before="48" w:afterLines="20" w:after="48"/>
              <w:jc w:val="both"/>
              <w:rPr>
                <w:rFonts w:asciiTheme="majorBidi" w:eastAsia="Times New Roman" w:hAnsiTheme="majorBidi" w:cstheme="majorBidi"/>
                <w:sz w:val="24"/>
                <w:szCs w:val="24"/>
                <w:lang w:bidi="km-KH"/>
              </w:rPr>
            </w:pPr>
            <w:r w:rsidRPr="00DB0BBA">
              <w:rPr>
                <w:rFonts w:asciiTheme="majorBidi" w:eastAsia="Times New Roman" w:hAnsiTheme="majorBidi" w:cstheme="majorBidi"/>
                <w:color w:val="2F2F2F"/>
                <w:shd w:val="clear" w:color="auto" w:fill="FFFFFF"/>
                <w:lang w:bidi="km-KH"/>
              </w:rPr>
              <w:t>Dependent on a strong, uninterrupted Internet connection to avoid jitter and latency </w:t>
            </w:r>
          </w:p>
        </w:tc>
      </w:tr>
    </w:tbl>
    <w:p w14:paraId="509C077C" w14:textId="77777777" w:rsidR="00CF63C8" w:rsidRPr="00DB0BBA" w:rsidRDefault="00CF63C8" w:rsidP="008065A4">
      <w:pPr>
        <w:pStyle w:val="ListParagraph"/>
        <w:spacing w:beforeLines="20" w:before="48" w:afterLines="20" w:after="48"/>
        <w:ind w:left="720" w:firstLine="0"/>
        <w:jc w:val="both"/>
        <w:rPr>
          <w:rFonts w:asciiTheme="majorBidi" w:hAnsiTheme="majorBidi" w:cstheme="majorBidi"/>
          <w:b/>
          <w:bCs/>
          <w:color w:val="000000"/>
          <w:sz w:val="24"/>
          <w:szCs w:val="24"/>
        </w:rPr>
      </w:pPr>
    </w:p>
    <w:p w14:paraId="1DD0FD41" w14:textId="0F7A12C3" w:rsidR="00CF63C8" w:rsidRPr="00DB0BBA" w:rsidRDefault="00CF63C8" w:rsidP="008065A4">
      <w:pPr>
        <w:spacing w:beforeLines="20" w:before="48" w:afterLines="20" w:after="48"/>
        <w:jc w:val="both"/>
        <w:rPr>
          <w:rFonts w:asciiTheme="majorBidi" w:eastAsia="Times New Roman" w:hAnsiTheme="majorBidi" w:cstheme="majorBidi"/>
          <w:color w:val="3A3A3A"/>
          <w:shd w:val="clear" w:color="auto" w:fill="FFFFFF"/>
          <w:lang w:bidi="km-KH"/>
        </w:rPr>
      </w:pPr>
      <w:r w:rsidRPr="00DB0BBA">
        <w:rPr>
          <w:rFonts w:asciiTheme="majorBidi" w:eastAsia="Times New Roman" w:hAnsiTheme="majorBidi" w:cstheme="majorBidi"/>
          <w:color w:val="3A3A3A"/>
          <w:sz w:val="23"/>
          <w:szCs w:val="23"/>
          <w:shd w:val="clear" w:color="auto" w:fill="FFFFFF"/>
          <w:lang w:bidi="km-KH"/>
        </w:rPr>
        <w:tab/>
      </w:r>
      <w:r w:rsidRPr="00DB0BBA">
        <w:rPr>
          <w:rFonts w:asciiTheme="majorBidi" w:eastAsia="Times New Roman" w:hAnsiTheme="majorBidi" w:cstheme="majorBidi"/>
          <w:color w:val="3A3A3A"/>
          <w:shd w:val="clear" w:color="auto" w:fill="FFFFFF"/>
          <w:lang w:bidi="km-KH"/>
        </w:rPr>
        <w:t xml:space="preserve">VoIP software packages can be categorized into Free VoIP Phones, Free VoIP Gateways, Free VoIP </w:t>
      </w:r>
      <w:r w:rsidRPr="00DB0BBA">
        <w:rPr>
          <w:rFonts w:asciiTheme="majorBidi" w:eastAsia="Times New Roman" w:hAnsiTheme="majorBidi" w:cstheme="majorBidi"/>
          <w:color w:val="3A3A3A"/>
          <w:shd w:val="clear" w:color="auto" w:fill="FFFFFF"/>
          <w:lang w:bidi="km-KH"/>
        </w:rPr>
        <w:tab/>
        <w:t>Gatekeepers, Free VoIP Proxies, Free VoIP Software Development Libraries, and Free VoIP PBX.</w:t>
      </w:r>
    </w:p>
    <w:p w14:paraId="592E793D" w14:textId="138B738C" w:rsidR="00CF63C8" w:rsidRPr="00DB0BBA" w:rsidRDefault="00CF63C8" w:rsidP="008065A4">
      <w:pPr>
        <w:spacing w:beforeLines="20" w:before="48" w:afterLines="20" w:after="48"/>
        <w:jc w:val="both"/>
        <w:rPr>
          <w:rFonts w:asciiTheme="majorBidi" w:eastAsia="Times New Roman" w:hAnsiTheme="majorBidi" w:cstheme="majorBidi"/>
          <w:color w:val="3A3A3A"/>
          <w:shd w:val="clear" w:color="auto" w:fill="FFFFFF"/>
          <w:lang w:bidi="km-KH"/>
        </w:rPr>
      </w:pPr>
      <w:r w:rsidRPr="00DB0BBA">
        <w:rPr>
          <w:rFonts w:asciiTheme="majorBidi" w:eastAsia="Times New Roman" w:hAnsiTheme="majorBidi" w:cstheme="majorBidi"/>
          <w:color w:val="3A3A3A"/>
          <w:shd w:val="clear" w:color="auto" w:fill="FFFFFF"/>
          <w:lang w:bidi="km-KH"/>
        </w:rPr>
        <w:tab/>
        <w:t>Some of the most popular VoIP tools are listed below:</w:t>
      </w:r>
    </w:p>
    <w:p w14:paraId="67DC7A47" w14:textId="55FACC4D" w:rsidR="00CF63C8" w:rsidRPr="00DB0BBA" w:rsidRDefault="00CF63C8" w:rsidP="008065A4">
      <w:pPr>
        <w:spacing w:beforeLines="20" w:before="48" w:afterLines="20" w:after="48"/>
        <w:jc w:val="both"/>
        <w:rPr>
          <w:rFonts w:asciiTheme="majorBidi" w:eastAsia="Times New Roman" w:hAnsiTheme="majorBidi" w:cstheme="majorBidi"/>
          <w:b/>
          <w:bCs/>
          <w:color w:val="3A3A3A"/>
          <w:shd w:val="clear" w:color="auto" w:fill="FFFFFF"/>
          <w:lang w:bidi="km-KH"/>
        </w:rPr>
      </w:pPr>
      <w:r w:rsidRPr="00DB0BBA">
        <w:rPr>
          <w:rFonts w:asciiTheme="majorBidi" w:eastAsia="Times New Roman" w:hAnsiTheme="majorBidi" w:cstheme="majorBidi"/>
          <w:color w:val="3A3A3A"/>
          <w:shd w:val="clear" w:color="auto" w:fill="FFFFFF"/>
          <w:lang w:bidi="km-KH"/>
        </w:rPr>
        <w:tab/>
      </w:r>
      <w:r w:rsidR="00477A33" w:rsidRPr="00DB0BBA">
        <w:rPr>
          <w:rFonts w:asciiTheme="majorBidi" w:eastAsia="Times New Roman" w:hAnsiTheme="majorBidi" w:cstheme="majorBidi"/>
          <w:color w:val="3A3A3A"/>
          <w:shd w:val="clear" w:color="auto" w:fill="FFFFFF"/>
          <w:lang w:bidi="km-KH"/>
        </w:rPr>
        <w:tab/>
      </w:r>
      <w:proofErr w:type="spellStart"/>
      <w:r w:rsidRPr="00DB0BBA">
        <w:rPr>
          <w:rFonts w:asciiTheme="majorBidi" w:eastAsia="Times New Roman" w:hAnsiTheme="majorBidi" w:cstheme="majorBidi"/>
          <w:b/>
          <w:bCs/>
          <w:color w:val="3A3A3A"/>
          <w:shd w:val="clear" w:color="auto" w:fill="FFFFFF"/>
          <w:lang w:bidi="km-KH"/>
        </w:rPr>
        <w:t>Ooma</w:t>
      </w:r>
      <w:proofErr w:type="spellEnd"/>
    </w:p>
    <w:p w14:paraId="3A4B670C" w14:textId="52B3D7E5" w:rsidR="00CF63C8" w:rsidRPr="00DB0BBA" w:rsidRDefault="00CF63C8" w:rsidP="008065A4">
      <w:pPr>
        <w:spacing w:beforeLines="20" w:before="48" w:afterLines="20" w:after="48"/>
        <w:jc w:val="both"/>
        <w:rPr>
          <w:rFonts w:asciiTheme="majorBidi" w:eastAsia="Times New Roman" w:hAnsiTheme="majorBidi" w:cstheme="majorBidi"/>
          <w:b/>
          <w:bCs/>
          <w:color w:val="3A3A3A"/>
          <w:shd w:val="clear" w:color="auto" w:fill="FFFFFF"/>
          <w:lang w:bidi="km-KH"/>
        </w:rPr>
      </w:pPr>
      <w:r w:rsidRPr="00DB0BBA">
        <w:rPr>
          <w:rFonts w:asciiTheme="majorBidi" w:eastAsia="Times New Roman" w:hAnsiTheme="majorBidi" w:cstheme="majorBidi"/>
          <w:color w:val="3A3A3A"/>
          <w:shd w:val="clear" w:color="auto" w:fill="FFFFFF"/>
          <w:lang w:bidi="km-KH"/>
        </w:rPr>
        <w:tab/>
      </w:r>
      <w:r w:rsidRPr="00DB0BBA">
        <w:rPr>
          <w:rFonts w:asciiTheme="majorBidi" w:eastAsia="Times New Roman" w:hAnsiTheme="majorBidi" w:cstheme="majorBidi"/>
          <w:b/>
          <w:bCs/>
          <w:color w:val="3A3A3A"/>
          <w:shd w:val="clear" w:color="auto" w:fill="FFFFFF"/>
          <w:lang w:bidi="km-KH"/>
        </w:rPr>
        <w:t>Features:</w:t>
      </w:r>
    </w:p>
    <w:p w14:paraId="39DCA7D5" w14:textId="77777777" w:rsidR="00477A33" w:rsidRPr="00DB0BBA" w:rsidRDefault="00477A33" w:rsidP="008065A4">
      <w:pPr>
        <w:pStyle w:val="NormalWeb"/>
        <w:numPr>
          <w:ilvl w:val="0"/>
          <w:numId w:val="23"/>
        </w:numPr>
        <w:shd w:val="clear" w:color="auto" w:fill="FFFFFF"/>
        <w:spacing w:beforeLines="20" w:before="48" w:beforeAutospacing="0" w:afterLines="20" w:after="48" w:afterAutospacing="0"/>
        <w:ind w:left="2100"/>
        <w:jc w:val="both"/>
        <w:textAlignment w:val="baseline"/>
        <w:rPr>
          <w:rFonts w:asciiTheme="majorBidi" w:hAnsiTheme="majorBidi" w:cstheme="majorBidi"/>
          <w:color w:val="3A3A3A"/>
          <w:sz w:val="22"/>
          <w:szCs w:val="22"/>
        </w:rPr>
      </w:pPr>
      <w:r w:rsidRPr="00DB0BBA">
        <w:rPr>
          <w:rFonts w:asciiTheme="majorBidi" w:hAnsiTheme="majorBidi" w:cstheme="majorBidi"/>
          <w:b/>
          <w:bCs/>
          <w:color w:val="3A3A3A"/>
          <w:shd w:val="clear" w:color="auto" w:fill="FFFFFF"/>
        </w:rPr>
        <w:tab/>
      </w:r>
      <w:proofErr w:type="spellStart"/>
      <w:r w:rsidRPr="00DB0BBA">
        <w:rPr>
          <w:rFonts w:asciiTheme="majorBidi" w:hAnsiTheme="majorBidi" w:cstheme="majorBidi"/>
          <w:color w:val="3A3A3A"/>
          <w:sz w:val="22"/>
          <w:szCs w:val="22"/>
          <w:shd w:val="clear" w:color="auto" w:fill="FFFFFF"/>
        </w:rPr>
        <w:t>Ooma</w:t>
      </w:r>
      <w:proofErr w:type="spellEnd"/>
      <w:r w:rsidRPr="00DB0BBA">
        <w:rPr>
          <w:rFonts w:asciiTheme="majorBidi" w:hAnsiTheme="majorBidi" w:cstheme="majorBidi"/>
          <w:color w:val="3A3A3A"/>
          <w:sz w:val="22"/>
          <w:szCs w:val="22"/>
          <w:shd w:val="clear" w:color="auto" w:fill="FFFFFF"/>
        </w:rPr>
        <w:t xml:space="preserve"> has features for video conferencing.</w:t>
      </w:r>
    </w:p>
    <w:p w14:paraId="611F67E6" w14:textId="77777777" w:rsidR="00477A33" w:rsidRPr="00DB0BBA" w:rsidRDefault="00477A33" w:rsidP="008065A4">
      <w:pPr>
        <w:pStyle w:val="NormalWeb"/>
        <w:numPr>
          <w:ilvl w:val="0"/>
          <w:numId w:val="23"/>
        </w:numPr>
        <w:shd w:val="clear" w:color="auto" w:fill="FFFFFF"/>
        <w:spacing w:beforeLines="20" w:before="48" w:beforeAutospacing="0" w:afterLines="20" w:after="48" w:afterAutospacing="0"/>
        <w:ind w:left="2100"/>
        <w:jc w:val="both"/>
        <w:textAlignment w:val="baseline"/>
        <w:rPr>
          <w:rFonts w:asciiTheme="majorBidi" w:hAnsiTheme="majorBidi" w:cstheme="majorBidi"/>
          <w:color w:val="3A3A3A"/>
          <w:sz w:val="22"/>
          <w:szCs w:val="22"/>
        </w:rPr>
      </w:pPr>
      <w:r w:rsidRPr="00DB0BBA">
        <w:rPr>
          <w:rFonts w:asciiTheme="majorBidi" w:hAnsiTheme="majorBidi" w:cstheme="majorBidi"/>
          <w:color w:val="3A3A3A"/>
          <w:sz w:val="22"/>
          <w:szCs w:val="22"/>
          <w:shd w:val="clear" w:color="auto" w:fill="FFFFFF"/>
        </w:rPr>
        <w:t>Its virtual receptionist functionality helps with automating the management of incoming calls.</w:t>
      </w:r>
    </w:p>
    <w:p w14:paraId="0CE1DFD7" w14:textId="77777777" w:rsidR="00477A33" w:rsidRPr="00DB0BBA" w:rsidRDefault="00477A33" w:rsidP="008065A4">
      <w:pPr>
        <w:pStyle w:val="NormalWeb"/>
        <w:numPr>
          <w:ilvl w:val="0"/>
          <w:numId w:val="23"/>
        </w:numPr>
        <w:shd w:val="clear" w:color="auto" w:fill="FFFFFF"/>
        <w:spacing w:beforeLines="20" w:before="48" w:beforeAutospacing="0" w:afterLines="20" w:after="48" w:afterAutospacing="0"/>
        <w:ind w:left="2100"/>
        <w:jc w:val="both"/>
        <w:textAlignment w:val="baseline"/>
        <w:rPr>
          <w:rFonts w:asciiTheme="majorBidi" w:hAnsiTheme="majorBidi" w:cstheme="majorBidi"/>
          <w:color w:val="3A3A3A"/>
          <w:sz w:val="22"/>
          <w:szCs w:val="22"/>
        </w:rPr>
      </w:pPr>
      <w:r w:rsidRPr="00DB0BBA">
        <w:rPr>
          <w:rFonts w:asciiTheme="majorBidi" w:hAnsiTheme="majorBidi" w:cstheme="majorBidi"/>
          <w:color w:val="3A3A3A"/>
          <w:sz w:val="22"/>
          <w:szCs w:val="22"/>
          <w:shd w:val="clear" w:color="auto" w:fill="FFFFFF"/>
        </w:rPr>
        <w:t>It has enhanced call blocking capabilities.</w:t>
      </w:r>
    </w:p>
    <w:p w14:paraId="5054E331" w14:textId="77777777" w:rsidR="00477A33" w:rsidRPr="00DB0BBA" w:rsidRDefault="00477A33" w:rsidP="008065A4">
      <w:pPr>
        <w:pStyle w:val="NormalWeb"/>
        <w:numPr>
          <w:ilvl w:val="0"/>
          <w:numId w:val="23"/>
        </w:numPr>
        <w:shd w:val="clear" w:color="auto" w:fill="FFFFFF"/>
        <w:spacing w:beforeLines="20" w:before="48" w:beforeAutospacing="0" w:afterLines="20" w:after="48" w:afterAutospacing="0"/>
        <w:ind w:left="2100"/>
        <w:jc w:val="both"/>
        <w:textAlignment w:val="baseline"/>
        <w:rPr>
          <w:rFonts w:asciiTheme="majorBidi" w:hAnsiTheme="majorBidi" w:cstheme="majorBidi"/>
          <w:color w:val="2F2F2F"/>
          <w:sz w:val="22"/>
          <w:szCs w:val="22"/>
        </w:rPr>
      </w:pPr>
      <w:r w:rsidRPr="00DB0BBA">
        <w:rPr>
          <w:rFonts w:asciiTheme="majorBidi" w:hAnsiTheme="majorBidi" w:cstheme="majorBidi"/>
          <w:color w:val="2F2F2F"/>
          <w:sz w:val="22"/>
          <w:szCs w:val="22"/>
          <w:shd w:val="clear" w:color="auto" w:fill="FFFFFF"/>
        </w:rPr>
        <w:t>It contains many more functionalities like call recording.</w:t>
      </w:r>
    </w:p>
    <w:p w14:paraId="586E48F4" w14:textId="639CAF75" w:rsidR="00477A33" w:rsidRPr="00DB0BBA" w:rsidRDefault="00477A33" w:rsidP="008065A4">
      <w:pPr>
        <w:spacing w:beforeLines="20" w:before="48" w:afterLines="20" w:after="48"/>
        <w:jc w:val="both"/>
        <w:rPr>
          <w:rFonts w:asciiTheme="majorBidi" w:eastAsia="Times New Roman" w:hAnsiTheme="majorBidi" w:cstheme="majorBidi"/>
          <w:b/>
          <w:bCs/>
          <w:lang w:bidi="km-KH"/>
        </w:rPr>
      </w:pPr>
    </w:p>
    <w:p w14:paraId="53106297" w14:textId="25B36711" w:rsidR="00477A33" w:rsidRPr="00DB0BBA" w:rsidRDefault="00477A33" w:rsidP="008065A4">
      <w:pPr>
        <w:pStyle w:val="ListParagraph"/>
        <w:spacing w:beforeLines="20" w:before="48" w:afterLines="20" w:after="48"/>
        <w:ind w:left="720" w:firstLine="0"/>
        <w:jc w:val="both"/>
        <w:rPr>
          <w:rFonts w:asciiTheme="majorBidi" w:hAnsiTheme="majorBidi" w:cstheme="majorBidi"/>
          <w:b/>
          <w:bCs/>
          <w:color w:val="000000"/>
          <w:sz w:val="22"/>
        </w:rPr>
      </w:pPr>
      <w:proofErr w:type="spellStart"/>
      <w:r w:rsidRPr="00DB0BBA">
        <w:rPr>
          <w:rFonts w:asciiTheme="majorBidi" w:hAnsiTheme="majorBidi" w:cstheme="majorBidi"/>
          <w:b/>
          <w:bCs/>
          <w:color w:val="000000"/>
          <w:sz w:val="22"/>
        </w:rPr>
        <w:t>CloudTalk</w:t>
      </w:r>
      <w:proofErr w:type="spellEnd"/>
      <w:r w:rsidRPr="00DB0BBA">
        <w:rPr>
          <w:rFonts w:asciiTheme="majorBidi" w:hAnsiTheme="majorBidi" w:cstheme="majorBidi"/>
          <w:b/>
          <w:bCs/>
          <w:color w:val="000000"/>
          <w:sz w:val="22"/>
        </w:rPr>
        <w:t>:</w:t>
      </w:r>
    </w:p>
    <w:p w14:paraId="6E85BA89" w14:textId="7D6BBB73" w:rsidR="00477A33" w:rsidRPr="00DB0BBA" w:rsidRDefault="00477A33" w:rsidP="008065A4">
      <w:pPr>
        <w:pStyle w:val="ListParagraph"/>
        <w:spacing w:beforeLines="20" w:before="48" w:afterLines="20" w:after="48"/>
        <w:ind w:left="720" w:firstLine="0"/>
        <w:jc w:val="both"/>
        <w:rPr>
          <w:rFonts w:asciiTheme="majorBidi" w:hAnsiTheme="majorBidi" w:cstheme="majorBidi"/>
          <w:b/>
          <w:bCs/>
          <w:color w:val="000000"/>
          <w:sz w:val="22"/>
        </w:rPr>
      </w:pPr>
      <w:r w:rsidRPr="00DB0BBA">
        <w:rPr>
          <w:rFonts w:asciiTheme="majorBidi" w:hAnsiTheme="majorBidi" w:cstheme="majorBidi"/>
          <w:b/>
          <w:bCs/>
          <w:color w:val="000000"/>
          <w:sz w:val="22"/>
        </w:rPr>
        <w:tab/>
        <w:t>Features:</w:t>
      </w:r>
    </w:p>
    <w:p w14:paraId="6098E394" w14:textId="77777777" w:rsidR="00477A33" w:rsidRPr="00DB0BBA" w:rsidRDefault="00477A33" w:rsidP="008065A4">
      <w:pPr>
        <w:pStyle w:val="NormalWeb"/>
        <w:numPr>
          <w:ilvl w:val="0"/>
          <w:numId w:val="24"/>
        </w:numPr>
        <w:shd w:val="clear" w:color="auto" w:fill="FFFFFF"/>
        <w:spacing w:beforeLines="20" w:before="48" w:beforeAutospacing="0" w:afterLines="20" w:after="48" w:afterAutospacing="0"/>
        <w:ind w:left="2100"/>
        <w:jc w:val="both"/>
        <w:textAlignment w:val="baseline"/>
        <w:rPr>
          <w:rFonts w:asciiTheme="majorBidi" w:hAnsiTheme="majorBidi" w:cstheme="majorBidi"/>
          <w:color w:val="3A3A3A"/>
          <w:sz w:val="22"/>
          <w:szCs w:val="22"/>
        </w:rPr>
      </w:pPr>
      <w:r w:rsidRPr="00DB0BBA">
        <w:rPr>
          <w:rFonts w:asciiTheme="majorBidi" w:hAnsiTheme="majorBidi" w:cstheme="majorBidi"/>
          <w:color w:val="3A3A3A"/>
          <w:sz w:val="22"/>
          <w:szCs w:val="22"/>
        </w:rPr>
        <w:t>VoIP</w:t>
      </w:r>
    </w:p>
    <w:p w14:paraId="645F8280" w14:textId="77777777" w:rsidR="00477A33" w:rsidRPr="00DB0BBA" w:rsidRDefault="00477A33" w:rsidP="008065A4">
      <w:pPr>
        <w:pStyle w:val="NormalWeb"/>
        <w:numPr>
          <w:ilvl w:val="0"/>
          <w:numId w:val="24"/>
        </w:numPr>
        <w:shd w:val="clear" w:color="auto" w:fill="FFFFFF"/>
        <w:spacing w:beforeLines="20" w:before="48" w:beforeAutospacing="0" w:afterLines="20" w:after="48" w:afterAutospacing="0"/>
        <w:ind w:left="2100"/>
        <w:jc w:val="both"/>
        <w:textAlignment w:val="baseline"/>
        <w:rPr>
          <w:rFonts w:asciiTheme="majorBidi" w:hAnsiTheme="majorBidi" w:cstheme="majorBidi"/>
          <w:color w:val="3A3A3A"/>
          <w:sz w:val="22"/>
          <w:szCs w:val="22"/>
        </w:rPr>
      </w:pPr>
      <w:r w:rsidRPr="00DB0BBA">
        <w:rPr>
          <w:rFonts w:asciiTheme="majorBidi" w:hAnsiTheme="majorBidi" w:cstheme="majorBidi"/>
          <w:color w:val="3A3A3A"/>
          <w:sz w:val="22"/>
          <w:szCs w:val="22"/>
        </w:rPr>
        <w:t>Power dialer with scripts and surveys, Smart dialer, and Click-to-Call.</w:t>
      </w:r>
    </w:p>
    <w:p w14:paraId="3F1E4B42" w14:textId="77777777" w:rsidR="00477A33" w:rsidRPr="00DB0BBA" w:rsidRDefault="00477A33" w:rsidP="008065A4">
      <w:pPr>
        <w:pStyle w:val="NormalWeb"/>
        <w:numPr>
          <w:ilvl w:val="0"/>
          <w:numId w:val="24"/>
        </w:numPr>
        <w:shd w:val="clear" w:color="auto" w:fill="FFFFFF"/>
        <w:spacing w:beforeLines="20" w:before="48" w:beforeAutospacing="0" w:afterLines="20" w:after="48" w:afterAutospacing="0"/>
        <w:ind w:left="2100"/>
        <w:jc w:val="both"/>
        <w:textAlignment w:val="baseline"/>
        <w:rPr>
          <w:rFonts w:asciiTheme="majorBidi" w:hAnsiTheme="majorBidi" w:cstheme="majorBidi"/>
          <w:color w:val="3A3A3A"/>
          <w:sz w:val="22"/>
          <w:szCs w:val="22"/>
        </w:rPr>
      </w:pPr>
      <w:r w:rsidRPr="00DB0BBA">
        <w:rPr>
          <w:rFonts w:asciiTheme="majorBidi" w:hAnsiTheme="majorBidi" w:cstheme="majorBidi"/>
          <w:color w:val="3A3A3A"/>
          <w:sz w:val="22"/>
          <w:szCs w:val="22"/>
        </w:rPr>
        <w:t>Interactive Voice Response (IVR) with Drag and Drop builder.</w:t>
      </w:r>
    </w:p>
    <w:p w14:paraId="0839E5E4" w14:textId="77777777" w:rsidR="00477A33" w:rsidRPr="00DB0BBA" w:rsidRDefault="00477A33" w:rsidP="008065A4">
      <w:pPr>
        <w:pStyle w:val="NormalWeb"/>
        <w:numPr>
          <w:ilvl w:val="0"/>
          <w:numId w:val="24"/>
        </w:numPr>
        <w:shd w:val="clear" w:color="auto" w:fill="FFFFFF"/>
        <w:spacing w:beforeLines="20" w:before="48" w:beforeAutospacing="0" w:afterLines="20" w:after="48" w:afterAutospacing="0"/>
        <w:ind w:left="2100"/>
        <w:jc w:val="both"/>
        <w:textAlignment w:val="baseline"/>
        <w:rPr>
          <w:rFonts w:asciiTheme="majorBidi" w:hAnsiTheme="majorBidi" w:cstheme="majorBidi"/>
          <w:color w:val="3A3A3A"/>
          <w:sz w:val="22"/>
          <w:szCs w:val="22"/>
        </w:rPr>
      </w:pPr>
      <w:r w:rsidRPr="00DB0BBA">
        <w:rPr>
          <w:rFonts w:asciiTheme="majorBidi" w:hAnsiTheme="majorBidi" w:cstheme="majorBidi"/>
          <w:color w:val="3A3A3A"/>
          <w:sz w:val="22"/>
          <w:szCs w:val="22"/>
        </w:rPr>
        <w:t>Inbound call distribution and outbound dialing.</w:t>
      </w:r>
    </w:p>
    <w:p w14:paraId="3035172C" w14:textId="77777777" w:rsidR="00477A33" w:rsidRPr="00DB0BBA" w:rsidRDefault="00477A33" w:rsidP="008065A4">
      <w:pPr>
        <w:pStyle w:val="NormalWeb"/>
        <w:numPr>
          <w:ilvl w:val="0"/>
          <w:numId w:val="24"/>
        </w:numPr>
        <w:shd w:val="clear" w:color="auto" w:fill="FFFFFF"/>
        <w:spacing w:beforeLines="20" w:before="48" w:beforeAutospacing="0" w:afterLines="20" w:after="48" w:afterAutospacing="0"/>
        <w:ind w:left="2100"/>
        <w:jc w:val="both"/>
        <w:textAlignment w:val="baseline"/>
        <w:rPr>
          <w:rFonts w:asciiTheme="majorBidi" w:hAnsiTheme="majorBidi" w:cstheme="majorBidi"/>
          <w:color w:val="3A3A3A"/>
          <w:sz w:val="22"/>
          <w:szCs w:val="22"/>
        </w:rPr>
      </w:pPr>
      <w:r w:rsidRPr="00DB0BBA">
        <w:rPr>
          <w:rFonts w:asciiTheme="majorBidi" w:hAnsiTheme="majorBidi" w:cstheme="majorBidi"/>
          <w:color w:val="3A3A3A"/>
          <w:sz w:val="22"/>
          <w:szCs w:val="22"/>
        </w:rPr>
        <w:t>SMS/Text messaging with templates.</w:t>
      </w:r>
    </w:p>
    <w:p w14:paraId="7FC6C76D" w14:textId="77777777" w:rsidR="00477A33" w:rsidRPr="00DB0BBA" w:rsidRDefault="00477A33" w:rsidP="008065A4">
      <w:pPr>
        <w:pStyle w:val="NormalWeb"/>
        <w:numPr>
          <w:ilvl w:val="0"/>
          <w:numId w:val="24"/>
        </w:numPr>
        <w:shd w:val="clear" w:color="auto" w:fill="FFFFFF"/>
        <w:spacing w:beforeLines="20" w:before="48" w:beforeAutospacing="0" w:afterLines="20" w:after="48" w:afterAutospacing="0"/>
        <w:ind w:left="2100"/>
        <w:jc w:val="both"/>
        <w:textAlignment w:val="baseline"/>
        <w:rPr>
          <w:rFonts w:asciiTheme="majorBidi" w:hAnsiTheme="majorBidi" w:cstheme="majorBidi"/>
          <w:color w:val="3A3A3A"/>
          <w:sz w:val="22"/>
          <w:szCs w:val="22"/>
        </w:rPr>
      </w:pPr>
      <w:r w:rsidRPr="00DB0BBA">
        <w:rPr>
          <w:rFonts w:asciiTheme="majorBidi" w:hAnsiTheme="majorBidi" w:cstheme="majorBidi"/>
          <w:color w:val="3A3A3A"/>
          <w:sz w:val="22"/>
          <w:szCs w:val="22"/>
        </w:rPr>
        <w:t xml:space="preserve">50+ Integrations with CRMs (Salesforce, </w:t>
      </w:r>
      <w:proofErr w:type="spellStart"/>
      <w:r w:rsidRPr="00DB0BBA">
        <w:rPr>
          <w:rFonts w:asciiTheme="majorBidi" w:hAnsiTheme="majorBidi" w:cstheme="majorBidi"/>
          <w:color w:val="3A3A3A"/>
          <w:sz w:val="22"/>
          <w:szCs w:val="22"/>
        </w:rPr>
        <w:t>Hubspot</w:t>
      </w:r>
      <w:proofErr w:type="spellEnd"/>
      <w:r w:rsidRPr="00DB0BBA">
        <w:rPr>
          <w:rFonts w:asciiTheme="majorBidi" w:hAnsiTheme="majorBidi" w:cstheme="majorBidi"/>
          <w:color w:val="3A3A3A"/>
          <w:sz w:val="22"/>
          <w:szCs w:val="22"/>
        </w:rPr>
        <w:t xml:space="preserve">, Pipedrive &amp; more) as well as Helpdesks (Zendesk, Freshdesk, </w:t>
      </w:r>
      <w:proofErr w:type="spellStart"/>
      <w:proofErr w:type="gramStart"/>
      <w:r w:rsidRPr="00DB0BBA">
        <w:rPr>
          <w:rFonts w:asciiTheme="majorBidi" w:hAnsiTheme="majorBidi" w:cstheme="majorBidi"/>
          <w:color w:val="3A3A3A"/>
          <w:sz w:val="22"/>
          <w:szCs w:val="22"/>
        </w:rPr>
        <w:t>Zoho</w:t>
      </w:r>
      <w:proofErr w:type="spellEnd"/>
      <w:r w:rsidRPr="00DB0BBA">
        <w:rPr>
          <w:rFonts w:asciiTheme="majorBidi" w:hAnsiTheme="majorBidi" w:cstheme="majorBidi"/>
          <w:color w:val="3A3A3A"/>
          <w:sz w:val="22"/>
          <w:szCs w:val="22"/>
        </w:rPr>
        <w:t>, ..</w:t>
      </w:r>
      <w:proofErr w:type="gramEnd"/>
      <w:r w:rsidRPr="00DB0BBA">
        <w:rPr>
          <w:rFonts w:asciiTheme="majorBidi" w:hAnsiTheme="majorBidi" w:cstheme="majorBidi"/>
          <w:color w:val="3A3A3A"/>
          <w:sz w:val="22"/>
          <w:szCs w:val="22"/>
        </w:rPr>
        <w:t>) and Zapier + API.</w:t>
      </w:r>
    </w:p>
    <w:p w14:paraId="07DD95A4" w14:textId="77777777" w:rsidR="00477A33" w:rsidRPr="00DB0BBA" w:rsidRDefault="00477A33" w:rsidP="008065A4">
      <w:pPr>
        <w:pStyle w:val="NormalWeb"/>
        <w:numPr>
          <w:ilvl w:val="0"/>
          <w:numId w:val="24"/>
        </w:numPr>
        <w:shd w:val="clear" w:color="auto" w:fill="FFFFFF"/>
        <w:spacing w:beforeLines="20" w:before="48" w:beforeAutospacing="0" w:afterLines="20" w:after="48" w:afterAutospacing="0"/>
        <w:ind w:left="2100"/>
        <w:jc w:val="both"/>
        <w:textAlignment w:val="baseline"/>
        <w:rPr>
          <w:rFonts w:asciiTheme="majorBidi" w:hAnsiTheme="majorBidi" w:cstheme="majorBidi"/>
          <w:color w:val="3A3A3A"/>
          <w:sz w:val="22"/>
          <w:szCs w:val="22"/>
        </w:rPr>
      </w:pPr>
      <w:r w:rsidRPr="00DB0BBA">
        <w:rPr>
          <w:rFonts w:asciiTheme="majorBidi" w:hAnsiTheme="majorBidi" w:cstheme="majorBidi"/>
          <w:color w:val="3A3A3A"/>
          <w:sz w:val="22"/>
          <w:szCs w:val="22"/>
        </w:rPr>
        <w:t>It has functionalities for agent scripting, voice mail, call conferencing, and toll-free numbers.</w:t>
      </w:r>
    </w:p>
    <w:p w14:paraId="5AC25D90" w14:textId="77777777" w:rsidR="00477A33" w:rsidRPr="00DB0BBA" w:rsidRDefault="00477A33" w:rsidP="008065A4">
      <w:pPr>
        <w:pStyle w:val="NormalWeb"/>
        <w:numPr>
          <w:ilvl w:val="0"/>
          <w:numId w:val="24"/>
        </w:numPr>
        <w:shd w:val="clear" w:color="auto" w:fill="FFFFFF"/>
        <w:spacing w:beforeLines="20" w:before="48" w:beforeAutospacing="0" w:afterLines="20" w:after="48" w:afterAutospacing="0"/>
        <w:ind w:left="2100"/>
        <w:jc w:val="both"/>
        <w:textAlignment w:val="baseline"/>
        <w:rPr>
          <w:rFonts w:asciiTheme="majorBidi" w:hAnsiTheme="majorBidi" w:cstheme="majorBidi"/>
          <w:color w:val="3A3A3A"/>
          <w:sz w:val="22"/>
          <w:szCs w:val="22"/>
        </w:rPr>
      </w:pPr>
      <w:proofErr w:type="spellStart"/>
      <w:r w:rsidRPr="00DB0BBA">
        <w:rPr>
          <w:rFonts w:asciiTheme="majorBidi" w:hAnsiTheme="majorBidi" w:cstheme="majorBidi"/>
          <w:color w:val="3A3A3A"/>
          <w:sz w:val="22"/>
          <w:szCs w:val="22"/>
        </w:rPr>
        <w:t>CloudTalk</w:t>
      </w:r>
      <w:proofErr w:type="spellEnd"/>
      <w:r w:rsidRPr="00DB0BBA">
        <w:rPr>
          <w:rFonts w:asciiTheme="majorBidi" w:hAnsiTheme="majorBidi" w:cstheme="majorBidi"/>
          <w:color w:val="3A3A3A"/>
          <w:sz w:val="22"/>
          <w:szCs w:val="22"/>
        </w:rPr>
        <w:t xml:space="preserve"> offers local phone numbers from 140+ countries (toll-free as well).</w:t>
      </w:r>
    </w:p>
    <w:p w14:paraId="29033911" w14:textId="0F4D25C8" w:rsidR="00477A33" w:rsidRPr="00DB0BBA" w:rsidRDefault="00477A33" w:rsidP="008065A4">
      <w:pPr>
        <w:pStyle w:val="ListParagraph"/>
        <w:spacing w:beforeLines="20" w:before="48" w:afterLines="20" w:after="48"/>
        <w:ind w:left="720" w:firstLine="0"/>
        <w:jc w:val="both"/>
        <w:rPr>
          <w:rFonts w:asciiTheme="majorBidi" w:hAnsiTheme="majorBidi" w:cstheme="majorBidi"/>
          <w:b/>
          <w:bCs/>
          <w:color w:val="000000"/>
          <w:sz w:val="22"/>
        </w:rPr>
      </w:pPr>
    </w:p>
    <w:p w14:paraId="1DAF2F31" w14:textId="64B233DB" w:rsidR="009F5B70" w:rsidRPr="00DB0BBA" w:rsidRDefault="009F5B70" w:rsidP="008065A4">
      <w:pPr>
        <w:pStyle w:val="ListParagraph"/>
        <w:spacing w:beforeLines="20" w:before="48" w:afterLines="20" w:after="48"/>
        <w:ind w:left="720" w:firstLine="0"/>
        <w:jc w:val="both"/>
        <w:rPr>
          <w:rFonts w:asciiTheme="majorBidi" w:hAnsiTheme="majorBidi" w:cstheme="majorBidi"/>
          <w:b/>
          <w:bCs/>
          <w:color w:val="000000"/>
          <w:sz w:val="22"/>
        </w:rPr>
      </w:pPr>
    </w:p>
    <w:p w14:paraId="237C3639" w14:textId="77777777" w:rsidR="009F5B70" w:rsidRPr="00DB0BBA" w:rsidRDefault="009F5B70" w:rsidP="008065A4">
      <w:pPr>
        <w:pStyle w:val="ListParagraph"/>
        <w:spacing w:beforeLines="20" w:before="48" w:afterLines="20" w:after="48"/>
        <w:ind w:left="720" w:firstLine="0"/>
        <w:jc w:val="both"/>
        <w:rPr>
          <w:rFonts w:asciiTheme="majorBidi" w:hAnsiTheme="majorBidi" w:cstheme="majorBidi"/>
          <w:b/>
          <w:bCs/>
          <w:color w:val="000000"/>
          <w:sz w:val="22"/>
        </w:rPr>
      </w:pPr>
    </w:p>
    <w:p w14:paraId="1716FF16" w14:textId="090D4EB1" w:rsidR="00477A33" w:rsidRPr="00DB0BBA" w:rsidRDefault="00477A33" w:rsidP="008065A4">
      <w:pPr>
        <w:pStyle w:val="ListParagraph"/>
        <w:spacing w:beforeLines="20" w:before="48" w:afterLines="20" w:after="48"/>
        <w:ind w:left="720" w:firstLine="0"/>
        <w:jc w:val="both"/>
        <w:rPr>
          <w:rFonts w:asciiTheme="majorBidi" w:hAnsiTheme="majorBidi" w:cstheme="majorBidi"/>
          <w:b/>
          <w:bCs/>
          <w:color w:val="000000"/>
          <w:sz w:val="22"/>
        </w:rPr>
      </w:pPr>
      <w:r w:rsidRPr="00DB0BBA">
        <w:rPr>
          <w:rFonts w:asciiTheme="majorBidi" w:hAnsiTheme="majorBidi" w:cstheme="majorBidi"/>
          <w:b/>
          <w:bCs/>
          <w:color w:val="000000"/>
          <w:sz w:val="22"/>
        </w:rPr>
        <w:t>Asterisk:</w:t>
      </w:r>
    </w:p>
    <w:p w14:paraId="5E909C70" w14:textId="237EBBB4" w:rsidR="00477A33" w:rsidRPr="00DB0BBA" w:rsidRDefault="00477A33" w:rsidP="008065A4">
      <w:pPr>
        <w:pStyle w:val="ListParagraph"/>
        <w:spacing w:beforeLines="20" w:before="48" w:afterLines="20" w:after="48"/>
        <w:ind w:left="720" w:firstLine="0"/>
        <w:jc w:val="both"/>
        <w:rPr>
          <w:rFonts w:asciiTheme="majorBidi" w:hAnsiTheme="majorBidi" w:cstheme="majorBidi"/>
          <w:b/>
          <w:bCs/>
          <w:color w:val="000000"/>
          <w:sz w:val="22"/>
        </w:rPr>
      </w:pPr>
      <w:r w:rsidRPr="00DB0BBA">
        <w:rPr>
          <w:rFonts w:asciiTheme="majorBidi" w:hAnsiTheme="majorBidi" w:cstheme="majorBidi"/>
          <w:b/>
          <w:bCs/>
          <w:color w:val="000000"/>
          <w:sz w:val="22"/>
        </w:rPr>
        <w:lastRenderedPageBreak/>
        <w:tab/>
        <w:t>Features:</w:t>
      </w:r>
    </w:p>
    <w:p w14:paraId="3F15B8D3" w14:textId="77777777" w:rsidR="00477A33" w:rsidRPr="00DB0BBA" w:rsidRDefault="00477A33" w:rsidP="008065A4">
      <w:pPr>
        <w:pStyle w:val="NormalWeb"/>
        <w:numPr>
          <w:ilvl w:val="0"/>
          <w:numId w:val="25"/>
        </w:numPr>
        <w:shd w:val="clear" w:color="auto" w:fill="FFFFFF"/>
        <w:spacing w:beforeLines="20" w:before="48" w:beforeAutospacing="0" w:afterLines="20" w:after="48" w:afterAutospacing="0"/>
        <w:ind w:left="2070"/>
        <w:jc w:val="both"/>
        <w:textAlignment w:val="baseline"/>
        <w:rPr>
          <w:rFonts w:asciiTheme="majorBidi" w:hAnsiTheme="majorBidi" w:cstheme="majorBidi"/>
          <w:color w:val="222222"/>
          <w:sz w:val="22"/>
          <w:szCs w:val="22"/>
        </w:rPr>
      </w:pPr>
      <w:r w:rsidRPr="00DB0BBA">
        <w:rPr>
          <w:rFonts w:asciiTheme="majorBidi" w:hAnsiTheme="majorBidi" w:cstheme="majorBidi"/>
          <w:color w:val="222222"/>
          <w:sz w:val="22"/>
          <w:szCs w:val="22"/>
        </w:rPr>
        <w:t>Conference calling</w:t>
      </w:r>
    </w:p>
    <w:p w14:paraId="3F603B36" w14:textId="77777777" w:rsidR="00477A33" w:rsidRPr="00DB0BBA" w:rsidRDefault="00477A33" w:rsidP="008065A4">
      <w:pPr>
        <w:pStyle w:val="NormalWeb"/>
        <w:numPr>
          <w:ilvl w:val="0"/>
          <w:numId w:val="25"/>
        </w:numPr>
        <w:shd w:val="clear" w:color="auto" w:fill="FFFFFF"/>
        <w:spacing w:beforeLines="20" w:before="48" w:beforeAutospacing="0" w:afterLines="20" w:after="48" w:afterAutospacing="0"/>
        <w:ind w:left="2070"/>
        <w:jc w:val="both"/>
        <w:textAlignment w:val="baseline"/>
        <w:rPr>
          <w:rFonts w:asciiTheme="majorBidi" w:hAnsiTheme="majorBidi" w:cstheme="majorBidi"/>
          <w:color w:val="222222"/>
          <w:sz w:val="22"/>
          <w:szCs w:val="22"/>
        </w:rPr>
      </w:pPr>
      <w:r w:rsidRPr="00DB0BBA">
        <w:rPr>
          <w:rFonts w:asciiTheme="majorBidi" w:hAnsiTheme="majorBidi" w:cstheme="majorBidi"/>
          <w:color w:val="222222"/>
          <w:sz w:val="22"/>
          <w:szCs w:val="22"/>
        </w:rPr>
        <w:t>Call Recording</w:t>
      </w:r>
    </w:p>
    <w:p w14:paraId="69CC682C" w14:textId="77777777" w:rsidR="00477A33" w:rsidRPr="00DB0BBA" w:rsidRDefault="00477A33" w:rsidP="008065A4">
      <w:pPr>
        <w:pStyle w:val="NormalWeb"/>
        <w:numPr>
          <w:ilvl w:val="0"/>
          <w:numId w:val="25"/>
        </w:numPr>
        <w:shd w:val="clear" w:color="auto" w:fill="FFFFFF"/>
        <w:spacing w:beforeLines="20" w:before="48" w:beforeAutospacing="0" w:afterLines="20" w:after="48" w:afterAutospacing="0"/>
        <w:ind w:left="2070"/>
        <w:jc w:val="both"/>
        <w:textAlignment w:val="baseline"/>
        <w:rPr>
          <w:rFonts w:asciiTheme="majorBidi" w:hAnsiTheme="majorBidi" w:cstheme="majorBidi"/>
          <w:color w:val="222222"/>
          <w:sz w:val="22"/>
          <w:szCs w:val="22"/>
        </w:rPr>
      </w:pPr>
      <w:r w:rsidRPr="00DB0BBA">
        <w:rPr>
          <w:rFonts w:asciiTheme="majorBidi" w:hAnsiTheme="majorBidi" w:cstheme="majorBidi"/>
          <w:color w:val="222222"/>
          <w:sz w:val="22"/>
          <w:szCs w:val="22"/>
        </w:rPr>
        <w:t>Call Monitoring</w:t>
      </w:r>
    </w:p>
    <w:p w14:paraId="61C54CDA" w14:textId="77777777" w:rsidR="00477A33" w:rsidRPr="00DB0BBA" w:rsidRDefault="00477A33" w:rsidP="008065A4">
      <w:pPr>
        <w:pStyle w:val="NormalWeb"/>
        <w:numPr>
          <w:ilvl w:val="0"/>
          <w:numId w:val="25"/>
        </w:numPr>
        <w:shd w:val="clear" w:color="auto" w:fill="FFFFFF"/>
        <w:spacing w:beforeLines="20" w:before="48" w:beforeAutospacing="0" w:afterLines="20" w:after="48" w:afterAutospacing="0"/>
        <w:ind w:left="2070"/>
        <w:jc w:val="both"/>
        <w:textAlignment w:val="baseline"/>
        <w:rPr>
          <w:rFonts w:asciiTheme="majorBidi" w:hAnsiTheme="majorBidi" w:cstheme="majorBidi"/>
          <w:color w:val="222222"/>
          <w:sz w:val="22"/>
          <w:szCs w:val="22"/>
        </w:rPr>
      </w:pPr>
      <w:r w:rsidRPr="00DB0BBA">
        <w:rPr>
          <w:rFonts w:asciiTheme="majorBidi" w:hAnsiTheme="majorBidi" w:cstheme="majorBidi"/>
          <w:color w:val="222222"/>
          <w:sz w:val="22"/>
          <w:szCs w:val="22"/>
        </w:rPr>
        <w:t>Distributed Universal Number Discovery</w:t>
      </w:r>
    </w:p>
    <w:p w14:paraId="69224479" w14:textId="77777777" w:rsidR="00477A33" w:rsidRPr="00DB0BBA" w:rsidRDefault="00477A33" w:rsidP="008065A4">
      <w:pPr>
        <w:pStyle w:val="NormalWeb"/>
        <w:numPr>
          <w:ilvl w:val="0"/>
          <w:numId w:val="25"/>
        </w:numPr>
        <w:shd w:val="clear" w:color="auto" w:fill="FFFFFF"/>
        <w:spacing w:beforeLines="20" w:before="48" w:beforeAutospacing="0" w:afterLines="20" w:after="48" w:afterAutospacing="0"/>
        <w:ind w:left="2070"/>
        <w:jc w:val="both"/>
        <w:textAlignment w:val="baseline"/>
        <w:rPr>
          <w:rFonts w:asciiTheme="majorBidi" w:hAnsiTheme="majorBidi" w:cstheme="majorBidi"/>
          <w:color w:val="222222"/>
          <w:sz w:val="22"/>
          <w:szCs w:val="22"/>
        </w:rPr>
      </w:pPr>
      <w:r w:rsidRPr="00DB0BBA">
        <w:rPr>
          <w:rFonts w:asciiTheme="majorBidi" w:hAnsiTheme="majorBidi" w:cstheme="majorBidi"/>
          <w:color w:val="222222"/>
          <w:sz w:val="22"/>
          <w:szCs w:val="22"/>
        </w:rPr>
        <w:t>Caller ID on Call Waiting</w:t>
      </w:r>
    </w:p>
    <w:p w14:paraId="62A9CAC5" w14:textId="77777777" w:rsidR="00477A33" w:rsidRPr="00DB0BBA" w:rsidRDefault="00477A33" w:rsidP="008065A4">
      <w:pPr>
        <w:pStyle w:val="NormalWeb"/>
        <w:numPr>
          <w:ilvl w:val="0"/>
          <w:numId w:val="25"/>
        </w:numPr>
        <w:shd w:val="clear" w:color="auto" w:fill="FFFFFF"/>
        <w:spacing w:beforeLines="20" w:before="48" w:beforeAutospacing="0" w:afterLines="20" w:after="48" w:afterAutospacing="0"/>
        <w:ind w:left="2070"/>
        <w:jc w:val="both"/>
        <w:textAlignment w:val="baseline"/>
        <w:rPr>
          <w:rFonts w:asciiTheme="majorBidi" w:hAnsiTheme="majorBidi" w:cstheme="majorBidi"/>
          <w:color w:val="222222"/>
          <w:sz w:val="22"/>
          <w:szCs w:val="22"/>
        </w:rPr>
      </w:pPr>
      <w:r w:rsidRPr="00DB0BBA">
        <w:rPr>
          <w:rFonts w:asciiTheme="majorBidi" w:hAnsiTheme="majorBidi" w:cstheme="majorBidi"/>
          <w:color w:val="222222"/>
          <w:sz w:val="22"/>
          <w:szCs w:val="22"/>
        </w:rPr>
        <w:t>Direct Inward System Access</w:t>
      </w:r>
    </w:p>
    <w:p w14:paraId="26D4C83A" w14:textId="77777777" w:rsidR="00477A33" w:rsidRPr="00DB0BBA" w:rsidRDefault="00477A33" w:rsidP="008065A4">
      <w:pPr>
        <w:pStyle w:val="NormalWeb"/>
        <w:numPr>
          <w:ilvl w:val="0"/>
          <w:numId w:val="25"/>
        </w:numPr>
        <w:shd w:val="clear" w:color="auto" w:fill="FFFFFF"/>
        <w:spacing w:beforeLines="20" w:before="48" w:beforeAutospacing="0" w:afterLines="20" w:after="48" w:afterAutospacing="0"/>
        <w:ind w:left="2070"/>
        <w:jc w:val="both"/>
        <w:textAlignment w:val="baseline"/>
        <w:rPr>
          <w:rFonts w:asciiTheme="majorBidi" w:hAnsiTheme="majorBidi" w:cstheme="majorBidi"/>
          <w:color w:val="222222"/>
          <w:sz w:val="22"/>
          <w:szCs w:val="22"/>
        </w:rPr>
      </w:pPr>
      <w:r w:rsidRPr="00DB0BBA">
        <w:rPr>
          <w:rFonts w:asciiTheme="majorBidi" w:hAnsiTheme="majorBidi" w:cstheme="majorBidi"/>
          <w:color w:val="222222"/>
          <w:sz w:val="22"/>
          <w:szCs w:val="22"/>
        </w:rPr>
        <w:t>Call Parking</w:t>
      </w:r>
    </w:p>
    <w:p w14:paraId="4C1218AF" w14:textId="77777777" w:rsidR="00477A33" w:rsidRPr="00DB0BBA" w:rsidRDefault="00477A33" w:rsidP="008065A4">
      <w:pPr>
        <w:pStyle w:val="NormalWeb"/>
        <w:numPr>
          <w:ilvl w:val="0"/>
          <w:numId w:val="25"/>
        </w:numPr>
        <w:shd w:val="clear" w:color="auto" w:fill="FFFFFF"/>
        <w:spacing w:beforeLines="20" w:before="48" w:beforeAutospacing="0" w:afterLines="20" w:after="48" w:afterAutospacing="0"/>
        <w:ind w:left="2070"/>
        <w:jc w:val="both"/>
        <w:textAlignment w:val="baseline"/>
        <w:rPr>
          <w:rFonts w:asciiTheme="majorBidi" w:hAnsiTheme="majorBidi" w:cstheme="majorBidi"/>
          <w:color w:val="222222"/>
          <w:sz w:val="22"/>
          <w:szCs w:val="22"/>
        </w:rPr>
      </w:pPr>
      <w:r w:rsidRPr="00DB0BBA">
        <w:rPr>
          <w:rFonts w:asciiTheme="majorBidi" w:hAnsiTheme="majorBidi" w:cstheme="majorBidi"/>
          <w:color w:val="222222"/>
          <w:sz w:val="22"/>
          <w:szCs w:val="22"/>
        </w:rPr>
        <w:t>SMS Messaging</w:t>
      </w:r>
    </w:p>
    <w:p w14:paraId="6D49D394" w14:textId="77777777" w:rsidR="00477A33" w:rsidRPr="00DB0BBA" w:rsidRDefault="00477A33" w:rsidP="008065A4">
      <w:pPr>
        <w:pStyle w:val="NormalWeb"/>
        <w:numPr>
          <w:ilvl w:val="0"/>
          <w:numId w:val="25"/>
        </w:numPr>
        <w:shd w:val="clear" w:color="auto" w:fill="FFFFFF"/>
        <w:spacing w:beforeLines="20" w:before="48" w:beforeAutospacing="0" w:afterLines="20" w:after="48" w:afterAutospacing="0"/>
        <w:ind w:left="2070"/>
        <w:jc w:val="both"/>
        <w:textAlignment w:val="baseline"/>
        <w:rPr>
          <w:rFonts w:asciiTheme="majorBidi" w:hAnsiTheme="majorBidi" w:cstheme="majorBidi"/>
          <w:color w:val="222222"/>
          <w:sz w:val="22"/>
          <w:szCs w:val="22"/>
        </w:rPr>
      </w:pPr>
      <w:proofErr w:type="spellStart"/>
      <w:r w:rsidRPr="00DB0BBA">
        <w:rPr>
          <w:rFonts w:asciiTheme="majorBidi" w:hAnsiTheme="majorBidi" w:cstheme="majorBidi"/>
          <w:color w:val="222222"/>
          <w:sz w:val="22"/>
          <w:szCs w:val="22"/>
        </w:rPr>
        <w:t>Trunking</w:t>
      </w:r>
      <w:proofErr w:type="spellEnd"/>
    </w:p>
    <w:p w14:paraId="4446C515" w14:textId="77777777" w:rsidR="00477A33" w:rsidRPr="00DB0BBA" w:rsidRDefault="00477A33" w:rsidP="008065A4">
      <w:pPr>
        <w:pStyle w:val="NormalWeb"/>
        <w:numPr>
          <w:ilvl w:val="0"/>
          <w:numId w:val="25"/>
        </w:numPr>
        <w:shd w:val="clear" w:color="auto" w:fill="FFFFFF"/>
        <w:spacing w:beforeLines="20" w:before="48" w:beforeAutospacing="0" w:afterLines="20" w:after="48" w:afterAutospacing="0"/>
        <w:ind w:left="2070"/>
        <w:jc w:val="both"/>
        <w:textAlignment w:val="baseline"/>
        <w:rPr>
          <w:rFonts w:asciiTheme="majorBidi" w:hAnsiTheme="majorBidi" w:cstheme="majorBidi"/>
          <w:color w:val="222222"/>
          <w:sz w:val="22"/>
          <w:szCs w:val="22"/>
        </w:rPr>
      </w:pPr>
      <w:r w:rsidRPr="00DB0BBA">
        <w:rPr>
          <w:rFonts w:asciiTheme="majorBidi" w:hAnsiTheme="majorBidi" w:cstheme="majorBidi"/>
          <w:color w:val="222222"/>
          <w:sz w:val="22"/>
          <w:szCs w:val="22"/>
        </w:rPr>
        <w:t>Transcoding</w:t>
      </w:r>
    </w:p>
    <w:p w14:paraId="6A039B41" w14:textId="77777777" w:rsidR="00477A33" w:rsidRPr="00DB0BBA" w:rsidRDefault="00477A33" w:rsidP="008065A4">
      <w:pPr>
        <w:pStyle w:val="NormalWeb"/>
        <w:numPr>
          <w:ilvl w:val="0"/>
          <w:numId w:val="25"/>
        </w:numPr>
        <w:shd w:val="clear" w:color="auto" w:fill="FFFFFF"/>
        <w:spacing w:beforeLines="20" w:before="48" w:beforeAutospacing="0" w:afterLines="20" w:after="48" w:afterAutospacing="0"/>
        <w:ind w:left="2070"/>
        <w:jc w:val="both"/>
        <w:textAlignment w:val="baseline"/>
        <w:rPr>
          <w:rFonts w:asciiTheme="majorBidi" w:hAnsiTheme="majorBidi" w:cstheme="majorBidi"/>
          <w:color w:val="222222"/>
          <w:sz w:val="22"/>
          <w:szCs w:val="22"/>
        </w:rPr>
      </w:pPr>
      <w:r w:rsidRPr="00DB0BBA">
        <w:rPr>
          <w:rFonts w:asciiTheme="majorBidi" w:hAnsiTheme="majorBidi" w:cstheme="majorBidi"/>
          <w:color w:val="222222"/>
          <w:sz w:val="22"/>
          <w:szCs w:val="22"/>
        </w:rPr>
        <w:t>Voicemail</w:t>
      </w:r>
    </w:p>
    <w:p w14:paraId="27680AA5" w14:textId="77777777" w:rsidR="00477A33" w:rsidRPr="00DB0BBA" w:rsidRDefault="00477A33" w:rsidP="008065A4">
      <w:pPr>
        <w:pStyle w:val="NormalWeb"/>
        <w:numPr>
          <w:ilvl w:val="0"/>
          <w:numId w:val="25"/>
        </w:numPr>
        <w:shd w:val="clear" w:color="auto" w:fill="FFFFFF"/>
        <w:spacing w:beforeLines="20" w:before="48" w:beforeAutospacing="0" w:afterLines="20" w:after="48" w:afterAutospacing="0"/>
        <w:ind w:left="2070"/>
        <w:jc w:val="both"/>
        <w:textAlignment w:val="baseline"/>
        <w:rPr>
          <w:rFonts w:asciiTheme="majorBidi" w:hAnsiTheme="majorBidi" w:cstheme="majorBidi"/>
          <w:color w:val="222222"/>
          <w:sz w:val="22"/>
          <w:szCs w:val="22"/>
        </w:rPr>
      </w:pPr>
      <w:r w:rsidRPr="00DB0BBA">
        <w:rPr>
          <w:rFonts w:asciiTheme="majorBidi" w:hAnsiTheme="majorBidi" w:cstheme="majorBidi"/>
          <w:color w:val="222222"/>
          <w:sz w:val="22"/>
          <w:szCs w:val="22"/>
        </w:rPr>
        <w:t>Call Queues and many other features</w:t>
      </w:r>
    </w:p>
    <w:p w14:paraId="4FF39DD0" w14:textId="77777777" w:rsidR="00477A33" w:rsidRPr="00DB0BBA" w:rsidRDefault="00477A33" w:rsidP="008065A4">
      <w:pPr>
        <w:pStyle w:val="ListParagraph"/>
        <w:spacing w:beforeLines="20" w:before="48" w:afterLines="20" w:after="48"/>
        <w:ind w:left="720" w:firstLine="0"/>
        <w:jc w:val="both"/>
        <w:rPr>
          <w:rFonts w:asciiTheme="majorBidi" w:hAnsiTheme="majorBidi" w:cstheme="majorBidi"/>
          <w:b/>
          <w:bCs/>
          <w:color w:val="000000"/>
          <w:sz w:val="22"/>
        </w:rPr>
      </w:pPr>
    </w:p>
    <w:p w14:paraId="53F9976E" w14:textId="4785B0D7" w:rsidR="005C73BB" w:rsidRPr="00DB0BBA" w:rsidRDefault="005C73BB" w:rsidP="008065A4">
      <w:pPr>
        <w:pStyle w:val="Heading2"/>
        <w:numPr>
          <w:ilvl w:val="0"/>
          <w:numId w:val="40"/>
        </w:numPr>
        <w:spacing w:beforeLines="20" w:before="48" w:afterLines="20" w:after="48"/>
        <w:jc w:val="both"/>
        <w:rPr>
          <w:rFonts w:asciiTheme="majorBidi" w:hAnsiTheme="majorBidi"/>
          <w:sz w:val="24"/>
          <w:szCs w:val="24"/>
        </w:rPr>
      </w:pPr>
      <w:bookmarkStart w:id="8" w:name="_Toc99784784"/>
      <w:r w:rsidRPr="00DB0BBA">
        <w:rPr>
          <w:rFonts w:asciiTheme="majorBidi" w:hAnsiTheme="majorBidi"/>
          <w:sz w:val="24"/>
          <w:szCs w:val="24"/>
        </w:rPr>
        <w:t>Install VoIP software on CentOS</w:t>
      </w:r>
      <w:bookmarkEnd w:id="8"/>
    </w:p>
    <w:p w14:paraId="75BA21EE" w14:textId="4634149C" w:rsidR="00477A33" w:rsidRPr="005B1ADF" w:rsidRDefault="00477A33" w:rsidP="005B1ADF">
      <w:pPr>
        <w:spacing w:beforeLines="20" w:before="48" w:afterLines="20" w:after="48"/>
        <w:ind w:left="720"/>
        <w:jc w:val="both"/>
        <w:rPr>
          <w:rFonts w:asciiTheme="majorBidi" w:eastAsia="Times New Roman" w:hAnsiTheme="majorBidi" w:cstheme="majorBidi"/>
          <w:sz w:val="24"/>
          <w:szCs w:val="24"/>
          <w:lang w:bidi="km-KH"/>
        </w:rPr>
      </w:pPr>
      <w:r w:rsidRPr="00F66DBE">
        <w:rPr>
          <w:rFonts w:asciiTheme="majorBidi" w:eastAsia="Times New Roman" w:hAnsiTheme="majorBidi" w:cstheme="majorBidi"/>
          <w:color w:val="000000"/>
          <w:lang w:bidi="km-KH"/>
        </w:rPr>
        <w:t xml:space="preserve">Before you start running Asterisk on CentOS 7, you have to </w:t>
      </w:r>
      <w:r w:rsidR="00DB0BBA" w:rsidRPr="00F66DBE">
        <w:rPr>
          <w:rFonts w:asciiTheme="majorBidi" w:eastAsia="Times New Roman" w:hAnsiTheme="majorBidi" w:cstheme="majorBidi"/>
          <w:color w:val="000000"/>
          <w:lang w:bidi="km-KH"/>
        </w:rPr>
        <w:t>make sure</w:t>
      </w:r>
      <w:r w:rsidRPr="00F66DBE">
        <w:rPr>
          <w:rFonts w:asciiTheme="majorBidi" w:eastAsia="Times New Roman" w:hAnsiTheme="majorBidi" w:cstheme="majorBidi"/>
          <w:color w:val="000000"/>
          <w:lang w:bidi="km-KH"/>
        </w:rPr>
        <w:t xml:space="preserve"> all the</w:t>
      </w:r>
      <w:r w:rsidR="005B1ADF">
        <w:rPr>
          <w:rFonts w:asciiTheme="majorBidi" w:eastAsia="Times New Roman" w:hAnsiTheme="majorBidi" w:cstheme="majorBidi"/>
          <w:sz w:val="24"/>
          <w:szCs w:val="24"/>
          <w:lang w:bidi="km-KH"/>
        </w:rPr>
        <w:t xml:space="preserve"> </w:t>
      </w:r>
      <w:r w:rsidRPr="005B1ADF">
        <w:rPr>
          <w:rFonts w:asciiTheme="majorBidi" w:eastAsia="Times New Roman" w:hAnsiTheme="majorBidi" w:cstheme="majorBidi"/>
          <w:color w:val="000000"/>
          <w:lang w:bidi="km-KH"/>
        </w:rPr>
        <w:t xml:space="preserve">package son the system </w:t>
      </w:r>
      <w:r w:rsidR="00DB0BBA" w:rsidRPr="005B1ADF">
        <w:rPr>
          <w:rFonts w:asciiTheme="majorBidi" w:eastAsia="Times New Roman" w:hAnsiTheme="majorBidi" w:cstheme="majorBidi"/>
          <w:color w:val="000000"/>
          <w:lang w:bidi="km-KH"/>
        </w:rPr>
        <w:t>is</w:t>
      </w:r>
      <w:r w:rsidRPr="005B1ADF">
        <w:rPr>
          <w:rFonts w:asciiTheme="majorBidi" w:eastAsia="Times New Roman" w:hAnsiTheme="majorBidi" w:cstheme="majorBidi"/>
          <w:color w:val="000000"/>
          <w:lang w:bidi="km-KH"/>
        </w:rPr>
        <w:t xml:space="preserve"> up to date:  </w:t>
      </w:r>
    </w:p>
    <w:p w14:paraId="748DD742" w14:textId="6E499BE5" w:rsidR="00477A33" w:rsidRPr="00DB0BBA" w:rsidRDefault="00477A33" w:rsidP="008065A4">
      <w:pPr>
        <w:pStyle w:val="ListParagraph"/>
        <w:spacing w:beforeLines="20" w:before="48" w:afterLines="20" w:after="48"/>
        <w:ind w:left="720" w:firstLine="0"/>
        <w:jc w:val="both"/>
        <w:rPr>
          <w:rFonts w:asciiTheme="majorBidi" w:eastAsia="Times New Roman" w:hAnsiTheme="majorBidi" w:cstheme="majorBidi"/>
          <w:b/>
          <w:bCs/>
          <w:sz w:val="24"/>
          <w:szCs w:val="24"/>
          <w:lang w:bidi="km-KH"/>
        </w:rPr>
      </w:pPr>
      <w:r w:rsidRPr="00DB0BBA">
        <w:rPr>
          <w:rFonts w:asciiTheme="majorBidi" w:eastAsia="Times New Roman" w:hAnsiTheme="majorBidi" w:cstheme="majorBidi"/>
          <w:color w:val="000000"/>
          <w:lang w:bidi="km-KH"/>
        </w:rPr>
        <w:tab/>
      </w:r>
      <w:r w:rsidRPr="00DB0BBA">
        <w:rPr>
          <w:rFonts w:asciiTheme="majorBidi" w:eastAsia="Times New Roman" w:hAnsiTheme="majorBidi" w:cstheme="majorBidi"/>
          <w:b/>
          <w:bCs/>
          <w:color w:val="000000"/>
          <w:lang w:bidi="km-KH"/>
        </w:rPr>
        <w:t xml:space="preserve"># </w:t>
      </w:r>
      <w:proofErr w:type="spellStart"/>
      <w:proofErr w:type="gramStart"/>
      <w:r w:rsidR="00DB0BBA" w:rsidRPr="00DB0BBA">
        <w:rPr>
          <w:rFonts w:asciiTheme="majorBidi" w:eastAsia="Times New Roman" w:hAnsiTheme="majorBidi" w:cstheme="majorBidi"/>
          <w:b/>
          <w:bCs/>
          <w:color w:val="000000"/>
          <w:lang w:bidi="km-KH"/>
        </w:rPr>
        <w:t>sudo</w:t>
      </w:r>
      <w:proofErr w:type="spellEnd"/>
      <w:proofErr w:type="gramEnd"/>
      <w:r w:rsidR="00DB0BBA" w:rsidRPr="00DB0BBA">
        <w:rPr>
          <w:rFonts w:asciiTheme="majorBidi" w:eastAsia="Times New Roman" w:hAnsiTheme="majorBidi" w:cstheme="majorBidi"/>
          <w:b/>
          <w:bCs/>
          <w:color w:val="000000"/>
          <w:lang w:bidi="km-KH"/>
        </w:rPr>
        <w:t xml:space="preserve"> yum</w:t>
      </w:r>
      <w:r w:rsidRPr="00DB0BBA">
        <w:rPr>
          <w:rFonts w:asciiTheme="majorBidi" w:eastAsia="Times New Roman" w:hAnsiTheme="majorBidi" w:cstheme="majorBidi"/>
          <w:b/>
          <w:bCs/>
          <w:color w:val="000000"/>
          <w:lang w:bidi="km-KH"/>
        </w:rPr>
        <w:t xml:space="preserve"> -y update</w:t>
      </w:r>
    </w:p>
    <w:p w14:paraId="2A3E1CC9" w14:textId="25C43E11" w:rsidR="00477A33" w:rsidRPr="00DB0BBA" w:rsidRDefault="00477A33" w:rsidP="008065A4">
      <w:pPr>
        <w:pStyle w:val="ListParagraph"/>
        <w:spacing w:beforeLines="20" w:before="48" w:afterLines="20" w:after="48"/>
        <w:ind w:left="720" w:firstLine="0"/>
        <w:jc w:val="both"/>
        <w:rPr>
          <w:rFonts w:asciiTheme="majorBidi" w:eastAsia="Times New Roman" w:hAnsiTheme="majorBidi" w:cstheme="majorBidi"/>
          <w:sz w:val="24"/>
          <w:szCs w:val="24"/>
          <w:lang w:bidi="km-KH"/>
        </w:rPr>
      </w:pPr>
      <w:r w:rsidRPr="00DB0BBA">
        <w:rPr>
          <w:rFonts w:asciiTheme="majorBidi" w:eastAsia="Times New Roman" w:hAnsiTheme="majorBidi" w:cstheme="majorBidi"/>
          <w:color w:val="000000"/>
          <w:lang w:bidi="km-KH"/>
        </w:rPr>
        <w:t>Set hostname type:</w:t>
      </w:r>
    </w:p>
    <w:p w14:paraId="2BE32396" w14:textId="0087EAF4" w:rsidR="00477A33" w:rsidRPr="00DB0BBA" w:rsidRDefault="00477A33" w:rsidP="008065A4">
      <w:pPr>
        <w:pStyle w:val="ListParagraph"/>
        <w:spacing w:beforeLines="20" w:before="48" w:afterLines="20" w:after="48"/>
        <w:ind w:left="720" w:firstLine="0"/>
        <w:jc w:val="both"/>
        <w:rPr>
          <w:rFonts w:asciiTheme="majorBidi" w:eastAsia="Times New Roman" w:hAnsiTheme="majorBidi" w:cstheme="majorBidi"/>
          <w:b/>
          <w:bCs/>
          <w:sz w:val="24"/>
          <w:szCs w:val="24"/>
          <w:lang w:bidi="km-KH"/>
        </w:rPr>
      </w:pPr>
      <w:r w:rsidRPr="00DB0BBA">
        <w:rPr>
          <w:rFonts w:asciiTheme="majorBidi" w:eastAsia="Times New Roman" w:hAnsiTheme="majorBidi" w:cstheme="majorBidi"/>
          <w:color w:val="000000"/>
          <w:lang w:bidi="km-KH"/>
        </w:rPr>
        <w:tab/>
      </w:r>
      <w:r w:rsidRPr="00DB0BBA">
        <w:rPr>
          <w:rFonts w:asciiTheme="majorBidi" w:eastAsia="Times New Roman" w:hAnsiTheme="majorBidi" w:cstheme="majorBidi"/>
          <w:b/>
          <w:bCs/>
          <w:color w:val="000000"/>
          <w:lang w:bidi="km-KH"/>
        </w:rPr>
        <w:t xml:space="preserve"># </w:t>
      </w:r>
      <w:proofErr w:type="spellStart"/>
      <w:proofErr w:type="gramStart"/>
      <w:r w:rsidRPr="00DB0BBA">
        <w:rPr>
          <w:rFonts w:asciiTheme="majorBidi" w:eastAsia="Times New Roman" w:hAnsiTheme="majorBidi" w:cstheme="majorBidi"/>
          <w:b/>
          <w:bCs/>
          <w:color w:val="000000"/>
          <w:lang w:bidi="km-KH"/>
        </w:rPr>
        <w:t>sudo</w:t>
      </w:r>
      <w:proofErr w:type="spellEnd"/>
      <w:proofErr w:type="gramEnd"/>
      <w:r w:rsidRPr="00DB0BBA">
        <w:rPr>
          <w:rFonts w:asciiTheme="majorBidi" w:eastAsia="Times New Roman" w:hAnsiTheme="majorBidi" w:cstheme="majorBidi"/>
          <w:b/>
          <w:bCs/>
          <w:color w:val="000000"/>
          <w:lang w:bidi="km-KH"/>
        </w:rPr>
        <w:t xml:space="preserve"> </w:t>
      </w:r>
      <w:proofErr w:type="spellStart"/>
      <w:r w:rsidRPr="00DB0BBA">
        <w:rPr>
          <w:rFonts w:asciiTheme="majorBidi" w:eastAsia="Times New Roman" w:hAnsiTheme="majorBidi" w:cstheme="majorBidi"/>
          <w:b/>
          <w:bCs/>
          <w:color w:val="000000"/>
          <w:lang w:bidi="km-KH"/>
        </w:rPr>
        <w:t>hostnamectl</w:t>
      </w:r>
      <w:proofErr w:type="spellEnd"/>
      <w:r w:rsidRPr="00DB0BBA">
        <w:rPr>
          <w:rFonts w:asciiTheme="majorBidi" w:eastAsia="Times New Roman" w:hAnsiTheme="majorBidi" w:cstheme="majorBidi"/>
          <w:b/>
          <w:bCs/>
          <w:color w:val="000000"/>
          <w:lang w:bidi="km-KH"/>
        </w:rPr>
        <w:t xml:space="preserve"> set-hostname pbx.ex.com </w:t>
      </w:r>
    </w:p>
    <w:p w14:paraId="43D90B4B" w14:textId="77777777" w:rsidR="00477A33" w:rsidRPr="00DB0BBA" w:rsidRDefault="00477A33" w:rsidP="008065A4">
      <w:pPr>
        <w:pStyle w:val="ListParagraph"/>
        <w:spacing w:beforeLines="20" w:before="48" w:afterLines="20" w:after="48"/>
        <w:ind w:left="720" w:firstLine="0"/>
        <w:jc w:val="both"/>
        <w:rPr>
          <w:rFonts w:asciiTheme="majorBidi" w:eastAsia="Times New Roman" w:hAnsiTheme="majorBidi" w:cstheme="majorBidi"/>
          <w:sz w:val="24"/>
          <w:szCs w:val="24"/>
          <w:lang w:bidi="km-KH"/>
        </w:rPr>
      </w:pPr>
      <w:r w:rsidRPr="00DB0BBA">
        <w:rPr>
          <w:rFonts w:asciiTheme="majorBidi" w:eastAsia="Times New Roman" w:hAnsiTheme="majorBidi" w:cstheme="majorBidi"/>
          <w:color w:val="000000"/>
          <w:lang w:bidi="km-KH"/>
        </w:rPr>
        <w:t>Add EPEL repository:</w:t>
      </w:r>
    </w:p>
    <w:p w14:paraId="78931D9D" w14:textId="5C8CEC4D" w:rsidR="00477A33" w:rsidRPr="00DB0BBA" w:rsidRDefault="008C7258" w:rsidP="008065A4">
      <w:pPr>
        <w:pStyle w:val="ListParagraph"/>
        <w:spacing w:beforeLines="20" w:before="48" w:afterLines="20" w:after="48"/>
        <w:ind w:left="720" w:firstLine="0"/>
        <w:jc w:val="both"/>
        <w:rPr>
          <w:rFonts w:asciiTheme="majorBidi" w:eastAsia="Times New Roman" w:hAnsiTheme="majorBidi" w:cstheme="majorBidi"/>
          <w:b/>
          <w:bCs/>
          <w:sz w:val="24"/>
          <w:szCs w:val="24"/>
          <w:lang w:bidi="km-KH"/>
        </w:rPr>
      </w:pPr>
      <w:r w:rsidRPr="00DB0BBA">
        <w:rPr>
          <w:rFonts w:asciiTheme="majorBidi" w:eastAsia="Times New Roman" w:hAnsiTheme="majorBidi" w:cstheme="majorBidi"/>
          <w:color w:val="000000"/>
          <w:lang w:bidi="km-KH"/>
        </w:rPr>
        <w:tab/>
      </w:r>
      <w:r w:rsidR="00477A33" w:rsidRPr="00DB0BBA">
        <w:rPr>
          <w:rFonts w:asciiTheme="majorBidi" w:eastAsia="Times New Roman" w:hAnsiTheme="majorBidi" w:cstheme="majorBidi"/>
          <w:b/>
          <w:bCs/>
          <w:color w:val="000000"/>
          <w:lang w:bidi="km-KH"/>
        </w:rPr>
        <w:t xml:space="preserve"># </w:t>
      </w:r>
      <w:proofErr w:type="spellStart"/>
      <w:proofErr w:type="gramStart"/>
      <w:r w:rsidR="00477A33" w:rsidRPr="00DB0BBA">
        <w:rPr>
          <w:rFonts w:asciiTheme="majorBidi" w:eastAsia="Times New Roman" w:hAnsiTheme="majorBidi" w:cstheme="majorBidi"/>
          <w:b/>
          <w:bCs/>
          <w:color w:val="000000"/>
          <w:lang w:bidi="km-KH"/>
        </w:rPr>
        <w:t>sudo</w:t>
      </w:r>
      <w:proofErr w:type="spellEnd"/>
      <w:proofErr w:type="gramEnd"/>
      <w:r w:rsidR="00477A33" w:rsidRPr="00DB0BBA">
        <w:rPr>
          <w:rFonts w:asciiTheme="majorBidi" w:eastAsia="Times New Roman" w:hAnsiTheme="majorBidi" w:cstheme="majorBidi"/>
          <w:b/>
          <w:bCs/>
          <w:color w:val="000000"/>
          <w:lang w:bidi="km-KH"/>
        </w:rPr>
        <w:t xml:space="preserve"> yum -y install </w:t>
      </w:r>
      <w:proofErr w:type="spellStart"/>
      <w:r w:rsidR="00477A33" w:rsidRPr="00DB0BBA">
        <w:rPr>
          <w:rFonts w:asciiTheme="majorBidi" w:eastAsia="Times New Roman" w:hAnsiTheme="majorBidi" w:cstheme="majorBidi"/>
          <w:b/>
          <w:bCs/>
          <w:color w:val="000000"/>
          <w:lang w:bidi="km-KH"/>
        </w:rPr>
        <w:t>epel</w:t>
      </w:r>
      <w:proofErr w:type="spellEnd"/>
      <w:r w:rsidR="00477A33" w:rsidRPr="00DB0BBA">
        <w:rPr>
          <w:rFonts w:asciiTheme="majorBidi" w:eastAsia="Times New Roman" w:hAnsiTheme="majorBidi" w:cstheme="majorBidi"/>
          <w:b/>
          <w:bCs/>
          <w:color w:val="000000"/>
          <w:lang w:bidi="km-KH"/>
        </w:rPr>
        <w:t>-release</w:t>
      </w:r>
    </w:p>
    <w:p w14:paraId="3EE3FEA1" w14:textId="77777777" w:rsidR="00477A33" w:rsidRPr="00DB0BBA" w:rsidRDefault="00477A33" w:rsidP="008065A4">
      <w:pPr>
        <w:pStyle w:val="ListParagraph"/>
        <w:spacing w:beforeLines="20" w:before="48" w:afterLines="20" w:after="48"/>
        <w:ind w:left="720" w:firstLine="0"/>
        <w:jc w:val="both"/>
        <w:rPr>
          <w:rFonts w:asciiTheme="majorBidi" w:eastAsia="Times New Roman" w:hAnsiTheme="majorBidi" w:cstheme="majorBidi"/>
          <w:sz w:val="24"/>
          <w:szCs w:val="24"/>
          <w:lang w:bidi="km-KH"/>
        </w:rPr>
      </w:pPr>
      <w:r w:rsidRPr="00DB0BBA">
        <w:rPr>
          <w:rFonts w:asciiTheme="majorBidi" w:eastAsia="Times New Roman" w:hAnsiTheme="majorBidi" w:cstheme="majorBidi"/>
          <w:color w:val="000000"/>
          <w:lang w:bidi="km-KH"/>
        </w:rPr>
        <w:t xml:space="preserve">Set </w:t>
      </w:r>
      <w:proofErr w:type="spellStart"/>
      <w:r w:rsidRPr="00DB0BBA">
        <w:rPr>
          <w:rFonts w:asciiTheme="majorBidi" w:eastAsia="Times New Roman" w:hAnsiTheme="majorBidi" w:cstheme="majorBidi"/>
          <w:color w:val="000000"/>
          <w:lang w:bidi="km-KH"/>
        </w:rPr>
        <w:t>SELinux</w:t>
      </w:r>
      <w:proofErr w:type="spellEnd"/>
      <w:r w:rsidRPr="00DB0BBA">
        <w:rPr>
          <w:rFonts w:asciiTheme="majorBidi" w:eastAsia="Times New Roman" w:hAnsiTheme="majorBidi" w:cstheme="majorBidi"/>
          <w:color w:val="000000"/>
          <w:lang w:bidi="km-KH"/>
        </w:rPr>
        <w:t xml:space="preserve"> in Permissive Mode by running the commands below:</w:t>
      </w:r>
    </w:p>
    <w:p w14:paraId="4BAC4439" w14:textId="25523D1C" w:rsidR="00477A33" w:rsidRPr="00DB0BBA" w:rsidRDefault="008C7258" w:rsidP="008065A4">
      <w:pPr>
        <w:pStyle w:val="ListParagraph"/>
        <w:spacing w:beforeLines="20" w:before="48" w:afterLines="20" w:after="48"/>
        <w:ind w:left="720" w:firstLine="0"/>
        <w:jc w:val="both"/>
        <w:rPr>
          <w:rFonts w:asciiTheme="majorBidi" w:eastAsia="Times New Roman" w:hAnsiTheme="majorBidi" w:cstheme="majorBidi"/>
          <w:b/>
          <w:bCs/>
          <w:sz w:val="24"/>
          <w:szCs w:val="24"/>
          <w:lang w:bidi="km-KH"/>
        </w:rPr>
      </w:pPr>
      <w:r w:rsidRPr="00DB0BBA">
        <w:rPr>
          <w:rFonts w:asciiTheme="majorBidi" w:eastAsia="Times New Roman" w:hAnsiTheme="majorBidi" w:cstheme="majorBidi"/>
          <w:color w:val="000000"/>
          <w:lang w:bidi="km-KH"/>
        </w:rPr>
        <w:tab/>
      </w:r>
      <w:r w:rsidR="00477A33" w:rsidRPr="00DB0BBA">
        <w:rPr>
          <w:rFonts w:asciiTheme="majorBidi" w:eastAsia="Times New Roman" w:hAnsiTheme="majorBidi" w:cstheme="majorBidi"/>
          <w:b/>
          <w:bCs/>
          <w:color w:val="000000"/>
          <w:lang w:bidi="km-KH"/>
        </w:rPr>
        <w:t xml:space="preserve"># </w:t>
      </w:r>
      <w:proofErr w:type="spellStart"/>
      <w:proofErr w:type="gramStart"/>
      <w:r w:rsidR="00477A33" w:rsidRPr="00DB0BBA">
        <w:rPr>
          <w:rFonts w:asciiTheme="majorBidi" w:eastAsia="Times New Roman" w:hAnsiTheme="majorBidi" w:cstheme="majorBidi"/>
          <w:b/>
          <w:bCs/>
          <w:color w:val="000000"/>
          <w:lang w:bidi="km-KH"/>
        </w:rPr>
        <w:t>sudo</w:t>
      </w:r>
      <w:proofErr w:type="spellEnd"/>
      <w:proofErr w:type="gramEnd"/>
      <w:r w:rsidR="00477A33" w:rsidRPr="00DB0BBA">
        <w:rPr>
          <w:rFonts w:asciiTheme="majorBidi" w:eastAsia="Times New Roman" w:hAnsiTheme="majorBidi" w:cstheme="majorBidi"/>
          <w:b/>
          <w:bCs/>
          <w:color w:val="000000"/>
          <w:lang w:bidi="km-KH"/>
        </w:rPr>
        <w:t xml:space="preserve"> </w:t>
      </w:r>
      <w:proofErr w:type="spellStart"/>
      <w:r w:rsidR="00477A33" w:rsidRPr="00DB0BBA">
        <w:rPr>
          <w:rFonts w:asciiTheme="majorBidi" w:eastAsia="Times New Roman" w:hAnsiTheme="majorBidi" w:cstheme="majorBidi"/>
          <w:b/>
          <w:bCs/>
          <w:color w:val="000000"/>
          <w:lang w:bidi="km-KH"/>
        </w:rPr>
        <w:t>setenforce</w:t>
      </w:r>
      <w:proofErr w:type="spellEnd"/>
      <w:r w:rsidR="00477A33" w:rsidRPr="00DB0BBA">
        <w:rPr>
          <w:rFonts w:asciiTheme="majorBidi" w:eastAsia="Times New Roman" w:hAnsiTheme="majorBidi" w:cstheme="majorBidi"/>
          <w:b/>
          <w:bCs/>
          <w:color w:val="000000"/>
          <w:lang w:bidi="km-KH"/>
        </w:rPr>
        <w:t xml:space="preserve"> 0</w:t>
      </w:r>
    </w:p>
    <w:p w14:paraId="748A9523" w14:textId="1D828DC2" w:rsidR="00477A33" w:rsidRPr="003B59AF" w:rsidRDefault="00477A33" w:rsidP="008065A4">
      <w:pPr>
        <w:pStyle w:val="ListParagraph"/>
        <w:spacing w:beforeLines="20" w:before="48" w:afterLines="20" w:after="48"/>
        <w:ind w:left="720" w:firstLine="0"/>
        <w:jc w:val="both"/>
        <w:rPr>
          <w:rFonts w:asciiTheme="majorBidi" w:eastAsia="Times New Roman" w:hAnsiTheme="majorBidi" w:cstheme="majorBidi"/>
          <w:b/>
          <w:bCs/>
          <w:sz w:val="24"/>
          <w:szCs w:val="24"/>
          <w:lang w:val="fr-FR" w:bidi="km-KH"/>
        </w:rPr>
      </w:pPr>
      <w:r w:rsidRPr="00DB0BBA">
        <w:rPr>
          <w:rFonts w:asciiTheme="majorBidi" w:eastAsia="Times New Roman" w:hAnsiTheme="majorBidi" w:cstheme="majorBidi"/>
          <w:b/>
          <w:bCs/>
          <w:color w:val="000000"/>
          <w:lang w:bidi="km-KH"/>
        </w:rPr>
        <w:t>   </w:t>
      </w:r>
      <w:r w:rsidR="008C7258" w:rsidRPr="00DB0BBA">
        <w:rPr>
          <w:rFonts w:asciiTheme="majorBidi" w:eastAsia="Times New Roman" w:hAnsiTheme="majorBidi" w:cstheme="majorBidi"/>
          <w:b/>
          <w:bCs/>
          <w:color w:val="000000"/>
          <w:lang w:bidi="km-KH"/>
        </w:rPr>
        <w:tab/>
      </w:r>
      <w:r w:rsidRPr="00DB0BBA">
        <w:rPr>
          <w:rFonts w:asciiTheme="majorBidi" w:eastAsia="Times New Roman" w:hAnsiTheme="majorBidi" w:cstheme="majorBidi"/>
          <w:b/>
          <w:bCs/>
          <w:color w:val="000000"/>
          <w:lang w:bidi="km-KH"/>
        </w:rPr>
        <w:t xml:space="preserve"> # </w:t>
      </w:r>
      <w:proofErr w:type="spellStart"/>
      <w:proofErr w:type="gramStart"/>
      <w:r w:rsidRPr="00DB0BBA">
        <w:rPr>
          <w:rFonts w:asciiTheme="majorBidi" w:eastAsia="Times New Roman" w:hAnsiTheme="majorBidi" w:cstheme="majorBidi"/>
          <w:b/>
          <w:bCs/>
          <w:color w:val="000000"/>
          <w:lang w:bidi="km-KH"/>
        </w:rPr>
        <w:t>sudo</w:t>
      </w:r>
      <w:proofErr w:type="spellEnd"/>
      <w:proofErr w:type="gramEnd"/>
      <w:r w:rsidRPr="00DB0BBA">
        <w:rPr>
          <w:rFonts w:asciiTheme="majorBidi" w:eastAsia="Times New Roman" w:hAnsiTheme="majorBidi" w:cstheme="majorBidi"/>
          <w:b/>
          <w:bCs/>
          <w:color w:val="000000"/>
          <w:lang w:bidi="km-KH"/>
        </w:rPr>
        <w:t xml:space="preserve"> sed -</w:t>
      </w:r>
      <w:proofErr w:type="spellStart"/>
      <w:r w:rsidRPr="00DB0BBA">
        <w:rPr>
          <w:rFonts w:asciiTheme="majorBidi" w:eastAsia="Times New Roman" w:hAnsiTheme="majorBidi" w:cstheme="majorBidi"/>
          <w:b/>
          <w:bCs/>
          <w:color w:val="000000"/>
          <w:lang w:bidi="km-KH"/>
        </w:rPr>
        <w:t>i</w:t>
      </w:r>
      <w:proofErr w:type="spellEnd"/>
      <w:r w:rsidRPr="00DB0BBA">
        <w:rPr>
          <w:rFonts w:asciiTheme="majorBidi" w:eastAsia="Times New Roman" w:hAnsiTheme="majorBidi" w:cstheme="majorBidi"/>
          <w:b/>
          <w:bCs/>
          <w:color w:val="000000"/>
          <w:lang w:bidi="km-KH"/>
        </w:rPr>
        <w:t xml:space="preserve"> 's/\(^SELINUX=\</w:t>
      </w:r>
      <w:r w:rsidR="00DB0BBA" w:rsidRPr="00DB0BBA">
        <w:rPr>
          <w:rFonts w:asciiTheme="majorBidi" w:eastAsia="Times New Roman" w:hAnsiTheme="majorBidi" w:cstheme="majorBidi"/>
          <w:b/>
          <w:bCs/>
          <w:color w:val="000000"/>
          <w:lang w:bidi="km-KH"/>
        </w:rPr>
        <w:t xml:space="preserve">). </w:t>
      </w:r>
      <w:r w:rsidR="00DB0BBA" w:rsidRPr="003B59AF">
        <w:rPr>
          <w:rFonts w:asciiTheme="majorBidi" w:eastAsia="Times New Roman" w:hAnsiTheme="majorBidi" w:cstheme="majorBidi"/>
          <w:b/>
          <w:bCs/>
          <w:color w:val="000000"/>
          <w:lang w:val="fr-FR" w:bidi="km-KH"/>
        </w:rPr>
        <w:t>*</w:t>
      </w:r>
      <w:r w:rsidRPr="003B59AF">
        <w:rPr>
          <w:rFonts w:asciiTheme="majorBidi" w:eastAsia="Times New Roman" w:hAnsiTheme="majorBidi" w:cstheme="majorBidi"/>
          <w:b/>
          <w:bCs/>
          <w:color w:val="000000"/>
          <w:lang w:val="fr-FR" w:bidi="km-KH"/>
        </w:rPr>
        <w:t>/\SELINUX=permissive/' /</w:t>
      </w:r>
      <w:proofErr w:type="spellStart"/>
      <w:r w:rsidRPr="003B59AF">
        <w:rPr>
          <w:rFonts w:asciiTheme="majorBidi" w:eastAsia="Times New Roman" w:hAnsiTheme="majorBidi" w:cstheme="majorBidi"/>
          <w:b/>
          <w:bCs/>
          <w:color w:val="000000"/>
          <w:lang w:val="fr-FR" w:bidi="km-KH"/>
        </w:rPr>
        <w:t>etc</w:t>
      </w:r>
      <w:proofErr w:type="spellEnd"/>
      <w:r w:rsidRPr="003B59AF">
        <w:rPr>
          <w:rFonts w:asciiTheme="majorBidi" w:eastAsia="Times New Roman" w:hAnsiTheme="majorBidi" w:cstheme="majorBidi"/>
          <w:b/>
          <w:bCs/>
          <w:color w:val="000000"/>
          <w:lang w:val="fr-FR" w:bidi="km-KH"/>
        </w:rPr>
        <w:t>/</w:t>
      </w:r>
      <w:proofErr w:type="spellStart"/>
      <w:r w:rsidRPr="003B59AF">
        <w:rPr>
          <w:rFonts w:asciiTheme="majorBidi" w:eastAsia="Times New Roman" w:hAnsiTheme="majorBidi" w:cstheme="majorBidi"/>
          <w:b/>
          <w:bCs/>
          <w:color w:val="000000"/>
          <w:lang w:val="fr-FR" w:bidi="km-KH"/>
        </w:rPr>
        <w:t>selinux</w:t>
      </w:r>
      <w:proofErr w:type="spellEnd"/>
      <w:r w:rsidRPr="003B59AF">
        <w:rPr>
          <w:rFonts w:asciiTheme="majorBidi" w:eastAsia="Times New Roman" w:hAnsiTheme="majorBidi" w:cstheme="majorBidi"/>
          <w:b/>
          <w:bCs/>
          <w:color w:val="000000"/>
          <w:lang w:val="fr-FR" w:bidi="km-KH"/>
        </w:rPr>
        <w:t>/config</w:t>
      </w:r>
    </w:p>
    <w:p w14:paraId="038867CA" w14:textId="77777777" w:rsidR="00477A33" w:rsidRPr="00DB0BBA" w:rsidRDefault="00477A33" w:rsidP="008065A4">
      <w:pPr>
        <w:pStyle w:val="ListParagraph"/>
        <w:spacing w:beforeLines="20" w:before="48" w:afterLines="20" w:after="48"/>
        <w:ind w:left="720" w:firstLine="0"/>
        <w:jc w:val="both"/>
        <w:rPr>
          <w:rFonts w:asciiTheme="majorBidi" w:eastAsia="Times New Roman" w:hAnsiTheme="majorBidi" w:cstheme="majorBidi"/>
          <w:sz w:val="24"/>
          <w:szCs w:val="24"/>
          <w:lang w:bidi="km-KH"/>
        </w:rPr>
      </w:pPr>
      <w:r w:rsidRPr="00DB0BBA">
        <w:rPr>
          <w:rFonts w:asciiTheme="majorBidi" w:eastAsia="Times New Roman" w:hAnsiTheme="majorBidi" w:cstheme="majorBidi"/>
          <w:b/>
          <w:bCs/>
          <w:color w:val="000000"/>
          <w:sz w:val="24"/>
          <w:szCs w:val="24"/>
          <w:lang w:bidi="km-KH"/>
        </w:rPr>
        <w:t>Step 1: Install Asterisk 16 PBX dependencies</w:t>
      </w:r>
    </w:p>
    <w:p w14:paraId="23025E77" w14:textId="77777777" w:rsidR="00477A33" w:rsidRPr="00DB0BBA" w:rsidRDefault="00477A33" w:rsidP="008065A4">
      <w:pPr>
        <w:pStyle w:val="ListParagraph"/>
        <w:spacing w:beforeLines="20" w:before="48" w:afterLines="20" w:after="48"/>
        <w:ind w:left="720" w:firstLine="0"/>
        <w:jc w:val="both"/>
        <w:rPr>
          <w:rFonts w:asciiTheme="majorBidi" w:eastAsia="Times New Roman" w:hAnsiTheme="majorBidi" w:cstheme="majorBidi"/>
          <w:sz w:val="24"/>
          <w:szCs w:val="24"/>
          <w:lang w:bidi="km-KH"/>
        </w:rPr>
      </w:pPr>
      <w:r w:rsidRPr="00DB0BBA">
        <w:rPr>
          <w:rFonts w:asciiTheme="majorBidi" w:eastAsia="Times New Roman" w:hAnsiTheme="majorBidi" w:cstheme="majorBidi"/>
          <w:color w:val="000000"/>
          <w:lang w:bidi="km-KH"/>
        </w:rPr>
        <w:t>The initial step when setting up Asterisk is to install all required dependencies.</w:t>
      </w:r>
    </w:p>
    <w:p w14:paraId="2CEEC9E8" w14:textId="085DFF83" w:rsidR="00477A33" w:rsidRPr="00DB0BBA" w:rsidRDefault="008C7258" w:rsidP="008065A4">
      <w:pPr>
        <w:pStyle w:val="ListParagraph"/>
        <w:spacing w:beforeLines="20" w:before="48" w:afterLines="20" w:after="48"/>
        <w:ind w:left="720" w:firstLine="0"/>
        <w:jc w:val="both"/>
        <w:rPr>
          <w:rFonts w:asciiTheme="majorBidi" w:eastAsia="Times New Roman" w:hAnsiTheme="majorBidi" w:cstheme="majorBidi"/>
          <w:b/>
          <w:bCs/>
          <w:sz w:val="24"/>
          <w:szCs w:val="24"/>
          <w:lang w:bidi="km-KH"/>
        </w:rPr>
      </w:pPr>
      <w:r w:rsidRPr="00DB0BBA">
        <w:rPr>
          <w:rFonts w:asciiTheme="majorBidi" w:eastAsia="Times New Roman" w:hAnsiTheme="majorBidi" w:cstheme="majorBidi"/>
          <w:color w:val="000000"/>
          <w:lang w:bidi="km-KH"/>
        </w:rPr>
        <w:tab/>
      </w:r>
      <w:r w:rsidR="00477A33" w:rsidRPr="00DB0BBA">
        <w:rPr>
          <w:rFonts w:asciiTheme="majorBidi" w:eastAsia="Times New Roman" w:hAnsiTheme="majorBidi" w:cstheme="majorBidi"/>
          <w:b/>
          <w:bCs/>
          <w:color w:val="000000"/>
          <w:lang w:bidi="km-KH"/>
        </w:rPr>
        <w:t xml:space="preserve"># </w:t>
      </w:r>
      <w:proofErr w:type="spellStart"/>
      <w:proofErr w:type="gramStart"/>
      <w:r w:rsidR="00477A33" w:rsidRPr="00DB0BBA">
        <w:rPr>
          <w:rFonts w:asciiTheme="majorBidi" w:eastAsia="Times New Roman" w:hAnsiTheme="majorBidi" w:cstheme="majorBidi"/>
          <w:b/>
          <w:bCs/>
          <w:color w:val="000000"/>
          <w:lang w:bidi="km-KH"/>
        </w:rPr>
        <w:t>sudo</w:t>
      </w:r>
      <w:proofErr w:type="spellEnd"/>
      <w:proofErr w:type="gramEnd"/>
      <w:r w:rsidR="00477A33" w:rsidRPr="00DB0BBA">
        <w:rPr>
          <w:rFonts w:asciiTheme="majorBidi" w:eastAsia="Times New Roman" w:hAnsiTheme="majorBidi" w:cstheme="majorBidi"/>
          <w:b/>
          <w:bCs/>
          <w:color w:val="000000"/>
          <w:lang w:bidi="km-KH"/>
        </w:rPr>
        <w:t xml:space="preserve"> yum -y install </w:t>
      </w:r>
      <w:proofErr w:type="spellStart"/>
      <w:r w:rsidR="00477A33" w:rsidRPr="00DB0BBA">
        <w:rPr>
          <w:rFonts w:asciiTheme="majorBidi" w:eastAsia="Times New Roman" w:hAnsiTheme="majorBidi" w:cstheme="majorBidi"/>
          <w:b/>
          <w:bCs/>
          <w:color w:val="000000"/>
          <w:lang w:bidi="km-KH"/>
        </w:rPr>
        <w:t>wget</w:t>
      </w:r>
      <w:proofErr w:type="spellEnd"/>
      <w:r w:rsidR="00477A33" w:rsidRPr="00DB0BBA">
        <w:rPr>
          <w:rFonts w:asciiTheme="majorBidi" w:eastAsia="Times New Roman" w:hAnsiTheme="majorBidi" w:cstheme="majorBidi"/>
          <w:b/>
          <w:bCs/>
          <w:color w:val="000000"/>
          <w:lang w:bidi="km-KH"/>
        </w:rPr>
        <w:t xml:space="preserve"> </w:t>
      </w:r>
      <w:r w:rsidR="00DB0BBA" w:rsidRPr="00DB0BBA">
        <w:rPr>
          <w:rFonts w:asciiTheme="majorBidi" w:eastAsia="Times New Roman" w:hAnsiTheme="majorBidi" w:cstheme="majorBidi"/>
          <w:b/>
          <w:bCs/>
          <w:color w:val="000000"/>
          <w:lang w:bidi="km-KH"/>
        </w:rPr>
        <w:t>vim net</w:t>
      </w:r>
      <w:r w:rsidR="00477A33" w:rsidRPr="00DB0BBA">
        <w:rPr>
          <w:rFonts w:asciiTheme="majorBidi" w:eastAsia="Times New Roman" w:hAnsiTheme="majorBidi" w:cstheme="majorBidi"/>
          <w:b/>
          <w:bCs/>
          <w:color w:val="000000"/>
          <w:lang w:bidi="km-KH"/>
        </w:rPr>
        <w:t>-tools</w:t>
      </w:r>
    </w:p>
    <w:p w14:paraId="141A804D" w14:textId="77777777" w:rsidR="00477A33" w:rsidRPr="00DB0BBA" w:rsidRDefault="00477A33" w:rsidP="008065A4">
      <w:pPr>
        <w:pStyle w:val="ListParagraph"/>
        <w:spacing w:beforeLines="20" w:before="48" w:afterLines="20" w:after="48"/>
        <w:ind w:left="720" w:firstLine="0"/>
        <w:jc w:val="both"/>
        <w:rPr>
          <w:rFonts w:asciiTheme="majorBidi" w:eastAsia="Times New Roman" w:hAnsiTheme="majorBidi" w:cstheme="majorBidi"/>
          <w:sz w:val="24"/>
          <w:szCs w:val="24"/>
          <w:lang w:bidi="km-KH"/>
        </w:rPr>
      </w:pPr>
      <w:r w:rsidRPr="00DB0BBA">
        <w:rPr>
          <w:rFonts w:asciiTheme="majorBidi" w:eastAsia="Times New Roman" w:hAnsiTheme="majorBidi" w:cstheme="majorBidi"/>
          <w:color w:val="000000"/>
          <w:lang w:bidi="km-KH"/>
        </w:rPr>
        <w:t>You also need to install Development Tools group packages.</w:t>
      </w:r>
    </w:p>
    <w:p w14:paraId="4126EE08" w14:textId="134CE56D" w:rsidR="008C7258" w:rsidRPr="00DB0BBA" w:rsidRDefault="008C7258" w:rsidP="008065A4">
      <w:pPr>
        <w:pStyle w:val="ListParagraph"/>
        <w:spacing w:beforeLines="20" w:before="48" w:afterLines="20" w:after="48"/>
        <w:ind w:left="720" w:firstLine="0"/>
        <w:jc w:val="both"/>
        <w:rPr>
          <w:rFonts w:asciiTheme="majorBidi" w:eastAsia="Times New Roman" w:hAnsiTheme="majorBidi" w:cstheme="majorBidi"/>
          <w:b/>
          <w:bCs/>
          <w:color w:val="000000"/>
          <w:lang w:bidi="km-KH"/>
        </w:rPr>
      </w:pPr>
      <w:r w:rsidRPr="00DB0BBA">
        <w:rPr>
          <w:rFonts w:asciiTheme="majorBidi" w:eastAsia="Times New Roman" w:hAnsiTheme="majorBidi" w:cstheme="majorBidi"/>
          <w:color w:val="000000"/>
          <w:lang w:bidi="km-KH"/>
        </w:rPr>
        <w:tab/>
      </w:r>
      <w:r w:rsidR="00477A33" w:rsidRPr="00DB0BBA">
        <w:rPr>
          <w:rFonts w:asciiTheme="majorBidi" w:eastAsia="Times New Roman" w:hAnsiTheme="majorBidi" w:cstheme="majorBidi"/>
          <w:b/>
          <w:bCs/>
          <w:color w:val="000000"/>
          <w:lang w:bidi="km-KH"/>
        </w:rPr>
        <w:t xml:space="preserve"># </w:t>
      </w:r>
      <w:proofErr w:type="spellStart"/>
      <w:proofErr w:type="gramStart"/>
      <w:r w:rsidR="00477A33" w:rsidRPr="00DB0BBA">
        <w:rPr>
          <w:rFonts w:asciiTheme="majorBidi" w:eastAsia="Times New Roman" w:hAnsiTheme="majorBidi" w:cstheme="majorBidi"/>
          <w:b/>
          <w:bCs/>
          <w:color w:val="000000"/>
          <w:lang w:bidi="km-KH"/>
        </w:rPr>
        <w:t>sudo</w:t>
      </w:r>
      <w:proofErr w:type="spellEnd"/>
      <w:proofErr w:type="gramEnd"/>
      <w:r w:rsidR="00477A33" w:rsidRPr="00DB0BBA">
        <w:rPr>
          <w:rFonts w:asciiTheme="majorBidi" w:eastAsia="Times New Roman" w:hAnsiTheme="majorBidi" w:cstheme="majorBidi"/>
          <w:b/>
          <w:bCs/>
          <w:color w:val="000000"/>
          <w:lang w:bidi="km-KH"/>
        </w:rPr>
        <w:t xml:space="preserve"> yum -y </w:t>
      </w:r>
      <w:proofErr w:type="spellStart"/>
      <w:r w:rsidR="00477A33" w:rsidRPr="00DB0BBA">
        <w:rPr>
          <w:rFonts w:asciiTheme="majorBidi" w:eastAsia="Times New Roman" w:hAnsiTheme="majorBidi" w:cstheme="majorBidi"/>
          <w:b/>
          <w:bCs/>
          <w:color w:val="000000"/>
          <w:lang w:bidi="km-KH"/>
        </w:rPr>
        <w:t>groupinstall</w:t>
      </w:r>
      <w:proofErr w:type="spellEnd"/>
      <w:r w:rsidR="00477A33" w:rsidRPr="00DB0BBA">
        <w:rPr>
          <w:rFonts w:asciiTheme="majorBidi" w:eastAsia="Times New Roman" w:hAnsiTheme="majorBidi" w:cstheme="majorBidi"/>
          <w:b/>
          <w:bCs/>
          <w:color w:val="000000"/>
          <w:lang w:bidi="km-KH"/>
        </w:rPr>
        <w:t xml:space="preserve"> "Development Tools"</w:t>
      </w:r>
    </w:p>
    <w:p w14:paraId="7AD17C63" w14:textId="77777777" w:rsidR="008C7258" w:rsidRPr="00DB0BBA" w:rsidRDefault="008C7258" w:rsidP="008065A4">
      <w:pPr>
        <w:pStyle w:val="ListParagraph"/>
        <w:spacing w:beforeLines="20" w:before="48" w:afterLines="20" w:after="48"/>
        <w:ind w:left="720" w:firstLine="0"/>
        <w:jc w:val="both"/>
        <w:rPr>
          <w:rFonts w:asciiTheme="majorBidi" w:eastAsia="Times New Roman" w:hAnsiTheme="majorBidi" w:cstheme="majorBidi"/>
          <w:b/>
          <w:bCs/>
          <w:sz w:val="24"/>
          <w:szCs w:val="24"/>
          <w:lang w:bidi="km-KH"/>
        </w:rPr>
      </w:pPr>
    </w:p>
    <w:p w14:paraId="1BA77D9D" w14:textId="77777777" w:rsidR="00477A33" w:rsidRPr="00DB0BBA" w:rsidRDefault="00477A33" w:rsidP="008065A4">
      <w:pPr>
        <w:pStyle w:val="ListParagraph"/>
        <w:spacing w:beforeLines="20" w:before="48" w:afterLines="20" w:after="48"/>
        <w:ind w:left="720" w:firstLine="0"/>
        <w:jc w:val="both"/>
        <w:rPr>
          <w:rFonts w:asciiTheme="majorBidi" w:eastAsia="Times New Roman" w:hAnsiTheme="majorBidi" w:cstheme="majorBidi"/>
          <w:sz w:val="24"/>
          <w:szCs w:val="24"/>
          <w:lang w:bidi="km-KH"/>
        </w:rPr>
      </w:pPr>
      <w:r w:rsidRPr="00DB0BBA">
        <w:rPr>
          <w:rFonts w:asciiTheme="majorBidi" w:eastAsia="Times New Roman" w:hAnsiTheme="majorBidi" w:cstheme="majorBidi"/>
          <w:color w:val="000000"/>
          <w:lang w:bidi="km-KH"/>
        </w:rPr>
        <w:t>The other packages that you need to install are:</w:t>
      </w:r>
    </w:p>
    <w:p w14:paraId="78289056" w14:textId="52D2B8B0" w:rsidR="00477A33" w:rsidRPr="00DB0BBA" w:rsidRDefault="008C7258" w:rsidP="005278F9">
      <w:pPr>
        <w:pStyle w:val="ListParagraph"/>
        <w:spacing w:beforeLines="20" w:before="48" w:afterLines="20" w:after="48"/>
        <w:ind w:left="720" w:firstLine="0"/>
        <w:rPr>
          <w:rFonts w:asciiTheme="majorBidi" w:eastAsia="Times New Roman" w:hAnsiTheme="majorBidi" w:cstheme="majorBidi"/>
          <w:b/>
          <w:bCs/>
          <w:sz w:val="24"/>
          <w:szCs w:val="24"/>
          <w:lang w:bidi="km-KH"/>
        </w:rPr>
      </w:pPr>
      <w:r w:rsidRPr="00DB0BBA">
        <w:rPr>
          <w:rFonts w:asciiTheme="majorBidi" w:eastAsia="Times New Roman" w:hAnsiTheme="majorBidi" w:cstheme="majorBidi"/>
          <w:color w:val="000000"/>
          <w:lang w:bidi="km-KH"/>
        </w:rPr>
        <w:tab/>
      </w:r>
      <w:r w:rsidR="00477A33" w:rsidRPr="00DB0BBA">
        <w:rPr>
          <w:rFonts w:asciiTheme="majorBidi" w:eastAsia="Times New Roman" w:hAnsiTheme="majorBidi" w:cstheme="majorBidi"/>
          <w:color w:val="000000"/>
          <w:lang w:bidi="km-KH"/>
        </w:rPr>
        <w:t xml:space="preserve"># </w:t>
      </w:r>
      <w:proofErr w:type="spellStart"/>
      <w:r w:rsidR="00477A33" w:rsidRPr="00DB0BBA">
        <w:rPr>
          <w:rFonts w:asciiTheme="majorBidi" w:eastAsia="Times New Roman" w:hAnsiTheme="majorBidi" w:cstheme="majorBidi"/>
          <w:b/>
          <w:bCs/>
          <w:color w:val="000000"/>
          <w:lang w:bidi="km-KH"/>
        </w:rPr>
        <w:t>sudo</w:t>
      </w:r>
      <w:proofErr w:type="spellEnd"/>
      <w:r w:rsidR="00477A33" w:rsidRPr="00DB0BBA">
        <w:rPr>
          <w:rFonts w:asciiTheme="majorBidi" w:eastAsia="Times New Roman" w:hAnsiTheme="majorBidi" w:cstheme="majorBidi"/>
          <w:b/>
          <w:bCs/>
          <w:color w:val="000000"/>
          <w:lang w:bidi="km-KH"/>
        </w:rPr>
        <w:t xml:space="preserve"> yum -y install </w:t>
      </w:r>
      <w:proofErr w:type="spellStart"/>
      <w:r w:rsidR="00477A33" w:rsidRPr="00DB0BBA">
        <w:rPr>
          <w:rFonts w:asciiTheme="majorBidi" w:eastAsia="Times New Roman" w:hAnsiTheme="majorBidi" w:cstheme="majorBidi"/>
          <w:b/>
          <w:bCs/>
          <w:color w:val="000000"/>
          <w:lang w:bidi="km-KH"/>
        </w:rPr>
        <w:t>libedit-devel</w:t>
      </w:r>
      <w:proofErr w:type="spellEnd"/>
      <w:r w:rsidR="00477A33" w:rsidRPr="00DB0BBA">
        <w:rPr>
          <w:rFonts w:asciiTheme="majorBidi" w:eastAsia="Times New Roman" w:hAnsiTheme="majorBidi" w:cstheme="majorBidi"/>
          <w:b/>
          <w:bCs/>
          <w:color w:val="000000"/>
          <w:lang w:bidi="km-KH"/>
        </w:rPr>
        <w:t xml:space="preserve"> </w:t>
      </w:r>
      <w:proofErr w:type="spellStart"/>
      <w:r w:rsidR="00477A33" w:rsidRPr="00DB0BBA">
        <w:rPr>
          <w:rFonts w:asciiTheme="majorBidi" w:eastAsia="Times New Roman" w:hAnsiTheme="majorBidi" w:cstheme="majorBidi"/>
          <w:b/>
          <w:bCs/>
          <w:color w:val="000000"/>
          <w:lang w:bidi="km-KH"/>
        </w:rPr>
        <w:t>sqlite-devel</w:t>
      </w:r>
      <w:proofErr w:type="spellEnd"/>
      <w:r w:rsidR="00477A33" w:rsidRPr="00DB0BBA">
        <w:rPr>
          <w:rFonts w:asciiTheme="majorBidi" w:eastAsia="Times New Roman" w:hAnsiTheme="majorBidi" w:cstheme="majorBidi"/>
          <w:b/>
          <w:bCs/>
          <w:color w:val="000000"/>
          <w:lang w:bidi="km-KH"/>
        </w:rPr>
        <w:t xml:space="preserve"> </w:t>
      </w:r>
      <w:proofErr w:type="spellStart"/>
      <w:r w:rsidR="00477A33" w:rsidRPr="00DB0BBA">
        <w:rPr>
          <w:rFonts w:asciiTheme="majorBidi" w:eastAsia="Times New Roman" w:hAnsiTheme="majorBidi" w:cstheme="majorBidi"/>
          <w:b/>
          <w:bCs/>
          <w:color w:val="000000"/>
          <w:lang w:bidi="km-KH"/>
        </w:rPr>
        <w:t>psmisc</w:t>
      </w:r>
      <w:proofErr w:type="spellEnd"/>
      <w:r w:rsidR="00477A33" w:rsidRPr="00DB0BBA">
        <w:rPr>
          <w:rFonts w:asciiTheme="majorBidi" w:eastAsia="Times New Roman" w:hAnsiTheme="majorBidi" w:cstheme="majorBidi"/>
          <w:b/>
          <w:bCs/>
          <w:color w:val="000000"/>
          <w:lang w:bidi="km-KH"/>
        </w:rPr>
        <w:t xml:space="preserve"> </w:t>
      </w:r>
      <w:proofErr w:type="spellStart"/>
      <w:r w:rsidR="00477A33" w:rsidRPr="00DB0BBA">
        <w:rPr>
          <w:rFonts w:asciiTheme="majorBidi" w:eastAsia="Times New Roman" w:hAnsiTheme="majorBidi" w:cstheme="majorBidi"/>
          <w:b/>
          <w:bCs/>
          <w:color w:val="000000"/>
          <w:lang w:bidi="km-KH"/>
        </w:rPr>
        <w:t>gmime-devel</w:t>
      </w:r>
      <w:proofErr w:type="spellEnd"/>
      <w:r w:rsidR="00477A33" w:rsidRPr="00DB0BBA">
        <w:rPr>
          <w:rFonts w:asciiTheme="majorBidi" w:eastAsia="Times New Roman" w:hAnsiTheme="majorBidi" w:cstheme="majorBidi"/>
          <w:b/>
          <w:bCs/>
          <w:color w:val="000000"/>
          <w:lang w:bidi="km-KH"/>
        </w:rPr>
        <w:t xml:space="preserve">   </w:t>
      </w:r>
      <w:proofErr w:type="spellStart"/>
      <w:r w:rsidR="00477A33" w:rsidRPr="00DB0BBA">
        <w:rPr>
          <w:rFonts w:asciiTheme="majorBidi" w:eastAsia="Times New Roman" w:hAnsiTheme="majorBidi" w:cstheme="majorBidi"/>
          <w:b/>
          <w:bCs/>
          <w:color w:val="000000"/>
          <w:lang w:bidi="km-KH"/>
        </w:rPr>
        <w:t>ncurses-devel</w:t>
      </w:r>
      <w:proofErr w:type="spellEnd"/>
      <w:r w:rsidR="00477A33" w:rsidRPr="00DB0BBA">
        <w:rPr>
          <w:rFonts w:asciiTheme="majorBidi" w:eastAsia="Times New Roman" w:hAnsiTheme="majorBidi" w:cstheme="majorBidi"/>
          <w:b/>
          <w:bCs/>
          <w:color w:val="000000"/>
          <w:lang w:bidi="km-KH"/>
        </w:rPr>
        <w:t xml:space="preserve"> </w:t>
      </w:r>
      <w:proofErr w:type="spellStart"/>
      <w:r w:rsidR="00477A33" w:rsidRPr="00DB0BBA">
        <w:rPr>
          <w:rFonts w:asciiTheme="majorBidi" w:eastAsia="Times New Roman" w:hAnsiTheme="majorBidi" w:cstheme="majorBidi"/>
          <w:b/>
          <w:bCs/>
          <w:color w:val="000000"/>
          <w:lang w:bidi="km-KH"/>
        </w:rPr>
        <w:t>libtermcap-devel</w:t>
      </w:r>
      <w:proofErr w:type="spellEnd"/>
      <w:r w:rsidR="00477A33" w:rsidRPr="00DB0BBA">
        <w:rPr>
          <w:rFonts w:asciiTheme="majorBidi" w:eastAsia="Times New Roman" w:hAnsiTheme="majorBidi" w:cstheme="majorBidi"/>
          <w:b/>
          <w:bCs/>
          <w:color w:val="000000"/>
          <w:lang w:bidi="km-KH"/>
        </w:rPr>
        <w:t xml:space="preserve"> sox newt-</w:t>
      </w:r>
      <w:proofErr w:type="spellStart"/>
      <w:r w:rsidR="00477A33" w:rsidRPr="00DB0BBA">
        <w:rPr>
          <w:rFonts w:asciiTheme="majorBidi" w:eastAsia="Times New Roman" w:hAnsiTheme="majorBidi" w:cstheme="majorBidi"/>
          <w:b/>
          <w:bCs/>
          <w:color w:val="000000"/>
          <w:lang w:bidi="km-KH"/>
        </w:rPr>
        <w:t>devel</w:t>
      </w:r>
      <w:proofErr w:type="spellEnd"/>
      <w:r w:rsidR="00477A33" w:rsidRPr="00DB0BBA">
        <w:rPr>
          <w:rFonts w:asciiTheme="majorBidi" w:eastAsia="Times New Roman" w:hAnsiTheme="majorBidi" w:cstheme="majorBidi"/>
          <w:b/>
          <w:bCs/>
          <w:color w:val="000000"/>
          <w:lang w:bidi="km-KH"/>
        </w:rPr>
        <w:t xml:space="preserve"> libxml2-devel </w:t>
      </w:r>
      <w:proofErr w:type="spellStart"/>
      <w:r w:rsidR="00477A33" w:rsidRPr="00DB0BBA">
        <w:rPr>
          <w:rFonts w:asciiTheme="majorBidi" w:eastAsia="Times New Roman" w:hAnsiTheme="majorBidi" w:cstheme="majorBidi"/>
          <w:b/>
          <w:bCs/>
          <w:color w:val="000000"/>
          <w:lang w:bidi="km-KH"/>
        </w:rPr>
        <w:t>libtiff-</w:t>
      </w:r>
      <w:proofErr w:type="gramStart"/>
      <w:r w:rsidR="00477A33" w:rsidRPr="00DB0BBA">
        <w:rPr>
          <w:rFonts w:asciiTheme="majorBidi" w:eastAsia="Times New Roman" w:hAnsiTheme="majorBidi" w:cstheme="majorBidi"/>
          <w:b/>
          <w:bCs/>
          <w:color w:val="000000"/>
          <w:lang w:bidi="km-KH"/>
        </w:rPr>
        <w:t>devel</w:t>
      </w:r>
      <w:proofErr w:type="spellEnd"/>
      <w:r w:rsidR="00477A33" w:rsidRPr="00DB0BBA">
        <w:rPr>
          <w:rFonts w:asciiTheme="majorBidi" w:eastAsia="Times New Roman" w:hAnsiTheme="majorBidi" w:cstheme="majorBidi"/>
          <w:b/>
          <w:bCs/>
          <w:color w:val="000000"/>
          <w:lang w:bidi="km-KH"/>
        </w:rPr>
        <w:t xml:space="preserve">  </w:t>
      </w:r>
      <w:proofErr w:type="spellStart"/>
      <w:r w:rsidR="00477A33" w:rsidRPr="00DB0BBA">
        <w:rPr>
          <w:rFonts w:asciiTheme="majorBidi" w:eastAsia="Times New Roman" w:hAnsiTheme="majorBidi" w:cstheme="majorBidi"/>
          <w:b/>
          <w:bCs/>
          <w:color w:val="000000"/>
          <w:lang w:bidi="km-KH"/>
        </w:rPr>
        <w:t>audiofile</w:t>
      </w:r>
      <w:proofErr w:type="gramEnd"/>
      <w:r w:rsidR="00477A33" w:rsidRPr="00DB0BBA">
        <w:rPr>
          <w:rFonts w:asciiTheme="majorBidi" w:eastAsia="Times New Roman" w:hAnsiTheme="majorBidi" w:cstheme="majorBidi"/>
          <w:b/>
          <w:bCs/>
          <w:color w:val="000000"/>
          <w:lang w:bidi="km-KH"/>
        </w:rPr>
        <w:t>-devel</w:t>
      </w:r>
      <w:proofErr w:type="spellEnd"/>
      <w:r w:rsidR="00477A33" w:rsidRPr="00DB0BBA">
        <w:rPr>
          <w:rFonts w:asciiTheme="majorBidi" w:eastAsia="Times New Roman" w:hAnsiTheme="majorBidi" w:cstheme="majorBidi"/>
          <w:b/>
          <w:bCs/>
          <w:color w:val="000000"/>
          <w:lang w:bidi="km-KH"/>
        </w:rPr>
        <w:t xml:space="preserve"> gtk2-devel </w:t>
      </w:r>
      <w:proofErr w:type="spellStart"/>
      <w:r w:rsidR="00477A33" w:rsidRPr="00DB0BBA">
        <w:rPr>
          <w:rFonts w:asciiTheme="majorBidi" w:eastAsia="Times New Roman" w:hAnsiTheme="majorBidi" w:cstheme="majorBidi"/>
          <w:b/>
          <w:bCs/>
          <w:color w:val="000000"/>
          <w:lang w:bidi="km-KH"/>
        </w:rPr>
        <w:t>uuid-devel</w:t>
      </w:r>
      <w:proofErr w:type="spellEnd"/>
      <w:r w:rsidR="00477A33" w:rsidRPr="00DB0BBA">
        <w:rPr>
          <w:rFonts w:asciiTheme="majorBidi" w:eastAsia="Times New Roman" w:hAnsiTheme="majorBidi" w:cstheme="majorBidi"/>
          <w:b/>
          <w:bCs/>
          <w:color w:val="000000"/>
          <w:lang w:bidi="km-KH"/>
        </w:rPr>
        <w:t xml:space="preserve"> </w:t>
      </w:r>
      <w:proofErr w:type="spellStart"/>
      <w:r w:rsidR="00477A33" w:rsidRPr="00DB0BBA">
        <w:rPr>
          <w:rFonts w:asciiTheme="majorBidi" w:eastAsia="Times New Roman" w:hAnsiTheme="majorBidi" w:cstheme="majorBidi"/>
          <w:b/>
          <w:bCs/>
          <w:color w:val="000000"/>
          <w:lang w:bidi="km-KH"/>
        </w:rPr>
        <w:t>libtool</w:t>
      </w:r>
      <w:proofErr w:type="spellEnd"/>
      <w:r w:rsidR="00477A33" w:rsidRPr="00DB0BBA">
        <w:rPr>
          <w:rFonts w:asciiTheme="majorBidi" w:eastAsia="Times New Roman" w:hAnsiTheme="majorBidi" w:cstheme="majorBidi"/>
          <w:b/>
          <w:bCs/>
          <w:color w:val="000000"/>
          <w:lang w:bidi="km-KH"/>
        </w:rPr>
        <w:t xml:space="preserve"> </w:t>
      </w:r>
      <w:proofErr w:type="spellStart"/>
      <w:r w:rsidR="00477A33" w:rsidRPr="00DB0BBA">
        <w:rPr>
          <w:rFonts w:asciiTheme="majorBidi" w:eastAsia="Times New Roman" w:hAnsiTheme="majorBidi" w:cstheme="majorBidi"/>
          <w:b/>
          <w:bCs/>
          <w:color w:val="000000"/>
          <w:lang w:bidi="km-KH"/>
        </w:rPr>
        <w:t>libuuid-devel</w:t>
      </w:r>
      <w:proofErr w:type="spellEnd"/>
      <w:r w:rsidR="00477A33" w:rsidRPr="00DB0BBA">
        <w:rPr>
          <w:rFonts w:asciiTheme="majorBidi" w:eastAsia="Times New Roman" w:hAnsiTheme="majorBidi" w:cstheme="majorBidi"/>
          <w:b/>
          <w:bCs/>
          <w:color w:val="000000"/>
          <w:lang w:bidi="km-KH"/>
        </w:rPr>
        <w:t xml:space="preserve"> subversion kernel-</w:t>
      </w:r>
      <w:proofErr w:type="spellStart"/>
      <w:r w:rsidR="00477A33" w:rsidRPr="00DB0BBA">
        <w:rPr>
          <w:rFonts w:asciiTheme="majorBidi" w:eastAsia="Times New Roman" w:hAnsiTheme="majorBidi" w:cstheme="majorBidi"/>
          <w:b/>
          <w:bCs/>
          <w:color w:val="000000"/>
          <w:lang w:bidi="km-KH"/>
        </w:rPr>
        <w:t>devel</w:t>
      </w:r>
      <w:proofErr w:type="spellEnd"/>
      <w:r w:rsidR="00477A33" w:rsidRPr="00DB0BBA">
        <w:rPr>
          <w:rFonts w:asciiTheme="majorBidi" w:eastAsia="Times New Roman" w:hAnsiTheme="majorBidi" w:cstheme="majorBidi"/>
          <w:b/>
          <w:bCs/>
          <w:color w:val="000000"/>
          <w:lang w:bidi="km-KH"/>
        </w:rPr>
        <w:t xml:space="preserve"> kernel-</w:t>
      </w:r>
      <w:proofErr w:type="spellStart"/>
      <w:r w:rsidR="00477A33" w:rsidRPr="00DB0BBA">
        <w:rPr>
          <w:rFonts w:asciiTheme="majorBidi" w:eastAsia="Times New Roman" w:hAnsiTheme="majorBidi" w:cstheme="majorBidi"/>
          <w:b/>
          <w:bCs/>
          <w:color w:val="000000"/>
          <w:lang w:bidi="km-KH"/>
        </w:rPr>
        <w:t>devel</w:t>
      </w:r>
      <w:proofErr w:type="spellEnd"/>
      <w:r w:rsidR="00477A33" w:rsidRPr="00DB0BBA">
        <w:rPr>
          <w:rFonts w:asciiTheme="majorBidi" w:eastAsia="Times New Roman" w:hAnsiTheme="majorBidi" w:cstheme="majorBidi"/>
          <w:b/>
          <w:bCs/>
          <w:color w:val="000000"/>
          <w:lang w:bidi="km-KH"/>
        </w:rPr>
        <w:t>-$(</w:t>
      </w:r>
      <w:proofErr w:type="spellStart"/>
      <w:r w:rsidR="00477A33" w:rsidRPr="00DB0BBA">
        <w:rPr>
          <w:rFonts w:asciiTheme="majorBidi" w:eastAsia="Times New Roman" w:hAnsiTheme="majorBidi" w:cstheme="majorBidi"/>
          <w:b/>
          <w:bCs/>
          <w:color w:val="000000"/>
          <w:lang w:bidi="km-KH"/>
        </w:rPr>
        <w:t>uname</w:t>
      </w:r>
      <w:proofErr w:type="spellEnd"/>
      <w:r w:rsidR="00477A33" w:rsidRPr="00DB0BBA">
        <w:rPr>
          <w:rFonts w:asciiTheme="majorBidi" w:eastAsia="Times New Roman" w:hAnsiTheme="majorBidi" w:cstheme="majorBidi"/>
          <w:b/>
          <w:bCs/>
          <w:color w:val="000000"/>
          <w:lang w:bidi="km-KH"/>
        </w:rPr>
        <w:t xml:space="preserve"> -r) git subversion kernel-</w:t>
      </w:r>
      <w:proofErr w:type="spellStart"/>
      <w:r w:rsidR="00477A33" w:rsidRPr="00DB0BBA">
        <w:rPr>
          <w:rFonts w:asciiTheme="majorBidi" w:eastAsia="Times New Roman" w:hAnsiTheme="majorBidi" w:cstheme="majorBidi"/>
          <w:b/>
          <w:bCs/>
          <w:color w:val="000000"/>
          <w:lang w:bidi="km-KH"/>
        </w:rPr>
        <w:t>devel</w:t>
      </w:r>
      <w:proofErr w:type="spellEnd"/>
      <w:r w:rsidR="00477A33" w:rsidRPr="00DB0BBA">
        <w:rPr>
          <w:rFonts w:asciiTheme="majorBidi" w:eastAsia="Times New Roman" w:hAnsiTheme="majorBidi" w:cstheme="majorBidi"/>
          <w:b/>
          <w:bCs/>
          <w:color w:val="000000"/>
          <w:lang w:bidi="km-KH"/>
        </w:rPr>
        <w:t xml:space="preserve"> crontabs </w:t>
      </w:r>
      <w:proofErr w:type="spellStart"/>
      <w:r w:rsidR="00477A33" w:rsidRPr="00DB0BBA">
        <w:rPr>
          <w:rFonts w:asciiTheme="majorBidi" w:eastAsia="Times New Roman" w:hAnsiTheme="majorBidi" w:cstheme="majorBidi"/>
          <w:b/>
          <w:bCs/>
          <w:color w:val="000000"/>
          <w:lang w:bidi="km-KH"/>
        </w:rPr>
        <w:t>cronie</w:t>
      </w:r>
      <w:proofErr w:type="spellEnd"/>
      <w:r w:rsidR="00477A33" w:rsidRPr="00DB0BBA">
        <w:rPr>
          <w:rFonts w:asciiTheme="majorBidi" w:eastAsia="Times New Roman" w:hAnsiTheme="majorBidi" w:cstheme="majorBidi"/>
          <w:b/>
          <w:bCs/>
          <w:color w:val="000000"/>
          <w:lang w:bidi="km-KH"/>
        </w:rPr>
        <w:t xml:space="preserve"> </w:t>
      </w:r>
      <w:proofErr w:type="spellStart"/>
      <w:r w:rsidR="00477A33" w:rsidRPr="00DB0BBA">
        <w:rPr>
          <w:rFonts w:asciiTheme="majorBidi" w:eastAsia="Times New Roman" w:hAnsiTheme="majorBidi" w:cstheme="majorBidi"/>
          <w:b/>
          <w:bCs/>
          <w:color w:val="000000"/>
          <w:lang w:bidi="km-KH"/>
        </w:rPr>
        <w:t>cronie-anacron</w:t>
      </w:r>
      <w:proofErr w:type="spellEnd"/>
      <w:r w:rsidR="00477A33" w:rsidRPr="00DB0BBA">
        <w:rPr>
          <w:rFonts w:asciiTheme="majorBidi" w:eastAsia="Times New Roman" w:hAnsiTheme="majorBidi" w:cstheme="majorBidi"/>
          <w:b/>
          <w:bCs/>
          <w:color w:val="000000"/>
          <w:lang w:bidi="km-KH"/>
        </w:rPr>
        <w:t xml:space="preserve"> </w:t>
      </w:r>
      <w:proofErr w:type="spellStart"/>
      <w:r w:rsidR="00477A33" w:rsidRPr="00DB0BBA">
        <w:rPr>
          <w:rFonts w:asciiTheme="majorBidi" w:eastAsia="Times New Roman" w:hAnsiTheme="majorBidi" w:cstheme="majorBidi"/>
          <w:b/>
          <w:bCs/>
          <w:color w:val="000000"/>
          <w:lang w:bidi="km-KH"/>
        </w:rPr>
        <w:t>wget</w:t>
      </w:r>
      <w:proofErr w:type="spellEnd"/>
      <w:r w:rsidR="00477A33" w:rsidRPr="00DB0BBA">
        <w:rPr>
          <w:rFonts w:asciiTheme="majorBidi" w:eastAsia="Times New Roman" w:hAnsiTheme="majorBidi" w:cstheme="majorBidi"/>
          <w:b/>
          <w:bCs/>
          <w:color w:val="000000"/>
          <w:lang w:bidi="km-KH"/>
        </w:rPr>
        <w:t xml:space="preserve"> vim</w:t>
      </w:r>
    </w:p>
    <w:p w14:paraId="473634DE" w14:textId="77777777" w:rsidR="00477A33" w:rsidRPr="00DB0BBA" w:rsidRDefault="00477A33" w:rsidP="008065A4">
      <w:pPr>
        <w:pStyle w:val="ListParagraph"/>
        <w:spacing w:beforeLines="20" w:before="48" w:afterLines="20" w:after="48"/>
        <w:ind w:left="720" w:firstLine="0"/>
        <w:jc w:val="both"/>
        <w:rPr>
          <w:rFonts w:asciiTheme="majorBidi" w:eastAsia="Times New Roman" w:hAnsiTheme="majorBidi" w:cstheme="majorBidi"/>
          <w:sz w:val="24"/>
          <w:szCs w:val="24"/>
          <w:lang w:bidi="km-KH"/>
        </w:rPr>
      </w:pPr>
      <w:r w:rsidRPr="00DB0BBA">
        <w:rPr>
          <w:rFonts w:asciiTheme="majorBidi" w:eastAsia="Times New Roman" w:hAnsiTheme="majorBidi" w:cstheme="majorBidi"/>
          <w:b/>
          <w:bCs/>
          <w:color w:val="000000"/>
          <w:sz w:val="24"/>
          <w:szCs w:val="24"/>
          <w:lang w:bidi="km-KH"/>
        </w:rPr>
        <w:t>Step 2: Download and Install Jansson</w:t>
      </w:r>
    </w:p>
    <w:p w14:paraId="05970BC8" w14:textId="77777777" w:rsidR="00477A33" w:rsidRPr="00DB0BBA" w:rsidRDefault="00477A33" w:rsidP="008065A4">
      <w:pPr>
        <w:pStyle w:val="ListParagraph"/>
        <w:spacing w:beforeLines="20" w:before="48" w:afterLines="20" w:after="48"/>
        <w:ind w:left="720" w:firstLine="0"/>
        <w:jc w:val="both"/>
        <w:rPr>
          <w:rFonts w:asciiTheme="majorBidi" w:eastAsia="Times New Roman" w:hAnsiTheme="majorBidi" w:cstheme="majorBidi"/>
          <w:sz w:val="24"/>
          <w:szCs w:val="24"/>
          <w:lang w:bidi="km-KH"/>
        </w:rPr>
      </w:pPr>
      <w:r w:rsidRPr="00DB0BBA">
        <w:rPr>
          <w:rFonts w:asciiTheme="majorBidi" w:eastAsia="Times New Roman" w:hAnsiTheme="majorBidi" w:cstheme="majorBidi"/>
          <w:color w:val="000000"/>
          <w:lang w:bidi="km-KH"/>
        </w:rPr>
        <w:t>Jansson is a C library for encoding, decoding and manipulating JSON data. Download and install it on CentOS 7 server by running the commands below:</w:t>
      </w:r>
    </w:p>
    <w:p w14:paraId="0EABB70D" w14:textId="0E2225CC" w:rsidR="00477A33" w:rsidRPr="00DB0BBA" w:rsidRDefault="008C7258" w:rsidP="008065A4">
      <w:pPr>
        <w:pStyle w:val="ListParagraph"/>
        <w:spacing w:beforeLines="20" w:before="48" w:afterLines="20" w:after="48"/>
        <w:ind w:left="720" w:firstLine="0"/>
        <w:jc w:val="both"/>
        <w:rPr>
          <w:rFonts w:asciiTheme="majorBidi" w:eastAsia="Times New Roman" w:hAnsiTheme="majorBidi" w:cstheme="majorBidi"/>
          <w:b/>
          <w:bCs/>
          <w:sz w:val="24"/>
          <w:szCs w:val="24"/>
          <w:lang w:bidi="km-KH"/>
        </w:rPr>
      </w:pPr>
      <w:r w:rsidRPr="00DB0BBA">
        <w:rPr>
          <w:rFonts w:asciiTheme="majorBidi" w:eastAsia="Times New Roman" w:hAnsiTheme="majorBidi" w:cstheme="majorBidi"/>
          <w:color w:val="000000"/>
          <w:lang w:bidi="km-KH"/>
        </w:rPr>
        <w:tab/>
      </w:r>
      <w:r w:rsidR="00477A33" w:rsidRPr="00DB0BBA">
        <w:rPr>
          <w:rFonts w:asciiTheme="majorBidi" w:eastAsia="Times New Roman" w:hAnsiTheme="majorBidi" w:cstheme="majorBidi"/>
          <w:b/>
          <w:bCs/>
          <w:color w:val="000000"/>
          <w:lang w:bidi="km-KH"/>
        </w:rPr>
        <w:t># cd /</w:t>
      </w:r>
      <w:proofErr w:type="spellStart"/>
      <w:r w:rsidR="00477A33" w:rsidRPr="00DB0BBA">
        <w:rPr>
          <w:rFonts w:asciiTheme="majorBidi" w:eastAsia="Times New Roman" w:hAnsiTheme="majorBidi" w:cstheme="majorBidi"/>
          <w:b/>
          <w:bCs/>
          <w:color w:val="000000"/>
          <w:lang w:bidi="km-KH"/>
        </w:rPr>
        <w:t>usr</w:t>
      </w:r>
      <w:proofErr w:type="spellEnd"/>
      <w:r w:rsidR="00477A33" w:rsidRPr="00DB0BBA">
        <w:rPr>
          <w:rFonts w:asciiTheme="majorBidi" w:eastAsia="Times New Roman" w:hAnsiTheme="majorBidi" w:cstheme="majorBidi"/>
          <w:b/>
          <w:bCs/>
          <w:color w:val="000000"/>
          <w:lang w:bidi="km-KH"/>
        </w:rPr>
        <w:t>/</w:t>
      </w:r>
      <w:proofErr w:type="spellStart"/>
      <w:r w:rsidR="00477A33" w:rsidRPr="00DB0BBA">
        <w:rPr>
          <w:rFonts w:asciiTheme="majorBidi" w:eastAsia="Times New Roman" w:hAnsiTheme="majorBidi" w:cstheme="majorBidi"/>
          <w:b/>
          <w:bCs/>
          <w:color w:val="000000"/>
          <w:lang w:bidi="km-KH"/>
        </w:rPr>
        <w:t>src</w:t>
      </w:r>
      <w:proofErr w:type="spellEnd"/>
      <w:r w:rsidR="00477A33" w:rsidRPr="00DB0BBA">
        <w:rPr>
          <w:rFonts w:asciiTheme="majorBidi" w:eastAsia="Times New Roman" w:hAnsiTheme="majorBidi" w:cstheme="majorBidi"/>
          <w:b/>
          <w:bCs/>
          <w:color w:val="000000"/>
          <w:lang w:bidi="km-KH"/>
        </w:rPr>
        <w:t>/</w:t>
      </w:r>
    </w:p>
    <w:p w14:paraId="6C9A1475" w14:textId="4F10CDE3" w:rsidR="00477A33" w:rsidRPr="003B59AF" w:rsidRDefault="008C7258" w:rsidP="008065A4">
      <w:pPr>
        <w:pStyle w:val="ListParagraph"/>
        <w:spacing w:beforeLines="20" w:before="48" w:afterLines="20" w:after="48"/>
        <w:ind w:left="720" w:firstLine="0"/>
        <w:jc w:val="both"/>
        <w:rPr>
          <w:rFonts w:asciiTheme="majorBidi" w:eastAsia="Times New Roman" w:hAnsiTheme="majorBidi" w:cstheme="majorBidi"/>
          <w:b/>
          <w:bCs/>
          <w:sz w:val="24"/>
          <w:szCs w:val="24"/>
          <w:lang w:bidi="km-KH"/>
        </w:rPr>
      </w:pPr>
      <w:r w:rsidRPr="00DB0BBA">
        <w:rPr>
          <w:rFonts w:asciiTheme="majorBidi" w:eastAsia="Times New Roman" w:hAnsiTheme="majorBidi" w:cstheme="majorBidi"/>
          <w:b/>
          <w:bCs/>
          <w:color w:val="000000"/>
          <w:lang w:bidi="km-KH"/>
        </w:rPr>
        <w:tab/>
      </w:r>
      <w:r w:rsidR="00477A33" w:rsidRPr="003B59AF">
        <w:rPr>
          <w:rFonts w:asciiTheme="majorBidi" w:eastAsia="Times New Roman" w:hAnsiTheme="majorBidi" w:cstheme="majorBidi"/>
          <w:b/>
          <w:bCs/>
          <w:color w:val="000000"/>
          <w:lang w:bidi="km-KH"/>
        </w:rPr>
        <w:t xml:space="preserve"># </w:t>
      </w:r>
      <w:proofErr w:type="gramStart"/>
      <w:r w:rsidR="00477A33" w:rsidRPr="003B59AF">
        <w:rPr>
          <w:rFonts w:asciiTheme="majorBidi" w:eastAsia="Times New Roman" w:hAnsiTheme="majorBidi" w:cstheme="majorBidi"/>
          <w:b/>
          <w:bCs/>
          <w:color w:val="000000"/>
          <w:lang w:bidi="km-KH"/>
        </w:rPr>
        <w:t>git</w:t>
      </w:r>
      <w:proofErr w:type="gramEnd"/>
      <w:r w:rsidR="00477A33" w:rsidRPr="003B59AF">
        <w:rPr>
          <w:rFonts w:asciiTheme="majorBidi" w:eastAsia="Times New Roman" w:hAnsiTheme="majorBidi" w:cstheme="majorBidi"/>
          <w:b/>
          <w:bCs/>
          <w:color w:val="000000"/>
          <w:lang w:bidi="km-KH"/>
        </w:rPr>
        <w:t xml:space="preserve"> clone https://github.com/akheron/jansson.git</w:t>
      </w:r>
    </w:p>
    <w:p w14:paraId="6E0FC92F" w14:textId="52B761F1" w:rsidR="00477A33" w:rsidRPr="00DB0BBA" w:rsidRDefault="008C7258" w:rsidP="008065A4">
      <w:pPr>
        <w:pStyle w:val="ListParagraph"/>
        <w:spacing w:beforeLines="20" w:before="48" w:afterLines="20" w:after="48"/>
        <w:ind w:left="720" w:firstLine="0"/>
        <w:jc w:val="both"/>
        <w:rPr>
          <w:rFonts w:asciiTheme="majorBidi" w:eastAsia="Times New Roman" w:hAnsiTheme="majorBidi" w:cstheme="majorBidi"/>
          <w:b/>
          <w:bCs/>
          <w:sz w:val="24"/>
          <w:szCs w:val="24"/>
          <w:lang w:val="fr-FR" w:bidi="km-KH"/>
        </w:rPr>
      </w:pPr>
      <w:r w:rsidRPr="003B59AF">
        <w:rPr>
          <w:rFonts w:asciiTheme="majorBidi" w:eastAsia="Times New Roman" w:hAnsiTheme="majorBidi" w:cstheme="majorBidi"/>
          <w:b/>
          <w:bCs/>
          <w:color w:val="000000"/>
          <w:lang w:bidi="km-KH"/>
        </w:rPr>
        <w:tab/>
      </w:r>
      <w:r w:rsidR="00477A33" w:rsidRPr="00DB0BBA">
        <w:rPr>
          <w:rFonts w:asciiTheme="majorBidi" w:eastAsia="Times New Roman" w:hAnsiTheme="majorBidi" w:cstheme="majorBidi"/>
          <w:b/>
          <w:bCs/>
          <w:color w:val="000000"/>
          <w:lang w:val="fr-FR" w:bidi="km-KH"/>
        </w:rPr>
        <w:t xml:space="preserve"># cd </w:t>
      </w:r>
      <w:proofErr w:type="spellStart"/>
      <w:r w:rsidR="00477A33" w:rsidRPr="00DB0BBA">
        <w:rPr>
          <w:rFonts w:asciiTheme="majorBidi" w:eastAsia="Times New Roman" w:hAnsiTheme="majorBidi" w:cstheme="majorBidi"/>
          <w:b/>
          <w:bCs/>
          <w:color w:val="000000"/>
          <w:lang w:val="fr-FR" w:bidi="km-KH"/>
        </w:rPr>
        <w:t>jansson</w:t>
      </w:r>
      <w:proofErr w:type="spellEnd"/>
    </w:p>
    <w:p w14:paraId="6EA5F380" w14:textId="60354AA4" w:rsidR="00477A33" w:rsidRPr="00DB0BBA" w:rsidRDefault="008C7258" w:rsidP="008065A4">
      <w:pPr>
        <w:pStyle w:val="ListParagraph"/>
        <w:spacing w:beforeLines="20" w:before="48" w:afterLines="20" w:after="48"/>
        <w:ind w:left="720" w:firstLine="0"/>
        <w:jc w:val="both"/>
        <w:rPr>
          <w:rFonts w:asciiTheme="majorBidi" w:eastAsia="Times New Roman" w:hAnsiTheme="majorBidi" w:cstheme="majorBidi"/>
          <w:b/>
          <w:bCs/>
          <w:sz w:val="24"/>
          <w:szCs w:val="24"/>
          <w:lang w:bidi="km-KH"/>
        </w:rPr>
      </w:pPr>
      <w:r w:rsidRPr="00DB0BBA">
        <w:rPr>
          <w:rFonts w:asciiTheme="majorBidi" w:eastAsia="Times New Roman" w:hAnsiTheme="majorBidi" w:cstheme="majorBidi"/>
          <w:b/>
          <w:bCs/>
          <w:color w:val="000000"/>
          <w:lang w:val="fr-FR" w:bidi="km-KH"/>
        </w:rPr>
        <w:tab/>
      </w:r>
      <w:r w:rsidR="00477A33" w:rsidRPr="00DB0BBA">
        <w:rPr>
          <w:rFonts w:asciiTheme="majorBidi" w:eastAsia="Times New Roman" w:hAnsiTheme="majorBidi" w:cstheme="majorBidi"/>
          <w:b/>
          <w:bCs/>
          <w:color w:val="000000"/>
          <w:lang w:bidi="km-KH"/>
        </w:rPr>
        <w:t xml:space="preserve"># </w:t>
      </w:r>
      <w:proofErr w:type="spellStart"/>
      <w:proofErr w:type="gramStart"/>
      <w:r w:rsidR="00477A33" w:rsidRPr="00DB0BBA">
        <w:rPr>
          <w:rFonts w:asciiTheme="majorBidi" w:eastAsia="Times New Roman" w:hAnsiTheme="majorBidi" w:cstheme="majorBidi"/>
          <w:b/>
          <w:bCs/>
          <w:color w:val="000000"/>
          <w:lang w:bidi="km-KH"/>
        </w:rPr>
        <w:t>autoreconf</w:t>
      </w:r>
      <w:proofErr w:type="spellEnd"/>
      <w:r w:rsidR="00477A33" w:rsidRPr="00DB0BBA">
        <w:rPr>
          <w:rFonts w:asciiTheme="majorBidi" w:eastAsia="Times New Roman" w:hAnsiTheme="majorBidi" w:cstheme="majorBidi"/>
          <w:b/>
          <w:bCs/>
          <w:color w:val="000000"/>
          <w:lang w:bidi="km-KH"/>
        </w:rPr>
        <w:t>  -</w:t>
      </w:r>
      <w:proofErr w:type="spellStart"/>
      <w:proofErr w:type="gramEnd"/>
      <w:r w:rsidR="00477A33" w:rsidRPr="00DB0BBA">
        <w:rPr>
          <w:rFonts w:asciiTheme="majorBidi" w:eastAsia="Times New Roman" w:hAnsiTheme="majorBidi" w:cstheme="majorBidi"/>
          <w:b/>
          <w:bCs/>
          <w:color w:val="000000"/>
          <w:lang w:bidi="km-KH"/>
        </w:rPr>
        <w:t>i</w:t>
      </w:r>
      <w:proofErr w:type="spellEnd"/>
    </w:p>
    <w:p w14:paraId="6F7B7733" w14:textId="777D6B96" w:rsidR="00477A33" w:rsidRPr="00DB0BBA" w:rsidRDefault="008C7258" w:rsidP="008065A4">
      <w:pPr>
        <w:pStyle w:val="ListParagraph"/>
        <w:spacing w:beforeLines="20" w:before="48" w:afterLines="20" w:after="48"/>
        <w:ind w:left="720" w:firstLine="0"/>
        <w:jc w:val="both"/>
        <w:rPr>
          <w:rFonts w:asciiTheme="majorBidi" w:eastAsia="Times New Roman" w:hAnsiTheme="majorBidi" w:cstheme="majorBidi"/>
          <w:b/>
          <w:bCs/>
          <w:sz w:val="24"/>
          <w:szCs w:val="24"/>
          <w:lang w:bidi="km-KH"/>
        </w:rPr>
      </w:pPr>
      <w:r w:rsidRPr="00DB0BBA">
        <w:rPr>
          <w:rFonts w:asciiTheme="majorBidi" w:eastAsia="Times New Roman" w:hAnsiTheme="majorBidi" w:cstheme="majorBidi"/>
          <w:b/>
          <w:bCs/>
          <w:color w:val="000000"/>
          <w:lang w:bidi="km-KH"/>
        </w:rPr>
        <w:tab/>
      </w:r>
      <w:proofErr w:type="gramStart"/>
      <w:r w:rsidR="00477A33" w:rsidRPr="00DB0BBA">
        <w:rPr>
          <w:rFonts w:asciiTheme="majorBidi" w:eastAsia="Times New Roman" w:hAnsiTheme="majorBidi" w:cstheme="majorBidi"/>
          <w:b/>
          <w:bCs/>
          <w:color w:val="000000"/>
          <w:lang w:bidi="km-KH"/>
        </w:rPr>
        <w:t># .</w:t>
      </w:r>
      <w:proofErr w:type="gramEnd"/>
      <w:r w:rsidR="00477A33" w:rsidRPr="00DB0BBA">
        <w:rPr>
          <w:rFonts w:asciiTheme="majorBidi" w:eastAsia="Times New Roman" w:hAnsiTheme="majorBidi" w:cstheme="majorBidi"/>
          <w:b/>
          <w:bCs/>
          <w:color w:val="000000"/>
          <w:lang w:bidi="km-KH"/>
        </w:rPr>
        <w:t>/configure --prefix=/</w:t>
      </w:r>
      <w:proofErr w:type="spellStart"/>
      <w:r w:rsidR="00477A33" w:rsidRPr="00DB0BBA">
        <w:rPr>
          <w:rFonts w:asciiTheme="majorBidi" w:eastAsia="Times New Roman" w:hAnsiTheme="majorBidi" w:cstheme="majorBidi"/>
          <w:b/>
          <w:bCs/>
          <w:color w:val="000000"/>
          <w:lang w:bidi="km-KH"/>
        </w:rPr>
        <w:t>usr</w:t>
      </w:r>
      <w:proofErr w:type="spellEnd"/>
      <w:r w:rsidR="00477A33" w:rsidRPr="00DB0BBA">
        <w:rPr>
          <w:rFonts w:asciiTheme="majorBidi" w:eastAsia="Times New Roman" w:hAnsiTheme="majorBidi" w:cstheme="majorBidi"/>
          <w:b/>
          <w:bCs/>
          <w:color w:val="000000"/>
          <w:lang w:bidi="km-KH"/>
        </w:rPr>
        <w:t>/</w:t>
      </w:r>
    </w:p>
    <w:p w14:paraId="767900F5" w14:textId="18EE93F5" w:rsidR="00477A33" w:rsidRDefault="008C7258" w:rsidP="008065A4">
      <w:pPr>
        <w:pStyle w:val="ListParagraph"/>
        <w:spacing w:beforeLines="20" w:before="48" w:afterLines="20" w:after="48"/>
        <w:ind w:left="720" w:firstLine="0"/>
        <w:jc w:val="both"/>
        <w:rPr>
          <w:rFonts w:asciiTheme="majorBidi" w:eastAsia="Times New Roman" w:hAnsiTheme="majorBidi" w:cstheme="majorBidi"/>
          <w:b/>
          <w:bCs/>
          <w:color w:val="000000"/>
          <w:lang w:bidi="km-KH"/>
        </w:rPr>
      </w:pPr>
      <w:r w:rsidRPr="00DB0BBA">
        <w:rPr>
          <w:rFonts w:asciiTheme="majorBidi" w:eastAsia="Times New Roman" w:hAnsiTheme="majorBidi" w:cstheme="majorBidi"/>
          <w:b/>
          <w:bCs/>
          <w:color w:val="000000"/>
          <w:lang w:bidi="km-KH"/>
        </w:rPr>
        <w:tab/>
      </w:r>
      <w:r w:rsidR="00477A33" w:rsidRPr="00DB0BBA">
        <w:rPr>
          <w:rFonts w:asciiTheme="majorBidi" w:eastAsia="Times New Roman" w:hAnsiTheme="majorBidi" w:cstheme="majorBidi"/>
          <w:b/>
          <w:bCs/>
          <w:color w:val="000000"/>
          <w:lang w:bidi="km-KH"/>
        </w:rPr>
        <w:t># make &amp;&amp; make install</w:t>
      </w:r>
    </w:p>
    <w:p w14:paraId="13AEE9E9" w14:textId="77777777" w:rsidR="00DB0BBA" w:rsidRPr="00DB0BBA" w:rsidRDefault="00DB0BBA" w:rsidP="008065A4">
      <w:pPr>
        <w:pStyle w:val="ListParagraph"/>
        <w:spacing w:beforeLines="20" w:before="48" w:afterLines="20" w:after="48"/>
        <w:ind w:left="720" w:firstLine="0"/>
        <w:jc w:val="both"/>
        <w:rPr>
          <w:rFonts w:asciiTheme="majorBidi" w:eastAsia="Times New Roman" w:hAnsiTheme="majorBidi" w:cstheme="majorBidi"/>
          <w:b/>
          <w:bCs/>
          <w:sz w:val="24"/>
          <w:szCs w:val="24"/>
          <w:lang w:bidi="km-KH"/>
        </w:rPr>
      </w:pPr>
    </w:p>
    <w:p w14:paraId="1B26B603" w14:textId="77777777" w:rsidR="00477A33" w:rsidRPr="00DB0BBA" w:rsidRDefault="00477A33" w:rsidP="008065A4">
      <w:pPr>
        <w:pStyle w:val="ListParagraph"/>
        <w:spacing w:beforeLines="20" w:before="48" w:afterLines="20" w:after="48"/>
        <w:ind w:left="720" w:firstLine="0"/>
        <w:jc w:val="both"/>
        <w:rPr>
          <w:rFonts w:asciiTheme="majorBidi" w:eastAsia="Times New Roman" w:hAnsiTheme="majorBidi" w:cstheme="majorBidi"/>
          <w:sz w:val="24"/>
          <w:szCs w:val="24"/>
          <w:lang w:bidi="km-KH"/>
        </w:rPr>
      </w:pPr>
      <w:r w:rsidRPr="00DB0BBA">
        <w:rPr>
          <w:rFonts w:asciiTheme="majorBidi" w:eastAsia="Times New Roman" w:hAnsiTheme="majorBidi" w:cstheme="majorBidi"/>
          <w:b/>
          <w:bCs/>
          <w:color w:val="000000"/>
          <w:sz w:val="24"/>
          <w:szCs w:val="24"/>
          <w:lang w:bidi="km-KH"/>
        </w:rPr>
        <w:t>Step 3: Download and Install PJSIP</w:t>
      </w:r>
    </w:p>
    <w:p w14:paraId="37214012" w14:textId="77777777" w:rsidR="00477A33" w:rsidRPr="00DB0BBA" w:rsidRDefault="00477A33" w:rsidP="008065A4">
      <w:pPr>
        <w:pStyle w:val="ListParagraph"/>
        <w:spacing w:beforeLines="20" w:before="48" w:afterLines="20" w:after="48"/>
        <w:ind w:left="720" w:firstLine="0"/>
        <w:jc w:val="both"/>
        <w:rPr>
          <w:rFonts w:asciiTheme="majorBidi" w:eastAsia="Times New Roman" w:hAnsiTheme="majorBidi" w:cstheme="majorBidi"/>
          <w:sz w:val="24"/>
          <w:szCs w:val="24"/>
          <w:lang w:bidi="km-KH"/>
        </w:rPr>
      </w:pPr>
      <w:r w:rsidRPr="00DB0BBA">
        <w:rPr>
          <w:rFonts w:asciiTheme="majorBidi" w:eastAsia="Times New Roman" w:hAnsiTheme="majorBidi" w:cstheme="majorBidi"/>
          <w:color w:val="000000"/>
          <w:lang w:bidi="km-KH"/>
        </w:rPr>
        <w:lastRenderedPageBreak/>
        <w:t xml:space="preserve">PJSIP is a free and open source multimedia communication library written in C language implementing standard based protocols such as SIP, SDP, RTP, STUN, TURN, and ICE. Clone the project from </w:t>
      </w:r>
      <w:proofErr w:type="spellStart"/>
      <w:r w:rsidRPr="00DB0BBA">
        <w:rPr>
          <w:rFonts w:asciiTheme="majorBidi" w:eastAsia="Times New Roman" w:hAnsiTheme="majorBidi" w:cstheme="majorBidi"/>
          <w:color w:val="000000"/>
          <w:lang w:bidi="km-KH"/>
        </w:rPr>
        <w:t>Github</w:t>
      </w:r>
      <w:proofErr w:type="spellEnd"/>
      <w:r w:rsidRPr="00DB0BBA">
        <w:rPr>
          <w:rFonts w:asciiTheme="majorBidi" w:eastAsia="Times New Roman" w:hAnsiTheme="majorBidi" w:cstheme="majorBidi"/>
          <w:color w:val="000000"/>
          <w:lang w:bidi="km-KH"/>
        </w:rPr>
        <w:t>, then compile and install.</w:t>
      </w:r>
    </w:p>
    <w:p w14:paraId="11A3C81C" w14:textId="62F7ECAB" w:rsidR="00477A33" w:rsidRPr="00DB0BBA" w:rsidRDefault="008C7258" w:rsidP="008065A4">
      <w:pPr>
        <w:pStyle w:val="ListParagraph"/>
        <w:spacing w:beforeLines="20" w:before="48" w:afterLines="20" w:after="48"/>
        <w:ind w:left="720" w:firstLine="0"/>
        <w:jc w:val="both"/>
        <w:rPr>
          <w:rFonts w:asciiTheme="majorBidi" w:eastAsia="Times New Roman" w:hAnsiTheme="majorBidi" w:cstheme="majorBidi"/>
          <w:b/>
          <w:bCs/>
          <w:sz w:val="24"/>
          <w:szCs w:val="24"/>
          <w:lang w:bidi="km-KH"/>
        </w:rPr>
      </w:pPr>
      <w:r w:rsidRPr="00DB0BBA">
        <w:rPr>
          <w:rFonts w:asciiTheme="majorBidi" w:eastAsia="Times New Roman" w:hAnsiTheme="majorBidi" w:cstheme="majorBidi"/>
          <w:color w:val="000000"/>
          <w:lang w:bidi="km-KH"/>
        </w:rPr>
        <w:tab/>
      </w:r>
      <w:r w:rsidR="00477A33" w:rsidRPr="00DB0BBA">
        <w:rPr>
          <w:rFonts w:asciiTheme="majorBidi" w:eastAsia="Times New Roman" w:hAnsiTheme="majorBidi" w:cstheme="majorBidi"/>
          <w:b/>
          <w:bCs/>
          <w:color w:val="000000"/>
          <w:lang w:bidi="km-KH"/>
        </w:rPr>
        <w:t># cd /</w:t>
      </w:r>
      <w:proofErr w:type="spellStart"/>
      <w:r w:rsidR="00477A33" w:rsidRPr="00DB0BBA">
        <w:rPr>
          <w:rFonts w:asciiTheme="majorBidi" w:eastAsia="Times New Roman" w:hAnsiTheme="majorBidi" w:cstheme="majorBidi"/>
          <w:b/>
          <w:bCs/>
          <w:color w:val="000000"/>
          <w:lang w:bidi="km-KH"/>
        </w:rPr>
        <w:t>usr</w:t>
      </w:r>
      <w:proofErr w:type="spellEnd"/>
      <w:r w:rsidR="00477A33" w:rsidRPr="00DB0BBA">
        <w:rPr>
          <w:rFonts w:asciiTheme="majorBidi" w:eastAsia="Times New Roman" w:hAnsiTheme="majorBidi" w:cstheme="majorBidi"/>
          <w:b/>
          <w:bCs/>
          <w:color w:val="000000"/>
          <w:lang w:bidi="km-KH"/>
        </w:rPr>
        <w:t>/</w:t>
      </w:r>
      <w:proofErr w:type="spellStart"/>
      <w:r w:rsidR="00477A33" w:rsidRPr="00DB0BBA">
        <w:rPr>
          <w:rFonts w:asciiTheme="majorBidi" w:eastAsia="Times New Roman" w:hAnsiTheme="majorBidi" w:cstheme="majorBidi"/>
          <w:b/>
          <w:bCs/>
          <w:color w:val="000000"/>
          <w:lang w:bidi="km-KH"/>
        </w:rPr>
        <w:t>src</w:t>
      </w:r>
      <w:proofErr w:type="spellEnd"/>
      <w:r w:rsidR="00477A33" w:rsidRPr="00DB0BBA">
        <w:rPr>
          <w:rFonts w:asciiTheme="majorBidi" w:eastAsia="Times New Roman" w:hAnsiTheme="majorBidi" w:cstheme="majorBidi"/>
          <w:b/>
          <w:bCs/>
          <w:color w:val="000000"/>
          <w:lang w:bidi="km-KH"/>
        </w:rPr>
        <w:t>/ </w:t>
      </w:r>
    </w:p>
    <w:p w14:paraId="53409E48" w14:textId="5C3F58BA" w:rsidR="00477A33" w:rsidRPr="00DB0BBA" w:rsidRDefault="008C7258" w:rsidP="008065A4">
      <w:pPr>
        <w:pStyle w:val="ListParagraph"/>
        <w:spacing w:beforeLines="20" w:before="48" w:afterLines="20" w:after="48"/>
        <w:ind w:left="720" w:firstLine="0"/>
        <w:jc w:val="both"/>
        <w:rPr>
          <w:rFonts w:asciiTheme="majorBidi" w:eastAsia="Times New Roman" w:hAnsiTheme="majorBidi" w:cstheme="majorBidi"/>
          <w:b/>
          <w:bCs/>
          <w:sz w:val="24"/>
          <w:szCs w:val="24"/>
          <w:lang w:bidi="km-KH"/>
        </w:rPr>
      </w:pPr>
      <w:r w:rsidRPr="00DB0BBA">
        <w:rPr>
          <w:rFonts w:asciiTheme="majorBidi" w:eastAsia="Times New Roman" w:hAnsiTheme="majorBidi" w:cstheme="majorBidi"/>
          <w:b/>
          <w:bCs/>
          <w:color w:val="000000"/>
          <w:lang w:bidi="km-KH"/>
        </w:rPr>
        <w:tab/>
      </w:r>
      <w:r w:rsidR="00477A33" w:rsidRPr="00DB0BBA">
        <w:rPr>
          <w:rFonts w:asciiTheme="majorBidi" w:eastAsia="Times New Roman" w:hAnsiTheme="majorBidi" w:cstheme="majorBidi"/>
          <w:b/>
          <w:bCs/>
          <w:color w:val="000000"/>
          <w:lang w:bidi="km-KH"/>
        </w:rPr>
        <w:t xml:space="preserve"># </w:t>
      </w:r>
      <w:proofErr w:type="gramStart"/>
      <w:r w:rsidR="00477A33" w:rsidRPr="00DB0BBA">
        <w:rPr>
          <w:rFonts w:asciiTheme="majorBidi" w:eastAsia="Times New Roman" w:hAnsiTheme="majorBidi" w:cstheme="majorBidi"/>
          <w:b/>
          <w:bCs/>
          <w:color w:val="000000"/>
          <w:lang w:bidi="km-KH"/>
        </w:rPr>
        <w:t>git</w:t>
      </w:r>
      <w:proofErr w:type="gramEnd"/>
      <w:r w:rsidR="00477A33" w:rsidRPr="00DB0BBA">
        <w:rPr>
          <w:rFonts w:asciiTheme="majorBidi" w:eastAsia="Times New Roman" w:hAnsiTheme="majorBidi" w:cstheme="majorBidi"/>
          <w:b/>
          <w:bCs/>
          <w:color w:val="000000"/>
          <w:lang w:bidi="km-KH"/>
        </w:rPr>
        <w:t xml:space="preserve"> clone https://github.com/pjsip/pjproject.git</w:t>
      </w:r>
    </w:p>
    <w:p w14:paraId="71050E43" w14:textId="053BB409" w:rsidR="00477A33" w:rsidRPr="00DB0BBA" w:rsidRDefault="008C7258" w:rsidP="008065A4">
      <w:pPr>
        <w:pStyle w:val="ListParagraph"/>
        <w:spacing w:beforeLines="20" w:before="48" w:afterLines="20" w:after="48"/>
        <w:ind w:left="720" w:firstLine="0"/>
        <w:jc w:val="both"/>
        <w:rPr>
          <w:rFonts w:asciiTheme="majorBidi" w:eastAsia="Times New Roman" w:hAnsiTheme="majorBidi" w:cstheme="majorBidi"/>
          <w:b/>
          <w:bCs/>
          <w:sz w:val="24"/>
          <w:szCs w:val="24"/>
          <w:lang w:bidi="km-KH"/>
        </w:rPr>
      </w:pPr>
      <w:r w:rsidRPr="00DB0BBA">
        <w:rPr>
          <w:rFonts w:asciiTheme="majorBidi" w:eastAsia="Times New Roman" w:hAnsiTheme="majorBidi" w:cstheme="majorBidi"/>
          <w:b/>
          <w:bCs/>
          <w:color w:val="000000"/>
          <w:lang w:bidi="km-KH"/>
        </w:rPr>
        <w:tab/>
      </w:r>
      <w:r w:rsidR="00477A33" w:rsidRPr="00DB0BBA">
        <w:rPr>
          <w:rFonts w:asciiTheme="majorBidi" w:eastAsia="Times New Roman" w:hAnsiTheme="majorBidi" w:cstheme="majorBidi"/>
          <w:b/>
          <w:bCs/>
          <w:color w:val="000000"/>
          <w:lang w:bidi="km-KH"/>
        </w:rPr>
        <w:t xml:space="preserve"># </w:t>
      </w:r>
      <w:proofErr w:type="gramStart"/>
      <w:r w:rsidR="00477A33" w:rsidRPr="00DB0BBA">
        <w:rPr>
          <w:rFonts w:asciiTheme="majorBidi" w:eastAsia="Times New Roman" w:hAnsiTheme="majorBidi" w:cstheme="majorBidi"/>
          <w:b/>
          <w:bCs/>
          <w:color w:val="000000"/>
          <w:lang w:bidi="km-KH"/>
        </w:rPr>
        <w:t>cd</w:t>
      </w:r>
      <w:proofErr w:type="gramEnd"/>
      <w:r w:rsidR="00477A33" w:rsidRPr="00DB0BBA">
        <w:rPr>
          <w:rFonts w:asciiTheme="majorBidi" w:eastAsia="Times New Roman" w:hAnsiTheme="majorBidi" w:cstheme="majorBidi"/>
          <w:b/>
          <w:bCs/>
          <w:color w:val="000000"/>
          <w:lang w:bidi="km-KH"/>
        </w:rPr>
        <w:t xml:space="preserve"> </w:t>
      </w:r>
      <w:proofErr w:type="spellStart"/>
      <w:r w:rsidR="00477A33" w:rsidRPr="00DB0BBA">
        <w:rPr>
          <w:rFonts w:asciiTheme="majorBidi" w:eastAsia="Times New Roman" w:hAnsiTheme="majorBidi" w:cstheme="majorBidi"/>
          <w:b/>
          <w:bCs/>
          <w:color w:val="000000"/>
          <w:lang w:bidi="km-KH"/>
        </w:rPr>
        <w:t>pjproject</w:t>
      </w:r>
      <w:proofErr w:type="spellEnd"/>
    </w:p>
    <w:p w14:paraId="6A0125EF" w14:textId="5E76764A" w:rsidR="00477A33" w:rsidRPr="00DB0BBA" w:rsidRDefault="008C7258" w:rsidP="008065A4">
      <w:pPr>
        <w:pStyle w:val="ListParagraph"/>
        <w:spacing w:beforeLines="20" w:before="48" w:afterLines="20" w:after="48"/>
        <w:ind w:left="720" w:firstLine="0"/>
        <w:jc w:val="both"/>
        <w:rPr>
          <w:rFonts w:asciiTheme="majorBidi" w:eastAsia="Times New Roman" w:hAnsiTheme="majorBidi" w:cstheme="majorBidi"/>
          <w:b/>
          <w:bCs/>
          <w:sz w:val="24"/>
          <w:szCs w:val="24"/>
          <w:lang w:bidi="km-KH"/>
        </w:rPr>
      </w:pPr>
      <w:r w:rsidRPr="00DB0BBA">
        <w:rPr>
          <w:rFonts w:asciiTheme="majorBidi" w:eastAsia="Times New Roman" w:hAnsiTheme="majorBidi" w:cstheme="majorBidi"/>
          <w:b/>
          <w:bCs/>
          <w:color w:val="000000"/>
          <w:lang w:bidi="km-KH"/>
        </w:rPr>
        <w:tab/>
      </w:r>
      <w:proofErr w:type="gramStart"/>
      <w:r w:rsidR="00477A33" w:rsidRPr="00DB0BBA">
        <w:rPr>
          <w:rFonts w:asciiTheme="majorBidi" w:eastAsia="Times New Roman" w:hAnsiTheme="majorBidi" w:cstheme="majorBidi"/>
          <w:b/>
          <w:bCs/>
          <w:color w:val="000000"/>
          <w:lang w:bidi="km-KH"/>
        </w:rPr>
        <w:t># .</w:t>
      </w:r>
      <w:proofErr w:type="gramEnd"/>
      <w:r w:rsidR="00477A33" w:rsidRPr="00DB0BBA">
        <w:rPr>
          <w:rFonts w:asciiTheme="majorBidi" w:eastAsia="Times New Roman" w:hAnsiTheme="majorBidi" w:cstheme="majorBidi"/>
          <w:b/>
          <w:bCs/>
          <w:color w:val="000000"/>
          <w:lang w:bidi="km-KH"/>
        </w:rPr>
        <w:t>/configure CFLAGS="-DNDEBUG -DPJ_HAS_IPV6=1" --prefix=/</w:t>
      </w:r>
      <w:proofErr w:type="spellStart"/>
      <w:r w:rsidR="00477A33" w:rsidRPr="00DB0BBA">
        <w:rPr>
          <w:rFonts w:asciiTheme="majorBidi" w:eastAsia="Times New Roman" w:hAnsiTheme="majorBidi" w:cstheme="majorBidi"/>
          <w:b/>
          <w:bCs/>
          <w:color w:val="000000"/>
          <w:lang w:bidi="km-KH"/>
        </w:rPr>
        <w:t>usr</w:t>
      </w:r>
      <w:proofErr w:type="spellEnd"/>
      <w:r w:rsidR="00477A33" w:rsidRPr="00DB0BBA">
        <w:rPr>
          <w:rFonts w:asciiTheme="majorBidi" w:eastAsia="Times New Roman" w:hAnsiTheme="majorBidi" w:cstheme="majorBidi"/>
          <w:b/>
          <w:bCs/>
          <w:color w:val="000000"/>
          <w:lang w:bidi="km-KH"/>
        </w:rPr>
        <w:t xml:space="preserve"> --</w:t>
      </w:r>
      <w:proofErr w:type="spellStart"/>
      <w:r w:rsidR="00477A33" w:rsidRPr="00DB0BBA">
        <w:rPr>
          <w:rFonts w:asciiTheme="majorBidi" w:eastAsia="Times New Roman" w:hAnsiTheme="majorBidi" w:cstheme="majorBidi"/>
          <w:b/>
          <w:bCs/>
          <w:color w:val="000000"/>
          <w:lang w:bidi="km-KH"/>
        </w:rPr>
        <w:t>libdir</w:t>
      </w:r>
      <w:proofErr w:type="spellEnd"/>
      <w:r w:rsidR="00477A33" w:rsidRPr="00DB0BBA">
        <w:rPr>
          <w:rFonts w:asciiTheme="majorBidi" w:eastAsia="Times New Roman" w:hAnsiTheme="majorBidi" w:cstheme="majorBidi"/>
          <w:b/>
          <w:bCs/>
          <w:color w:val="000000"/>
          <w:lang w:bidi="km-KH"/>
        </w:rPr>
        <w:t>=/</w:t>
      </w:r>
      <w:proofErr w:type="spellStart"/>
      <w:r w:rsidR="00477A33" w:rsidRPr="00DB0BBA">
        <w:rPr>
          <w:rFonts w:asciiTheme="majorBidi" w:eastAsia="Times New Roman" w:hAnsiTheme="majorBidi" w:cstheme="majorBidi"/>
          <w:b/>
          <w:bCs/>
          <w:color w:val="000000"/>
          <w:lang w:bidi="km-KH"/>
        </w:rPr>
        <w:t>usr</w:t>
      </w:r>
      <w:proofErr w:type="spellEnd"/>
      <w:r w:rsidR="00477A33" w:rsidRPr="00DB0BBA">
        <w:rPr>
          <w:rFonts w:asciiTheme="majorBidi" w:eastAsia="Times New Roman" w:hAnsiTheme="majorBidi" w:cstheme="majorBidi"/>
          <w:b/>
          <w:bCs/>
          <w:color w:val="000000"/>
          <w:lang w:bidi="km-KH"/>
        </w:rPr>
        <w:t>/lib64 --enable-shared --disable-video --disable-sound --disable-</w:t>
      </w:r>
      <w:proofErr w:type="spellStart"/>
      <w:r w:rsidR="00477A33" w:rsidRPr="00DB0BBA">
        <w:rPr>
          <w:rFonts w:asciiTheme="majorBidi" w:eastAsia="Times New Roman" w:hAnsiTheme="majorBidi" w:cstheme="majorBidi"/>
          <w:b/>
          <w:bCs/>
          <w:color w:val="000000"/>
          <w:lang w:bidi="km-KH"/>
        </w:rPr>
        <w:t>opencore</w:t>
      </w:r>
      <w:proofErr w:type="spellEnd"/>
      <w:r w:rsidR="00477A33" w:rsidRPr="00DB0BBA">
        <w:rPr>
          <w:rFonts w:asciiTheme="majorBidi" w:eastAsia="Times New Roman" w:hAnsiTheme="majorBidi" w:cstheme="majorBidi"/>
          <w:b/>
          <w:bCs/>
          <w:color w:val="000000"/>
          <w:lang w:bidi="km-KH"/>
        </w:rPr>
        <w:t>-</w:t>
      </w:r>
      <w:proofErr w:type="spellStart"/>
      <w:r w:rsidR="00477A33" w:rsidRPr="00DB0BBA">
        <w:rPr>
          <w:rFonts w:asciiTheme="majorBidi" w:eastAsia="Times New Roman" w:hAnsiTheme="majorBidi" w:cstheme="majorBidi"/>
          <w:b/>
          <w:bCs/>
          <w:color w:val="000000"/>
          <w:lang w:bidi="km-KH"/>
        </w:rPr>
        <w:t>amr</w:t>
      </w:r>
      <w:proofErr w:type="spellEnd"/>
    </w:p>
    <w:p w14:paraId="49193CEE" w14:textId="01A4D77E" w:rsidR="00477A33" w:rsidRPr="00DB0BBA" w:rsidRDefault="008C7258" w:rsidP="008065A4">
      <w:pPr>
        <w:pStyle w:val="ListParagraph"/>
        <w:spacing w:beforeLines="20" w:before="48" w:afterLines="20" w:after="48"/>
        <w:ind w:left="720" w:firstLine="0"/>
        <w:jc w:val="both"/>
        <w:rPr>
          <w:rFonts w:asciiTheme="majorBidi" w:eastAsia="Times New Roman" w:hAnsiTheme="majorBidi" w:cstheme="majorBidi"/>
          <w:b/>
          <w:bCs/>
          <w:sz w:val="24"/>
          <w:szCs w:val="24"/>
          <w:lang w:bidi="km-KH"/>
        </w:rPr>
      </w:pPr>
      <w:r w:rsidRPr="00DB0BBA">
        <w:rPr>
          <w:rFonts w:asciiTheme="majorBidi" w:eastAsia="Times New Roman" w:hAnsiTheme="majorBidi" w:cstheme="majorBidi"/>
          <w:b/>
          <w:bCs/>
          <w:color w:val="000000"/>
          <w:lang w:bidi="km-KH"/>
        </w:rPr>
        <w:tab/>
      </w:r>
      <w:r w:rsidR="00477A33" w:rsidRPr="00DB0BBA">
        <w:rPr>
          <w:rFonts w:asciiTheme="majorBidi" w:eastAsia="Times New Roman" w:hAnsiTheme="majorBidi" w:cstheme="majorBidi"/>
          <w:b/>
          <w:bCs/>
          <w:color w:val="000000"/>
          <w:lang w:bidi="km-KH"/>
        </w:rPr>
        <w:t># make dep</w:t>
      </w:r>
    </w:p>
    <w:p w14:paraId="68436102" w14:textId="2BEBB1C0" w:rsidR="00477A33" w:rsidRPr="00DB0BBA" w:rsidRDefault="008C7258" w:rsidP="008065A4">
      <w:pPr>
        <w:pStyle w:val="ListParagraph"/>
        <w:spacing w:beforeLines="20" w:before="48" w:afterLines="20" w:after="48"/>
        <w:ind w:left="720" w:firstLine="0"/>
        <w:jc w:val="both"/>
        <w:rPr>
          <w:rFonts w:asciiTheme="majorBidi" w:eastAsia="Times New Roman" w:hAnsiTheme="majorBidi" w:cstheme="majorBidi"/>
          <w:b/>
          <w:bCs/>
          <w:sz w:val="24"/>
          <w:szCs w:val="24"/>
          <w:lang w:bidi="km-KH"/>
        </w:rPr>
      </w:pPr>
      <w:r w:rsidRPr="00DB0BBA">
        <w:rPr>
          <w:rFonts w:asciiTheme="majorBidi" w:eastAsia="Times New Roman" w:hAnsiTheme="majorBidi" w:cstheme="majorBidi"/>
          <w:b/>
          <w:bCs/>
          <w:color w:val="000000"/>
          <w:lang w:bidi="km-KH"/>
        </w:rPr>
        <w:tab/>
      </w:r>
      <w:r w:rsidR="00477A33" w:rsidRPr="00DB0BBA">
        <w:rPr>
          <w:rFonts w:asciiTheme="majorBidi" w:eastAsia="Times New Roman" w:hAnsiTheme="majorBidi" w:cstheme="majorBidi"/>
          <w:b/>
          <w:bCs/>
          <w:color w:val="000000"/>
          <w:lang w:bidi="km-KH"/>
        </w:rPr>
        <w:t xml:space="preserve"># </w:t>
      </w:r>
      <w:proofErr w:type="gramStart"/>
      <w:r w:rsidR="00477A33" w:rsidRPr="00DB0BBA">
        <w:rPr>
          <w:rFonts w:asciiTheme="majorBidi" w:eastAsia="Times New Roman" w:hAnsiTheme="majorBidi" w:cstheme="majorBidi"/>
          <w:b/>
          <w:bCs/>
          <w:color w:val="000000"/>
          <w:lang w:bidi="km-KH"/>
        </w:rPr>
        <w:t>make</w:t>
      </w:r>
      <w:proofErr w:type="gramEnd"/>
    </w:p>
    <w:p w14:paraId="7BED6ECD" w14:textId="0C0ED657" w:rsidR="00477A33" w:rsidRPr="00DB0BBA" w:rsidRDefault="008C7258" w:rsidP="008065A4">
      <w:pPr>
        <w:pStyle w:val="ListParagraph"/>
        <w:spacing w:beforeLines="20" w:before="48" w:afterLines="20" w:after="48"/>
        <w:ind w:left="720" w:firstLine="0"/>
        <w:jc w:val="both"/>
        <w:rPr>
          <w:rFonts w:asciiTheme="majorBidi" w:eastAsia="Times New Roman" w:hAnsiTheme="majorBidi" w:cstheme="majorBidi"/>
          <w:b/>
          <w:bCs/>
          <w:sz w:val="24"/>
          <w:szCs w:val="24"/>
          <w:lang w:bidi="km-KH"/>
        </w:rPr>
      </w:pPr>
      <w:r w:rsidRPr="00DB0BBA">
        <w:rPr>
          <w:rFonts w:asciiTheme="majorBidi" w:eastAsia="Times New Roman" w:hAnsiTheme="majorBidi" w:cstheme="majorBidi"/>
          <w:b/>
          <w:bCs/>
          <w:color w:val="000000"/>
          <w:lang w:bidi="km-KH"/>
        </w:rPr>
        <w:tab/>
      </w:r>
      <w:r w:rsidR="00477A33" w:rsidRPr="00DB0BBA">
        <w:rPr>
          <w:rFonts w:asciiTheme="majorBidi" w:eastAsia="Times New Roman" w:hAnsiTheme="majorBidi" w:cstheme="majorBidi"/>
          <w:b/>
          <w:bCs/>
          <w:color w:val="000000"/>
          <w:lang w:bidi="km-KH"/>
        </w:rPr>
        <w:t># make install</w:t>
      </w:r>
    </w:p>
    <w:p w14:paraId="212AD253" w14:textId="6BEEA2BC" w:rsidR="00477A33" w:rsidRPr="00DB0BBA" w:rsidRDefault="008C7258" w:rsidP="008065A4">
      <w:pPr>
        <w:pStyle w:val="ListParagraph"/>
        <w:spacing w:beforeLines="20" w:before="48" w:afterLines="20" w:after="48"/>
        <w:ind w:left="720" w:firstLine="0"/>
        <w:jc w:val="both"/>
        <w:rPr>
          <w:rFonts w:asciiTheme="majorBidi" w:eastAsia="Times New Roman" w:hAnsiTheme="majorBidi" w:cstheme="majorBidi"/>
          <w:b/>
          <w:bCs/>
          <w:sz w:val="24"/>
          <w:szCs w:val="24"/>
          <w:lang w:bidi="km-KH"/>
        </w:rPr>
      </w:pPr>
      <w:r w:rsidRPr="00DB0BBA">
        <w:rPr>
          <w:rFonts w:asciiTheme="majorBidi" w:eastAsia="Times New Roman" w:hAnsiTheme="majorBidi" w:cstheme="majorBidi"/>
          <w:b/>
          <w:bCs/>
          <w:color w:val="000000"/>
          <w:lang w:bidi="km-KH"/>
        </w:rPr>
        <w:tab/>
      </w:r>
      <w:r w:rsidR="00477A33" w:rsidRPr="00DB0BBA">
        <w:rPr>
          <w:rFonts w:asciiTheme="majorBidi" w:eastAsia="Times New Roman" w:hAnsiTheme="majorBidi" w:cstheme="majorBidi"/>
          <w:b/>
          <w:bCs/>
          <w:color w:val="000000"/>
          <w:lang w:bidi="km-KH"/>
        </w:rPr>
        <w:t xml:space="preserve"># </w:t>
      </w:r>
      <w:proofErr w:type="spellStart"/>
      <w:proofErr w:type="gramStart"/>
      <w:r w:rsidR="003B59AF">
        <w:rPr>
          <w:rFonts w:asciiTheme="majorBidi" w:eastAsia="Times New Roman" w:hAnsiTheme="majorBidi" w:cstheme="majorBidi"/>
          <w:b/>
          <w:bCs/>
          <w:color w:val="000000"/>
          <w:lang w:bidi="km-KH"/>
        </w:rPr>
        <w:t>l</w:t>
      </w:r>
      <w:r w:rsidR="00477A33" w:rsidRPr="00DB0BBA">
        <w:rPr>
          <w:rFonts w:asciiTheme="majorBidi" w:eastAsia="Times New Roman" w:hAnsiTheme="majorBidi" w:cstheme="majorBidi"/>
          <w:b/>
          <w:bCs/>
          <w:color w:val="000000"/>
          <w:lang w:bidi="km-KH"/>
        </w:rPr>
        <w:t>dconfig</w:t>
      </w:r>
      <w:proofErr w:type="spellEnd"/>
      <w:proofErr w:type="gramEnd"/>
    </w:p>
    <w:p w14:paraId="02D373DA" w14:textId="77777777" w:rsidR="00477A33" w:rsidRPr="00DB0BBA" w:rsidRDefault="00477A33" w:rsidP="008065A4">
      <w:pPr>
        <w:pStyle w:val="ListParagraph"/>
        <w:spacing w:beforeLines="20" w:before="48" w:afterLines="20" w:after="48"/>
        <w:ind w:left="720" w:firstLine="0"/>
        <w:jc w:val="both"/>
        <w:rPr>
          <w:rFonts w:asciiTheme="majorBidi" w:eastAsia="Times New Roman" w:hAnsiTheme="majorBidi" w:cstheme="majorBidi"/>
          <w:sz w:val="24"/>
          <w:szCs w:val="24"/>
          <w:lang w:bidi="km-KH"/>
        </w:rPr>
      </w:pPr>
      <w:r w:rsidRPr="00DB0BBA">
        <w:rPr>
          <w:rFonts w:asciiTheme="majorBidi" w:eastAsia="Times New Roman" w:hAnsiTheme="majorBidi" w:cstheme="majorBidi"/>
          <w:b/>
          <w:bCs/>
          <w:color w:val="000000"/>
          <w:sz w:val="24"/>
          <w:szCs w:val="24"/>
          <w:lang w:bidi="km-KH"/>
        </w:rPr>
        <w:t>Step 4: Download and Install Asterisk</w:t>
      </w:r>
    </w:p>
    <w:p w14:paraId="0510206E" w14:textId="77777777" w:rsidR="00477A33" w:rsidRPr="00DB0BBA" w:rsidRDefault="00477A33" w:rsidP="008065A4">
      <w:pPr>
        <w:pStyle w:val="ListParagraph"/>
        <w:spacing w:beforeLines="20" w:before="48" w:afterLines="20" w:after="48"/>
        <w:ind w:left="720" w:firstLine="0"/>
        <w:jc w:val="both"/>
        <w:rPr>
          <w:rFonts w:asciiTheme="majorBidi" w:eastAsia="Times New Roman" w:hAnsiTheme="majorBidi" w:cstheme="majorBidi"/>
          <w:sz w:val="24"/>
          <w:szCs w:val="24"/>
          <w:lang w:bidi="km-KH"/>
        </w:rPr>
      </w:pPr>
      <w:r w:rsidRPr="00DB0BBA">
        <w:rPr>
          <w:rFonts w:asciiTheme="majorBidi" w:eastAsia="Times New Roman" w:hAnsiTheme="majorBidi" w:cstheme="majorBidi"/>
          <w:color w:val="000000"/>
          <w:lang w:bidi="km-KH"/>
        </w:rPr>
        <w:t>Now that we have all dependency packages installed, we should be ready to download and install Asterisk 16 on CentOS 7.</w:t>
      </w:r>
    </w:p>
    <w:p w14:paraId="56B8D236" w14:textId="09BC718D" w:rsidR="00477A33" w:rsidRPr="00DB0BBA" w:rsidRDefault="008C7258" w:rsidP="008065A4">
      <w:pPr>
        <w:pStyle w:val="ListParagraph"/>
        <w:spacing w:beforeLines="20" w:before="48" w:afterLines="20" w:after="48"/>
        <w:ind w:left="720" w:firstLine="0"/>
        <w:jc w:val="both"/>
        <w:rPr>
          <w:rFonts w:asciiTheme="majorBidi" w:eastAsia="Times New Roman" w:hAnsiTheme="majorBidi" w:cstheme="majorBidi"/>
          <w:b/>
          <w:bCs/>
          <w:sz w:val="24"/>
          <w:szCs w:val="24"/>
          <w:lang w:bidi="km-KH"/>
        </w:rPr>
      </w:pPr>
      <w:r w:rsidRPr="00DB0BBA">
        <w:rPr>
          <w:rFonts w:asciiTheme="majorBidi" w:eastAsia="Times New Roman" w:hAnsiTheme="majorBidi" w:cstheme="majorBidi"/>
          <w:color w:val="000000"/>
          <w:lang w:bidi="km-KH"/>
        </w:rPr>
        <w:tab/>
      </w:r>
      <w:r w:rsidR="00477A33" w:rsidRPr="00DB0BBA">
        <w:rPr>
          <w:rFonts w:asciiTheme="majorBidi" w:eastAsia="Times New Roman" w:hAnsiTheme="majorBidi" w:cstheme="majorBidi"/>
          <w:b/>
          <w:bCs/>
          <w:color w:val="000000"/>
          <w:lang w:bidi="km-KH"/>
        </w:rPr>
        <w:t># cd /</w:t>
      </w:r>
      <w:proofErr w:type="spellStart"/>
      <w:r w:rsidR="00477A33" w:rsidRPr="00DB0BBA">
        <w:rPr>
          <w:rFonts w:asciiTheme="majorBidi" w:eastAsia="Times New Roman" w:hAnsiTheme="majorBidi" w:cstheme="majorBidi"/>
          <w:b/>
          <w:bCs/>
          <w:color w:val="000000"/>
          <w:lang w:bidi="km-KH"/>
        </w:rPr>
        <w:t>usr</w:t>
      </w:r>
      <w:proofErr w:type="spellEnd"/>
      <w:r w:rsidR="00477A33" w:rsidRPr="00DB0BBA">
        <w:rPr>
          <w:rFonts w:asciiTheme="majorBidi" w:eastAsia="Times New Roman" w:hAnsiTheme="majorBidi" w:cstheme="majorBidi"/>
          <w:b/>
          <w:bCs/>
          <w:color w:val="000000"/>
          <w:lang w:bidi="km-KH"/>
        </w:rPr>
        <w:t>/</w:t>
      </w:r>
      <w:proofErr w:type="spellStart"/>
      <w:r w:rsidR="00477A33" w:rsidRPr="00DB0BBA">
        <w:rPr>
          <w:rFonts w:asciiTheme="majorBidi" w:eastAsia="Times New Roman" w:hAnsiTheme="majorBidi" w:cstheme="majorBidi"/>
          <w:b/>
          <w:bCs/>
          <w:color w:val="000000"/>
          <w:lang w:bidi="km-KH"/>
        </w:rPr>
        <w:t>src</w:t>
      </w:r>
      <w:proofErr w:type="spellEnd"/>
      <w:r w:rsidR="00477A33" w:rsidRPr="00DB0BBA">
        <w:rPr>
          <w:rFonts w:asciiTheme="majorBidi" w:eastAsia="Times New Roman" w:hAnsiTheme="majorBidi" w:cstheme="majorBidi"/>
          <w:b/>
          <w:bCs/>
          <w:color w:val="000000"/>
          <w:lang w:bidi="km-KH"/>
        </w:rPr>
        <w:t>/</w:t>
      </w:r>
    </w:p>
    <w:p w14:paraId="0B653F92" w14:textId="1D5CD4AA" w:rsidR="00477A33" w:rsidRPr="00DB0BBA" w:rsidRDefault="008C7258" w:rsidP="008065A4">
      <w:pPr>
        <w:pStyle w:val="ListParagraph"/>
        <w:spacing w:beforeLines="20" w:before="48" w:afterLines="20" w:after="48"/>
        <w:ind w:left="720" w:firstLine="0"/>
        <w:jc w:val="both"/>
        <w:rPr>
          <w:rFonts w:asciiTheme="majorBidi" w:eastAsia="Times New Roman" w:hAnsiTheme="majorBidi" w:cstheme="majorBidi"/>
          <w:b/>
          <w:bCs/>
          <w:sz w:val="24"/>
          <w:szCs w:val="24"/>
          <w:lang w:bidi="km-KH"/>
        </w:rPr>
      </w:pPr>
      <w:r w:rsidRPr="00DB0BBA">
        <w:rPr>
          <w:rFonts w:asciiTheme="majorBidi" w:eastAsia="Times New Roman" w:hAnsiTheme="majorBidi" w:cstheme="majorBidi"/>
          <w:b/>
          <w:bCs/>
          <w:color w:val="000000"/>
          <w:lang w:bidi="km-KH"/>
        </w:rPr>
        <w:tab/>
      </w:r>
      <w:r w:rsidR="00477A33" w:rsidRPr="00DB0BBA">
        <w:rPr>
          <w:rFonts w:asciiTheme="majorBidi" w:eastAsia="Times New Roman" w:hAnsiTheme="majorBidi" w:cstheme="majorBidi"/>
          <w:b/>
          <w:bCs/>
          <w:color w:val="000000"/>
          <w:lang w:bidi="km-KH"/>
        </w:rPr>
        <w:t xml:space="preserve"># </w:t>
      </w:r>
      <w:proofErr w:type="spellStart"/>
      <w:proofErr w:type="gramStart"/>
      <w:r w:rsidR="00477A33" w:rsidRPr="00DB0BBA">
        <w:rPr>
          <w:rFonts w:asciiTheme="majorBidi" w:eastAsia="Times New Roman" w:hAnsiTheme="majorBidi" w:cstheme="majorBidi"/>
          <w:b/>
          <w:bCs/>
          <w:color w:val="000000"/>
          <w:lang w:bidi="km-KH"/>
        </w:rPr>
        <w:t>wget</w:t>
      </w:r>
      <w:proofErr w:type="spellEnd"/>
      <w:proofErr w:type="gramEnd"/>
      <w:r w:rsidR="00477A33" w:rsidRPr="00DB0BBA">
        <w:rPr>
          <w:rFonts w:asciiTheme="majorBidi" w:eastAsia="Times New Roman" w:hAnsiTheme="majorBidi" w:cstheme="majorBidi"/>
          <w:b/>
          <w:bCs/>
          <w:color w:val="000000"/>
          <w:lang w:bidi="km-KH"/>
        </w:rPr>
        <w:t xml:space="preserve"> http://downloads.asterisk.org/pub/telephony/asterisk/asterisk-16-current.tar.gz</w:t>
      </w:r>
    </w:p>
    <w:p w14:paraId="4644860D" w14:textId="0D573835" w:rsidR="00477A33" w:rsidRPr="00DB0BBA" w:rsidRDefault="008C7258" w:rsidP="008065A4">
      <w:pPr>
        <w:pStyle w:val="ListParagraph"/>
        <w:spacing w:beforeLines="20" w:before="48" w:afterLines="20" w:after="48"/>
        <w:ind w:left="720" w:firstLine="0"/>
        <w:jc w:val="both"/>
        <w:rPr>
          <w:rFonts w:asciiTheme="majorBidi" w:eastAsia="Times New Roman" w:hAnsiTheme="majorBidi" w:cstheme="majorBidi"/>
          <w:b/>
          <w:bCs/>
          <w:sz w:val="24"/>
          <w:szCs w:val="24"/>
          <w:lang w:bidi="km-KH"/>
        </w:rPr>
      </w:pPr>
      <w:r w:rsidRPr="00DB0BBA">
        <w:rPr>
          <w:rFonts w:asciiTheme="majorBidi" w:eastAsia="Times New Roman" w:hAnsiTheme="majorBidi" w:cstheme="majorBidi"/>
          <w:b/>
          <w:bCs/>
          <w:color w:val="000000"/>
          <w:lang w:bidi="km-KH"/>
        </w:rPr>
        <w:tab/>
      </w:r>
      <w:r w:rsidR="00477A33" w:rsidRPr="00DB0BBA">
        <w:rPr>
          <w:rFonts w:asciiTheme="majorBidi" w:eastAsia="Times New Roman" w:hAnsiTheme="majorBidi" w:cstheme="majorBidi"/>
          <w:b/>
          <w:bCs/>
          <w:color w:val="000000"/>
          <w:lang w:bidi="km-KH"/>
        </w:rPr>
        <w:t xml:space="preserve"># tar </w:t>
      </w:r>
      <w:proofErr w:type="spellStart"/>
      <w:r w:rsidR="00477A33" w:rsidRPr="00DB0BBA">
        <w:rPr>
          <w:rFonts w:asciiTheme="majorBidi" w:eastAsia="Times New Roman" w:hAnsiTheme="majorBidi" w:cstheme="majorBidi"/>
          <w:b/>
          <w:bCs/>
          <w:color w:val="000000"/>
          <w:lang w:bidi="km-KH"/>
        </w:rPr>
        <w:t>xvfz</w:t>
      </w:r>
      <w:proofErr w:type="spellEnd"/>
      <w:r w:rsidR="00477A33" w:rsidRPr="00DB0BBA">
        <w:rPr>
          <w:rFonts w:asciiTheme="majorBidi" w:eastAsia="Times New Roman" w:hAnsiTheme="majorBidi" w:cstheme="majorBidi"/>
          <w:b/>
          <w:bCs/>
          <w:color w:val="000000"/>
          <w:lang w:bidi="km-KH"/>
        </w:rPr>
        <w:t xml:space="preserve"> asterisk-16-current.tar.gz</w:t>
      </w:r>
    </w:p>
    <w:p w14:paraId="4DD77B89" w14:textId="6613F070" w:rsidR="00477A33" w:rsidRPr="00DB0BBA" w:rsidRDefault="008C7258" w:rsidP="008065A4">
      <w:pPr>
        <w:pStyle w:val="ListParagraph"/>
        <w:spacing w:beforeLines="20" w:before="48" w:afterLines="20" w:after="48"/>
        <w:ind w:left="720" w:firstLine="0"/>
        <w:jc w:val="both"/>
        <w:rPr>
          <w:rFonts w:asciiTheme="majorBidi" w:eastAsia="Times New Roman" w:hAnsiTheme="majorBidi" w:cstheme="majorBidi"/>
          <w:b/>
          <w:bCs/>
          <w:sz w:val="24"/>
          <w:szCs w:val="24"/>
          <w:lang w:bidi="km-KH"/>
        </w:rPr>
      </w:pPr>
      <w:r w:rsidRPr="00DB0BBA">
        <w:rPr>
          <w:rFonts w:asciiTheme="majorBidi" w:eastAsia="Times New Roman" w:hAnsiTheme="majorBidi" w:cstheme="majorBidi"/>
          <w:b/>
          <w:bCs/>
          <w:color w:val="000000"/>
          <w:lang w:bidi="km-KH"/>
        </w:rPr>
        <w:tab/>
      </w:r>
      <w:r w:rsidR="00477A33" w:rsidRPr="00DB0BBA">
        <w:rPr>
          <w:rFonts w:asciiTheme="majorBidi" w:eastAsia="Times New Roman" w:hAnsiTheme="majorBidi" w:cstheme="majorBidi"/>
          <w:b/>
          <w:bCs/>
          <w:color w:val="000000"/>
          <w:lang w:bidi="km-KH"/>
        </w:rPr>
        <w:t xml:space="preserve"># </w:t>
      </w:r>
      <w:proofErr w:type="gramStart"/>
      <w:r w:rsidR="00477A33" w:rsidRPr="00DB0BBA">
        <w:rPr>
          <w:rFonts w:asciiTheme="majorBidi" w:eastAsia="Times New Roman" w:hAnsiTheme="majorBidi" w:cstheme="majorBidi"/>
          <w:b/>
          <w:bCs/>
          <w:color w:val="000000"/>
          <w:lang w:bidi="km-KH"/>
        </w:rPr>
        <w:t>rm</w:t>
      </w:r>
      <w:proofErr w:type="gramEnd"/>
      <w:r w:rsidR="00477A33" w:rsidRPr="00DB0BBA">
        <w:rPr>
          <w:rFonts w:asciiTheme="majorBidi" w:eastAsia="Times New Roman" w:hAnsiTheme="majorBidi" w:cstheme="majorBidi"/>
          <w:b/>
          <w:bCs/>
          <w:color w:val="000000"/>
          <w:lang w:bidi="km-KH"/>
        </w:rPr>
        <w:t xml:space="preserve"> -f asterisk-16-current.tar.gz</w:t>
      </w:r>
    </w:p>
    <w:p w14:paraId="5EAB164D" w14:textId="25FBF8D1" w:rsidR="00477A33" w:rsidRPr="00DB0BBA" w:rsidRDefault="008C7258" w:rsidP="008065A4">
      <w:pPr>
        <w:pStyle w:val="ListParagraph"/>
        <w:spacing w:beforeLines="20" w:before="48" w:afterLines="20" w:after="48"/>
        <w:ind w:left="720" w:firstLine="0"/>
        <w:jc w:val="both"/>
        <w:rPr>
          <w:rFonts w:asciiTheme="majorBidi" w:eastAsia="Times New Roman" w:hAnsiTheme="majorBidi" w:cstheme="majorBidi"/>
          <w:b/>
          <w:bCs/>
          <w:sz w:val="24"/>
          <w:szCs w:val="24"/>
          <w:lang w:bidi="km-KH"/>
        </w:rPr>
      </w:pPr>
      <w:r w:rsidRPr="00DB0BBA">
        <w:rPr>
          <w:rFonts w:asciiTheme="majorBidi" w:eastAsia="Times New Roman" w:hAnsiTheme="majorBidi" w:cstheme="majorBidi"/>
          <w:b/>
          <w:bCs/>
          <w:color w:val="000000"/>
          <w:lang w:bidi="km-KH"/>
        </w:rPr>
        <w:tab/>
      </w:r>
      <w:r w:rsidR="00477A33" w:rsidRPr="00DB0BBA">
        <w:rPr>
          <w:rFonts w:asciiTheme="majorBidi" w:eastAsia="Times New Roman" w:hAnsiTheme="majorBidi" w:cstheme="majorBidi"/>
          <w:b/>
          <w:bCs/>
          <w:color w:val="000000"/>
          <w:lang w:bidi="km-KH"/>
        </w:rPr>
        <w:t xml:space="preserve"># </w:t>
      </w:r>
      <w:proofErr w:type="gramStart"/>
      <w:r w:rsidR="00477A33" w:rsidRPr="00DB0BBA">
        <w:rPr>
          <w:rFonts w:asciiTheme="majorBidi" w:eastAsia="Times New Roman" w:hAnsiTheme="majorBidi" w:cstheme="majorBidi"/>
          <w:b/>
          <w:bCs/>
          <w:color w:val="000000"/>
          <w:lang w:bidi="km-KH"/>
        </w:rPr>
        <w:t>cd</w:t>
      </w:r>
      <w:proofErr w:type="gramEnd"/>
      <w:r w:rsidR="00477A33" w:rsidRPr="00DB0BBA">
        <w:rPr>
          <w:rFonts w:asciiTheme="majorBidi" w:eastAsia="Times New Roman" w:hAnsiTheme="majorBidi" w:cstheme="majorBidi"/>
          <w:b/>
          <w:bCs/>
          <w:color w:val="000000"/>
          <w:lang w:bidi="km-KH"/>
        </w:rPr>
        <w:t xml:space="preserve"> asterisk-*</w:t>
      </w:r>
    </w:p>
    <w:p w14:paraId="23C2ACC9" w14:textId="52A7567A" w:rsidR="006A3E6D" w:rsidRPr="00DB0BBA" w:rsidRDefault="008C7258" w:rsidP="008065A4">
      <w:pPr>
        <w:pStyle w:val="ListParagraph"/>
        <w:spacing w:beforeLines="20" w:before="48" w:afterLines="20" w:after="48"/>
        <w:ind w:left="720" w:firstLine="0"/>
        <w:jc w:val="both"/>
        <w:rPr>
          <w:rFonts w:asciiTheme="majorBidi" w:eastAsia="Times New Roman" w:hAnsiTheme="majorBidi" w:cstheme="majorBidi"/>
          <w:b/>
          <w:bCs/>
          <w:color w:val="000000"/>
          <w:lang w:bidi="km-KH"/>
        </w:rPr>
      </w:pPr>
      <w:r w:rsidRPr="00DB0BBA">
        <w:rPr>
          <w:rFonts w:asciiTheme="majorBidi" w:eastAsia="Times New Roman" w:hAnsiTheme="majorBidi" w:cstheme="majorBidi"/>
          <w:b/>
          <w:bCs/>
          <w:color w:val="000000"/>
          <w:lang w:bidi="km-KH"/>
        </w:rPr>
        <w:tab/>
      </w:r>
      <w:proofErr w:type="gramStart"/>
      <w:r w:rsidR="00477A33" w:rsidRPr="00DB0BBA">
        <w:rPr>
          <w:rFonts w:asciiTheme="majorBidi" w:eastAsia="Times New Roman" w:hAnsiTheme="majorBidi" w:cstheme="majorBidi"/>
          <w:b/>
          <w:bCs/>
          <w:color w:val="000000"/>
          <w:lang w:bidi="km-KH"/>
        </w:rPr>
        <w:t># .</w:t>
      </w:r>
      <w:proofErr w:type="gramEnd"/>
      <w:r w:rsidR="00477A33" w:rsidRPr="00DB0BBA">
        <w:rPr>
          <w:rFonts w:asciiTheme="majorBidi" w:eastAsia="Times New Roman" w:hAnsiTheme="majorBidi" w:cstheme="majorBidi"/>
          <w:b/>
          <w:bCs/>
          <w:color w:val="000000"/>
          <w:lang w:bidi="km-KH"/>
        </w:rPr>
        <w:t>/configure --</w:t>
      </w:r>
      <w:proofErr w:type="spellStart"/>
      <w:r w:rsidR="00477A33" w:rsidRPr="00DB0BBA">
        <w:rPr>
          <w:rFonts w:asciiTheme="majorBidi" w:eastAsia="Times New Roman" w:hAnsiTheme="majorBidi" w:cstheme="majorBidi"/>
          <w:b/>
          <w:bCs/>
          <w:color w:val="000000"/>
          <w:lang w:bidi="km-KH"/>
        </w:rPr>
        <w:t>libdir</w:t>
      </w:r>
      <w:proofErr w:type="spellEnd"/>
      <w:r w:rsidR="00477A33" w:rsidRPr="00DB0BBA">
        <w:rPr>
          <w:rFonts w:asciiTheme="majorBidi" w:eastAsia="Times New Roman" w:hAnsiTheme="majorBidi" w:cstheme="majorBidi"/>
          <w:b/>
          <w:bCs/>
          <w:color w:val="000000"/>
          <w:lang w:bidi="km-KH"/>
        </w:rPr>
        <w:t>=/</w:t>
      </w:r>
      <w:proofErr w:type="spellStart"/>
      <w:r w:rsidR="00477A33" w:rsidRPr="00DB0BBA">
        <w:rPr>
          <w:rFonts w:asciiTheme="majorBidi" w:eastAsia="Times New Roman" w:hAnsiTheme="majorBidi" w:cstheme="majorBidi"/>
          <w:b/>
          <w:bCs/>
          <w:color w:val="000000"/>
          <w:lang w:bidi="km-KH"/>
        </w:rPr>
        <w:t>usr</w:t>
      </w:r>
      <w:proofErr w:type="spellEnd"/>
      <w:r w:rsidR="00477A33" w:rsidRPr="00DB0BBA">
        <w:rPr>
          <w:rFonts w:asciiTheme="majorBidi" w:eastAsia="Times New Roman" w:hAnsiTheme="majorBidi" w:cstheme="majorBidi"/>
          <w:b/>
          <w:bCs/>
          <w:color w:val="000000"/>
          <w:lang w:bidi="km-KH"/>
        </w:rPr>
        <w:t>/lib64</w:t>
      </w:r>
    </w:p>
    <w:p w14:paraId="7C570087" w14:textId="42AC0346" w:rsidR="002820AF" w:rsidRPr="00DB0BBA" w:rsidRDefault="005C73BB" w:rsidP="008065A4">
      <w:pPr>
        <w:pStyle w:val="Heading2"/>
        <w:numPr>
          <w:ilvl w:val="0"/>
          <w:numId w:val="40"/>
        </w:numPr>
        <w:spacing w:beforeLines="20" w:before="48" w:afterLines="20" w:after="48"/>
        <w:jc w:val="both"/>
        <w:rPr>
          <w:rFonts w:asciiTheme="majorBidi" w:hAnsiTheme="majorBidi"/>
          <w:sz w:val="24"/>
          <w:szCs w:val="24"/>
        </w:rPr>
      </w:pPr>
      <w:bookmarkStart w:id="9" w:name="_Toc99784785"/>
      <w:r w:rsidRPr="00DB0BBA">
        <w:rPr>
          <w:rFonts w:asciiTheme="majorBidi" w:hAnsiTheme="majorBidi"/>
          <w:sz w:val="24"/>
          <w:szCs w:val="24"/>
        </w:rPr>
        <w:t>How much Does VoIP Cost?</w:t>
      </w:r>
      <w:bookmarkEnd w:id="9"/>
    </w:p>
    <w:p w14:paraId="31710510" w14:textId="77777777" w:rsidR="002820AF" w:rsidRPr="00DB0BBA" w:rsidRDefault="002820AF" w:rsidP="008065A4">
      <w:pPr>
        <w:pStyle w:val="ListParagraph"/>
        <w:spacing w:beforeLines="20" w:before="48" w:afterLines="20" w:after="48"/>
        <w:ind w:left="720" w:firstLine="720"/>
        <w:jc w:val="both"/>
        <w:rPr>
          <w:rFonts w:asciiTheme="majorBidi" w:eastAsia="Times New Roman" w:hAnsiTheme="majorBidi" w:cstheme="majorBidi"/>
          <w:color w:val="171717"/>
          <w:sz w:val="22"/>
          <w:shd w:val="clear" w:color="auto" w:fill="FFFFFF"/>
          <w:lang w:bidi="km-KH"/>
        </w:rPr>
      </w:pPr>
      <w:r w:rsidRPr="00DB0BBA">
        <w:rPr>
          <w:rFonts w:asciiTheme="majorBidi" w:eastAsia="Times New Roman" w:hAnsiTheme="majorBidi" w:cstheme="majorBidi"/>
          <w:color w:val="000000"/>
          <w:sz w:val="22"/>
          <w:lang w:bidi="km-KH"/>
        </w:rPr>
        <w:t xml:space="preserve">VoIP </w:t>
      </w:r>
      <w:r w:rsidRPr="00DB0BBA">
        <w:rPr>
          <w:rFonts w:asciiTheme="majorBidi" w:eastAsia="Times New Roman" w:hAnsiTheme="majorBidi" w:cstheme="majorBidi"/>
          <w:color w:val="171717"/>
          <w:sz w:val="22"/>
          <w:shd w:val="clear" w:color="auto" w:fill="FFFFFF"/>
          <w:lang w:bidi="km-KH"/>
        </w:rPr>
        <w:t>is only as good as your internet connection. If your network bandwidth is low, the service is bound to suffer. </w:t>
      </w:r>
    </w:p>
    <w:p w14:paraId="2CCF1389" w14:textId="56966396" w:rsidR="002820AF" w:rsidRPr="00DB0BBA" w:rsidRDefault="002820AF" w:rsidP="008065A4">
      <w:pPr>
        <w:pStyle w:val="ListParagraph"/>
        <w:spacing w:beforeLines="20" w:before="48" w:afterLines="20" w:after="48"/>
        <w:ind w:left="720" w:firstLine="720"/>
        <w:jc w:val="both"/>
        <w:rPr>
          <w:rFonts w:asciiTheme="majorBidi" w:eastAsia="Times New Roman" w:hAnsiTheme="majorBidi" w:cstheme="majorBidi"/>
          <w:color w:val="171717"/>
          <w:sz w:val="22"/>
          <w:shd w:val="clear" w:color="auto" w:fill="FFFFFF"/>
          <w:lang w:bidi="km-KH"/>
        </w:rPr>
      </w:pPr>
      <w:r w:rsidRPr="00DB0BBA">
        <w:rPr>
          <w:rFonts w:asciiTheme="majorBidi" w:eastAsia="Times New Roman" w:hAnsiTheme="majorBidi" w:cstheme="majorBidi"/>
          <w:color w:val="171717"/>
          <w:sz w:val="22"/>
          <w:shd w:val="clear" w:color="auto" w:fill="FFFFFF"/>
          <w:lang w:bidi="km-KH"/>
        </w:rPr>
        <w:t>VoIP doesn't use as much bandwidth as you might expect. It's essential that VoIP devices receive low latency on your network. Each device should have at least 100 kbps upload speed available. A good connection has less than 70ms ping and jitter, which measures the latency and stability of your internet connection.</w:t>
      </w:r>
    </w:p>
    <w:p w14:paraId="5813C87D" w14:textId="29F90E53" w:rsidR="00963C5B" w:rsidRPr="00DB0BBA" w:rsidRDefault="002820AF" w:rsidP="008065A4">
      <w:pPr>
        <w:shd w:val="clear" w:color="auto" w:fill="FFFFFF"/>
        <w:spacing w:beforeLines="20" w:before="48" w:afterLines="20" w:after="48"/>
        <w:ind w:left="720" w:firstLine="720"/>
        <w:jc w:val="both"/>
        <w:rPr>
          <w:rFonts w:asciiTheme="majorBidi" w:eastAsia="Times New Roman" w:hAnsiTheme="majorBidi" w:cstheme="majorBidi"/>
          <w:sz w:val="24"/>
          <w:szCs w:val="24"/>
          <w:lang w:bidi="km-KH"/>
        </w:rPr>
      </w:pPr>
      <w:r w:rsidRPr="00DB0BBA">
        <w:rPr>
          <w:rFonts w:asciiTheme="majorBidi" w:eastAsia="Times New Roman" w:hAnsiTheme="majorBidi" w:cstheme="majorBidi"/>
          <w:color w:val="171717"/>
          <w:shd w:val="clear" w:color="auto" w:fill="FFFFFF"/>
          <w:lang w:bidi="km-KH"/>
        </w:rPr>
        <w:t xml:space="preserve">The bandwidth your business needs will depend on the number of concurrent calls you plan on </w:t>
      </w:r>
      <w:proofErr w:type="spellStart"/>
      <w:r w:rsidRPr="00DB0BBA">
        <w:rPr>
          <w:rFonts w:asciiTheme="majorBidi" w:eastAsia="Times New Roman" w:hAnsiTheme="majorBidi" w:cstheme="majorBidi"/>
          <w:color w:val="171717"/>
          <w:shd w:val="clear" w:color="auto" w:fill="FFFFFF"/>
          <w:lang w:bidi="km-KH"/>
        </w:rPr>
        <w:t>making.The</w:t>
      </w:r>
      <w:proofErr w:type="spellEnd"/>
      <w:r w:rsidRPr="00DB0BBA">
        <w:rPr>
          <w:rFonts w:asciiTheme="majorBidi" w:eastAsia="Times New Roman" w:hAnsiTheme="majorBidi" w:cstheme="majorBidi"/>
          <w:color w:val="171717"/>
          <w:shd w:val="clear" w:color="auto" w:fill="FFFFFF"/>
          <w:lang w:bidi="km-KH"/>
        </w:rPr>
        <w:t xml:space="preserve"> best way to determine this is to run a bandwidth test on your current network.</w:t>
      </w:r>
    </w:p>
    <w:p w14:paraId="2A7CAA50" w14:textId="2DA85B7F" w:rsidR="005C73BB" w:rsidRPr="00DB0BBA" w:rsidRDefault="005C73BB" w:rsidP="008065A4">
      <w:pPr>
        <w:pStyle w:val="Heading2"/>
        <w:numPr>
          <w:ilvl w:val="0"/>
          <w:numId w:val="40"/>
        </w:numPr>
        <w:spacing w:beforeLines="20" w:before="48" w:afterLines="20" w:after="48"/>
        <w:jc w:val="both"/>
        <w:rPr>
          <w:rFonts w:asciiTheme="majorBidi" w:hAnsiTheme="majorBidi"/>
          <w:sz w:val="24"/>
          <w:szCs w:val="24"/>
        </w:rPr>
      </w:pPr>
      <w:bookmarkStart w:id="10" w:name="_Toc99784786"/>
      <w:r w:rsidRPr="00DB0BBA">
        <w:rPr>
          <w:rFonts w:asciiTheme="majorBidi" w:hAnsiTheme="majorBidi"/>
          <w:sz w:val="24"/>
          <w:szCs w:val="24"/>
        </w:rPr>
        <w:t>VoIP Equipment and Hardware</w:t>
      </w:r>
      <w:bookmarkEnd w:id="10"/>
    </w:p>
    <w:p w14:paraId="63B92731" w14:textId="5E28E082" w:rsidR="005047E2" w:rsidRPr="00DB0BBA" w:rsidRDefault="005047E2" w:rsidP="008065A4">
      <w:pPr>
        <w:pStyle w:val="ListParagraph"/>
        <w:spacing w:beforeLines="20" w:before="48" w:afterLines="20" w:after="48"/>
        <w:ind w:left="720" w:firstLine="0"/>
        <w:jc w:val="both"/>
        <w:rPr>
          <w:rFonts w:asciiTheme="majorBidi" w:eastAsia="Times New Roman" w:hAnsiTheme="majorBidi" w:cstheme="majorBidi"/>
          <w:sz w:val="22"/>
          <w:lang w:bidi="km-KH"/>
        </w:rPr>
      </w:pPr>
      <w:r w:rsidRPr="00DB0BBA">
        <w:rPr>
          <w:rFonts w:asciiTheme="majorBidi" w:eastAsia="Times New Roman" w:hAnsiTheme="majorBidi" w:cstheme="majorBidi"/>
          <w:sz w:val="22"/>
          <w:lang w:bidi="km-KH"/>
        </w:rPr>
        <w:t>Though VoIP BYOD compatibility eliminates much of the need for expensive equipment, a few basic hardware options are still required. We’ll cover those, as well as popular optional VoIP hardware</w:t>
      </w:r>
      <w:r w:rsidR="000B54DB" w:rsidRPr="00DB0BBA">
        <w:rPr>
          <w:rFonts w:asciiTheme="majorBidi" w:eastAsia="Times New Roman" w:hAnsiTheme="majorBidi" w:cstheme="majorBidi"/>
          <w:sz w:val="22"/>
          <w:lang w:bidi="km-KH"/>
        </w:rPr>
        <w:t>.</w:t>
      </w:r>
    </w:p>
    <w:p w14:paraId="6139B4D7" w14:textId="4BC3E54C" w:rsidR="000B54DB" w:rsidRPr="00DB0BBA" w:rsidRDefault="000B54DB" w:rsidP="008065A4">
      <w:pPr>
        <w:pStyle w:val="ListParagraph"/>
        <w:spacing w:beforeLines="20" w:before="48" w:afterLines="20" w:after="48"/>
        <w:ind w:left="720" w:firstLine="0"/>
        <w:jc w:val="both"/>
        <w:rPr>
          <w:rFonts w:asciiTheme="majorBidi" w:eastAsia="Times New Roman" w:hAnsiTheme="majorBidi" w:cstheme="majorBidi"/>
          <w:b/>
          <w:bCs/>
          <w:sz w:val="24"/>
          <w:szCs w:val="24"/>
          <w:lang w:bidi="km-KH"/>
        </w:rPr>
      </w:pPr>
      <w:r w:rsidRPr="00DB0BBA">
        <w:rPr>
          <w:rFonts w:asciiTheme="majorBidi" w:eastAsia="Times New Roman" w:hAnsiTheme="majorBidi" w:cstheme="majorBidi"/>
          <w:b/>
          <w:bCs/>
          <w:sz w:val="24"/>
          <w:szCs w:val="24"/>
          <w:lang w:bidi="km-KH"/>
        </w:rPr>
        <w:t>Essential Equipment and Hardware</w:t>
      </w:r>
    </w:p>
    <w:p w14:paraId="07E8D44C" w14:textId="1B6AB5C3" w:rsidR="004B5AD6" w:rsidRPr="00DB0BBA" w:rsidRDefault="000B54DB" w:rsidP="008065A4">
      <w:pPr>
        <w:pStyle w:val="ListParagraph"/>
        <w:spacing w:beforeLines="20" w:before="48" w:afterLines="20" w:after="48"/>
        <w:ind w:left="720" w:firstLine="0"/>
        <w:jc w:val="both"/>
        <w:rPr>
          <w:rFonts w:asciiTheme="majorBidi" w:eastAsia="Times New Roman" w:hAnsiTheme="majorBidi" w:cstheme="majorBidi"/>
          <w:sz w:val="22"/>
          <w:lang w:bidi="km-KH"/>
        </w:rPr>
      </w:pPr>
      <w:r w:rsidRPr="00DB0BBA">
        <w:rPr>
          <w:rFonts w:asciiTheme="majorBidi" w:eastAsia="Times New Roman" w:hAnsiTheme="majorBidi" w:cstheme="majorBidi"/>
          <w:sz w:val="22"/>
          <w:lang w:bidi="km-KH"/>
        </w:rPr>
        <w:t>The equipment below is required for getting VoIP phone system up and running.</w:t>
      </w:r>
      <w:r w:rsidR="003B7078" w:rsidRPr="00DB0BBA">
        <w:rPr>
          <w:rFonts w:asciiTheme="majorBidi" w:eastAsia="Times New Roman" w:hAnsiTheme="majorBidi" w:cstheme="majorBidi"/>
          <w:sz w:val="22"/>
          <w:lang w:bidi="km-KH"/>
        </w:rPr>
        <w:t xml:space="preserve"> And Internet Connection and Router is the most important thing you’ll need to operate a VoIP system is a high-speed broadband Internet connection and router. In general, VoIP systems need a minimum bandwidth of 90-156 kbps to function properly-meaning you may need to upgrade your internet service. Note that sufficient bandwidth is the responsibility of the user, not of the VoIP </w:t>
      </w:r>
      <w:r w:rsidR="004B5AD6" w:rsidRPr="00DB0BBA">
        <w:rPr>
          <w:rFonts w:asciiTheme="majorBidi" w:eastAsia="Times New Roman" w:hAnsiTheme="majorBidi" w:cstheme="majorBidi"/>
          <w:sz w:val="22"/>
          <w:lang w:bidi="km-KH"/>
        </w:rPr>
        <w:t>provider. A</w:t>
      </w:r>
      <w:r w:rsidR="003B7078" w:rsidRPr="00DB0BBA">
        <w:rPr>
          <w:rFonts w:asciiTheme="majorBidi" w:eastAsia="Times New Roman" w:hAnsiTheme="majorBidi" w:cstheme="majorBidi"/>
          <w:sz w:val="22"/>
          <w:lang w:bidi="km-KH"/>
        </w:rPr>
        <w:t xml:space="preserve"> router connects VoIP devices to the Internet and keeps those VoIP calls connected</w:t>
      </w:r>
      <w:r w:rsidR="004B5AD6" w:rsidRPr="00DB0BBA">
        <w:rPr>
          <w:rFonts w:asciiTheme="majorBidi" w:eastAsia="Times New Roman" w:hAnsiTheme="majorBidi" w:cstheme="majorBidi"/>
          <w:sz w:val="22"/>
          <w:lang w:bidi="km-KH"/>
        </w:rPr>
        <w:t>.</w:t>
      </w:r>
    </w:p>
    <w:p w14:paraId="7E635CFB" w14:textId="38504332" w:rsidR="00BD51C0" w:rsidRPr="00DB0BBA" w:rsidRDefault="003B7078" w:rsidP="008065A4">
      <w:pPr>
        <w:pStyle w:val="ListParagraph"/>
        <w:spacing w:beforeLines="20" w:before="48" w:afterLines="20" w:after="48"/>
        <w:ind w:left="720" w:firstLine="0"/>
        <w:jc w:val="both"/>
        <w:rPr>
          <w:rFonts w:asciiTheme="majorBidi" w:eastAsia="Times New Roman" w:hAnsiTheme="majorBidi" w:cstheme="majorBidi"/>
          <w:sz w:val="22"/>
          <w:lang w:bidi="km-KH"/>
        </w:rPr>
      </w:pPr>
      <w:r w:rsidRPr="00DB0BBA">
        <w:rPr>
          <w:rFonts w:asciiTheme="majorBidi" w:eastAsia="Times New Roman" w:hAnsiTheme="majorBidi" w:cstheme="majorBidi"/>
          <w:b/>
          <w:bCs/>
          <w:sz w:val="24"/>
          <w:szCs w:val="24"/>
          <w:lang w:bidi="km-KH"/>
        </w:rPr>
        <w:t>Compatible Device</w:t>
      </w:r>
      <w:r w:rsidR="00490771" w:rsidRPr="00DB0BBA">
        <w:rPr>
          <w:rFonts w:asciiTheme="majorBidi" w:eastAsia="Times New Roman" w:hAnsiTheme="majorBidi" w:cstheme="majorBidi"/>
          <w:b/>
          <w:bCs/>
          <w:sz w:val="24"/>
          <w:szCs w:val="24"/>
          <w:lang w:bidi="km-KH"/>
        </w:rPr>
        <w:t xml:space="preserve">: </w:t>
      </w:r>
      <w:r w:rsidRPr="00DB0BBA">
        <w:rPr>
          <w:rFonts w:asciiTheme="majorBidi" w:eastAsia="Times New Roman" w:hAnsiTheme="majorBidi" w:cstheme="majorBidi"/>
          <w:sz w:val="22"/>
          <w:lang w:bidi="km-KH"/>
        </w:rPr>
        <w:t>Once you have working Internet, you need to determine the specific devices you’ll use to make and receive VoIP calls. </w:t>
      </w:r>
    </w:p>
    <w:p w14:paraId="080AD7BF" w14:textId="5BA3A972" w:rsidR="003B7078" w:rsidRPr="00DB0BBA" w:rsidRDefault="004B5AD6" w:rsidP="008065A4">
      <w:pPr>
        <w:spacing w:beforeLines="20" w:before="48" w:afterLines="20" w:after="48"/>
        <w:jc w:val="both"/>
        <w:rPr>
          <w:rFonts w:asciiTheme="majorBidi" w:eastAsia="Times New Roman" w:hAnsiTheme="majorBidi" w:cstheme="majorBidi"/>
          <w:lang w:val="fr-FR" w:bidi="km-KH"/>
        </w:rPr>
      </w:pPr>
      <w:r w:rsidRPr="00DB0BBA">
        <w:rPr>
          <w:rFonts w:asciiTheme="majorBidi" w:eastAsia="Times New Roman" w:hAnsiTheme="majorBidi" w:cstheme="majorBidi"/>
          <w:lang w:bidi="km-KH"/>
        </w:rPr>
        <w:tab/>
      </w:r>
      <w:proofErr w:type="spellStart"/>
      <w:r w:rsidR="003B7078" w:rsidRPr="00DB0BBA">
        <w:rPr>
          <w:rFonts w:asciiTheme="majorBidi" w:eastAsia="Times New Roman" w:hAnsiTheme="majorBidi" w:cstheme="majorBidi"/>
          <w:lang w:val="fr-FR" w:bidi="km-KH"/>
        </w:rPr>
        <w:t>Popular</w:t>
      </w:r>
      <w:proofErr w:type="spellEnd"/>
      <w:r w:rsidR="003B7078" w:rsidRPr="00DB0BBA">
        <w:rPr>
          <w:rFonts w:asciiTheme="majorBidi" w:eastAsia="Times New Roman" w:hAnsiTheme="majorBidi" w:cstheme="majorBidi"/>
          <w:lang w:val="fr-FR" w:bidi="km-KH"/>
        </w:rPr>
        <w:t xml:space="preserve"> </w:t>
      </w:r>
      <w:proofErr w:type="spellStart"/>
      <w:r w:rsidR="003B7078" w:rsidRPr="00DB0BBA">
        <w:rPr>
          <w:rFonts w:asciiTheme="majorBidi" w:eastAsia="Times New Roman" w:hAnsiTheme="majorBidi" w:cstheme="majorBidi"/>
          <w:lang w:val="fr-FR" w:bidi="km-KH"/>
        </w:rPr>
        <w:t>VoIP</w:t>
      </w:r>
      <w:proofErr w:type="spellEnd"/>
      <w:r w:rsidR="003B7078" w:rsidRPr="00DB0BBA">
        <w:rPr>
          <w:rFonts w:asciiTheme="majorBidi" w:eastAsia="Times New Roman" w:hAnsiTheme="majorBidi" w:cstheme="majorBidi"/>
          <w:lang w:val="fr-FR" w:bidi="km-KH"/>
        </w:rPr>
        <w:t xml:space="preserve"> compatible </w:t>
      </w:r>
      <w:proofErr w:type="spellStart"/>
      <w:r w:rsidR="003B7078" w:rsidRPr="00DB0BBA">
        <w:rPr>
          <w:rFonts w:asciiTheme="majorBidi" w:eastAsia="Times New Roman" w:hAnsiTheme="majorBidi" w:cstheme="majorBidi"/>
          <w:lang w:val="fr-FR" w:bidi="km-KH"/>
        </w:rPr>
        <w:t>devices</w:t>
      </w:r>
      <w:proofErr w:type="spellEnd"/>
      <w:r w:rsidR="003B7078" w:rsidRPr="00DB0BBA">
        <w:rPr>
          <w:rFonts w:asciiTheme="majorBidi" w:eastAsia="Times New Roman" w:hAnsiTheme="majorBidi" w:cstheme="majorBidi"/>
          <w:lang w:val="fr-FR" w:bidi="km-KH"/>
        </w:rPr>
        <w:t xml:space="preserve"> </w:t>
      </w:r>
      <w:proofErr w:type="spellStart"/>
      <w:r w:rsidR="003B7078" w:rsidRPr="00DB0BBA">
        <w:rPr>
          <w:rFonts w:asciiTheme="majorBidi" w:eastAsia="Times New Roman" w:hAnsiTheme="majorBidi" w:cstheme="majorBidi"/>
          <w:lang w:val="fr-FR" w:bidi="km-KH"/>
        </w:rPr>
        <w:t>include</w:t>
      </w:r>
      <w:proofErr w:type="spellEnd"/>
      <w:r w:rsidR="003B7078" w:rsidRPr="00DB0BBA">
        <w:rPr>
          <w:rFonts w:asciiTheme="majorBidi" w:eastAsia="Times New Roman" w:hAnsiTheme="majorBidi" w:cstheme="majorBidi"/>
          <w:lang w:val="fr-FR" w:bidi="km-KH"/>
        </w:rPr>
        <w:t>: </w:t>
      </w:r>
    </w:p>
    <w:p w14:paraId="23036DB7" w14:textId="77777777" w:rsidR="003B7078" w:rsidRPr="00DB0BBA" w:rsidRDefault="003B7078" w:rsidP="008065A4">
      <w:pPr>
        <w:pStyle w:val="ListParagraph"/>
        <w:numPr>
          <w:ilvl w:val="1"/>
          <w:numId w:val="32"/>
        </w:numPr>
        <w:spacing w:beforeLines="20" w:before="48" w:afterLines="20" w:after="48"/>
        <w:jc w:val="both"/>
        <w:rPr>
          <w:rFonts w:asciiTheme="majorBidi" w:eastAsia="Times New Roman" w:hAnsiTheme="majorBidi" w:cstheme="majorBidi"/>
          <w:sz w:val="22"/>
          <w:lang w:bidi="km-KH"/>
        </w:rPr>
      </w:pPr>
      <w:r w:rsidRPr="00DB0BBA">
        <w:rPr>
          <w:rFonts w:asciiTheme="majorBidi" w:eastAsia="Times New Roman" w:hAnsiTheme="majorBidi" w:cstheme="majorBidi"/>
          <w:sz w:val="22"/>
          <w:lang w:bidi="km-KH"/>
        </w:rPr>
        <w:t>Standard desk phones (via ATA or VoIP phones)</w:t>
      </w:r>
    </w:p>
    <w:p w14:paraId="5594C937" w14:textId="77777777" w:rsidR="003B7078" w:rsidRPr="00DB0BBA" w:rsidRDefault="003B7078" w:rsidP="008065A4">
      <w:pPr>
        <w:pStyle w:val="ListParagraph"/>
        <w:numPr>
          <w:ilvl w:val="1"/>
          <w:numId w:val="32"/>
        </w:numPr>
        <w:spacing w:beforeLines="20" w:before="48" w:afterLines="20" w:after="48"/>
        <w:jc w:val="both"/>
        <w:rPr>
          <w:rFonts w:asciiTheme="majorBidi" w:eastAsia="Times New Roman" w:hAnsiTheme="majorBidi" w:cstheme="majorBidi"/>
          <w:sz w:val="22"/>
          <w:lang w:bidi="km-KH"/>
        </w:rPr>
      </w:pPr>
      <w:r w:rsidRPr="00DB0BBA">
        <w:rPr>
          <w:rFonts w:asciiTheme="majorBidi" w:eastAsia="Times New Roman" w:hAnsiTheme="majorBidi" w:cstheme="majorBidi"/>
          <w:sz w:val="22"/>
          <w:lang w:bidi="km-KH"/>
        </w:rPr>
        <w:t>Smartphones </w:t>
      </w:r>
    </w:p>
    <w:p w14:paraId="347B450C" w14:textId="77777777" w:rsidR="00A75F44" w:rsidRPr="00DB0BBA" w:rsidRDefault="003B7078" w:rsidP="008065A4">
      <w:pPr>
        <w:pStyle w:val="ListParagraph"/>
        <w:numPr>
          <w:ilvl w:val="1"/>
          <w:numId w:val="32"/>
        </w:numPr>
        <w:spacing w:beforeLines="20" w:before="48" w:afterLines="20" w:after="48"/>
        <w:jc w:val="both"/>
        <w:rPr>
          <w:rFonts w:asciiTheme="majorBidi" w:eastAsia="Times New Roman" w:hAnsiTheme="majorBidi" w:cstheme="majorBidi"/>
          <w:sz w:val="22"/>
          <w:lang w:bidi="km-KH"/>
        </w:rPr>
      </w:pPr>
      <w:r w:rsidRPr="00DB0BBA">
        <w:rPr>
          <w:rFonts w:asciiTheme="majorBidi" w:eastAsia="Times New Roman" w:hAnsiTheme="majorBidi" w:cstheme="majorBidi"/>
          <w:sz w:val="22"/>
          <w:lang w:bidi="km-KH"/>
        </w:rPr>
        <w:t>Desktop computers</w:t>
      </w:r>
    </w:p>
    <w:p w14:paraId="15A16884" w14:textId="102D49F7" w:rsidR="003B7078" w:rsidRPr="00DB0BBA" w:rsidRDefault="003B7078" w:rsidP="008065A4">
      <w:pPr>
        <w:pStyle w:val="ListParagraph"/>
        <w:numPr>
          <w:ilvl w:val="1"/>
          <w:numId w:val="32"/>
        </w:numPr>
        <w:spacing w:beforeLines="20" w:before="48" w:afterLines="20" w:after="48"/>
        <w:jc w:val="both"/>
        <w:rPr>
          <w:rFonts w:asciiTheme="majorBidi" w:eastAsia="Times New Roman" w:hAnsiTheme="majorBidi" w:cstheme="majorBidi"/>
          <w:sz w:val="22"/>
          <w:lang w:bidi="km-KH"/>
        </w:rPr>
      </w:pPr>
      <w:r w:rsidRPr="00DB0BBA">
        <w:rPr>
          <w:rFonts w:asciiTheme="majorBidi" w:eastAsia="Times New Roman" w:hAnsiTheme="majorBidi" w:cstheme="majorBidi"/>
          <w:sz w:val="22"/>
          <w:lang w:bidi="km-KH"/>
        </w:rPr>
        <w:t>Laptop computers</w:t>
      </w:r>
    </w:p>
    <w:p w14:paraId="1A13D285" w14:textId="65853A50" w:rsidR="003B7078" w:rsidRPr="00DB0BBA" w:rsidRDefault="003B7078" w:rsidP="008065A4">
      <w:pPr>
        <w:pStyle w:val="ListParagraph"/>
        <w:numPr>
          <w:ilvl w:val="1"/>
          <w:numId w:val="32"/>
        </w:numPr>
        <w:spacing w:beforeLines="20" w:before="48" w:afterLines="20" w:after="48"/>
        <w:jc w:val="both"/>
        <w:rPr>
          <w:rFonts w:asciiTheme="majorBidi" w:eastAsia="Times New Roman" w:hAnsiTheme="majorBidi" w:cstheme="majorBidi"/>
          <w:sz w:val="22"/>
          <w:lang w:bidi="km-KH"/>
        </w:rPr>
      </w:pPr>
      <w:r w:rsidRPr="00DB0BBA">
        <w:rPr>
          <w:rFonts w:asciiTheme="majorBidi" w:eastAsia="Times New Roman" w:hAnsiTheme="majorBidi" w:cstheme="majorBidi"/>
          <w:sz w:val="22"/>
          <w:lang w:bidi="km-KH"/>
        </w:rPr>
        <w:t>Tablets</w:t>
      </w:r>
    </w:p>
    <w:p w14:paraId="4068F073" w14:textId="78A4B166" w:rsidR="00A75F44" w:rsidRPr="00DB0BBA" w:rsidRDefault="00A75F44" w:rsidP="008065A4">
      <w:pPr>
        <w:spacing w:beforeLines="20" w:before="48" w:afterLines="20" w:after="48"/>
        <w:jc w:val="both"/>
        <w:rPr>
          <w:rFonts w:asciiTheme="majorBidi" w:eastAsia="Times New Roman" w:hAnsiTheme="majorBidi" w:cstheme="majorBidi"/>
          <w:lang w:bidi="km-KH"/>
        </w:rPr>
      </w:pPr>
      <w:r w:rsidRPr="00DB0BBA">
        <w:rPr>
          <w:rFonts w:asciiTheme="majorBidi" w:eastAsia="Times New Roman" w:hAnsiTheme="majorBidi" w:cstheme="majorBidi"/>
          <w:b/>
          <w:bCs/>
          <w:sz w:val="24"/>
          <w:szCs w:val="24"/>
          <w:lang w:bidi="km-KH"/>
        </w:rPr>
        <w:lastRenderedPageBreak/>
        <w:tab/>
        <w:t>Ethernet Cable:</w:t>
      </w:r>
      <w:r w:rsidRPr="00DB0BBA">
        <w:rPr>
          <w:rFonts w:asciiTheme="majorBidi" w:eastAsia="Times New Roman" w:hAnsiTheme="majorBidi" w:cstheme="majorBidi"/>
          <w:sz w:val="24"/>
          <w:szCs w:val="24"/>
          <w:lang w:bidi="km-KH"/>
        </w:rPr>
        <w:t xml:space="preserve"> </w:t>
      </w:r>
      <w:r w:rsidRPr="00DB0BBA">
        <w:rPr>
          <w:rFonts w:asciiTheme="majorBidi" w:eastAsia="Times New Roman" w:hAnsiTheme="majorBidi" w:cstheme="majorBidi"/>
          <w:lang w:bidi="km-KH"/>
        </w:rPr>
        <w:t xml:space="preserve">An ethernet cable provides your VoIP system with a powerful, consistent internet </w:t>
      </w:r>
      <w:r w:rsidRPr="00DB0BBA">
        <w:rPr>
          <w:rFonts w:asciiTheme="majorBidi" w:eastAsia="Times New Roman" w:hAnsiTheme="majorBidi" w:cstheme="majorBidi"/>
          <w:lang w:bidi="km-KH"/>
        </w:rPr>
        <w:tab/>
        <w:t xml:space="preserve">connection. Though VoIP calls are possible over </w:t>
      </w:r>
      <w:proofErr w:type="spellStart"/>
      <w:r w:rsidRPr="00DB0BBA">
        <w:rPr>
          <w:rFonts w:asciiTheme="majorBidi" w:eastAsia="Times New Roman" w:hAnsiTheme="majorBidi" w:cstheme="majorBidi"/>
          <w:lang w:bidi="km-KH"/>
        </w:rPr>
        <w:t>WiFi</w:t>
      </w:r>
      <w:proofErr w:type="spellEnd"/>
      <w:r w:rsidRPr="00DB0BBA">
        <w:rPr>
          <w:rFonts w:asciiTheme="majorBidi" w:eastAsia="Times New Roman" w:hAnsiTheme="majorBidi" w:cstheme="majorBidi"/>
          <w:lang w:bidi="km-KH"/>
        </w:rPr>
        <w:t xml:space="preserve">, an Ethernet Internet connection is much more </w:t>
      </w:r>
      <w:r w:rsidRPr="00DB0BBA">
        <w:rPr>
          <w:rFonts w:asciiTheme="majorBidi" w:eastAsia="Times New Roman" w:hAnsiTheme="majorBidi" w:cstheme="majorBidi"/>
          <w:lang w:bidi="km-KH"/>
        </w:rPr>
        <w:tab/>
        <w:t>reliable than a wireless one.</w:t>
      </w:r>
    </w:p>
    <w:p w14:paraId="1C0088D2" w14:textId="09327A93" w:rsidR="003B7078" w:rsidRPr="00DB0BBA" w:rsidRDefault="00C307E8" w:rsidP="008065A4">
      <w:pPr>
        <w:spacing w:beforeLines="20" w:before="48" w:afterLines="20" w:after="48"/>
        <w:ind w:left="720"/>
        <w:jc w:val="both"/>
        <w:rPr>
          <w:rFonts w:asciiTheme="majorBidi" w:hAnsiTheme="majorBidi" w:cstheme="majorBidi"/>
        </w:rPr>
      </w:pPr>
      <w:r w:rsidRPr="00DB0BBA">
        <w:rPr>
          <w:rFonts w:asciiTheme="majorBidi" w:eastAsia="Times New Roman" w:hAnsiTheme="majorBidi" w:cstheme="majorBidi"/>
          <w:b/>
          <w:bCs/>
          <w:sz w:val="24"/>
          <w:szCs w:val="24"/>
          <w:lang w:bidi="km-KH"/>
        </w:rPr>
        <w:t>PoE Adapter:</w:t>
      </w:r>
      <w:r w:rsidRPr="00DB0BBA">
        <w:rPr>
          <w:rFonts w:asciiTheme="majorBidi" w:hAnsiTheme="majorBidi" w:cstheme="majorBidi"/>
        </w:rPr>
        <w:t xml:space="preserve"> A PoE adapter is connected to the Ethernet cable, then plugged directly into a wall outlet</w:t>
      </w:r>
      <w:r w:rsidR="0048646C" w:rsidRPr="00DB0BBA">
        <w:rPr>
          <w:rFonts w:asciiTheme="majorBidi" w:hAnsiTheme="majorBidi" w:cstheme="majorBidi"/>
        </w:rPr>
        <w:t xml:space="preserve"> </w:t>
      </w:r>
      <w:r w:rsidRPr="00DB0BBA">
        <w:rPr>
          <w:rFonts w:asciiTheme="majorBidi" w:hAnsiTheme="majorBidi" w:cstheme="majorBidi"/>
        </w:rPr>
        <w:t>to ensure the cable has sufficient power.</w:t>
      </w:r>
    </w:p>
    <w:p w14:paraId="20ED49D8" w14:textId="18FADDA7" w:rsidR="00C307E8" w:rsidRPr="00DB0BBA" w:rsidRDefault="00C307E8" w:rsidP="008065A4">
      <w:pPr>
        <w:spacing w:beforeLines="20" w:before="48" w:afterLines="20" w:after="48"/>
        <w:jc w:val="both"/>
        <w:rPr>
          <w:rFonts w:asciiTheme="majorBidi" w:eastAsia="Times New Roman" w:hAnsiTheme="majorBidi" w:cstheme="majorBidi"/>
          <w:lang w:bidi="km-KH"/>
        </w:rPr>
      </w:pPr>
      <w:r w:rsidRPr="00DB0BBA">
        <w:rPr>
          <w:rFonts w:asciiTheme="majorBidi" w:hAnsiTheme="majorBidi" w:cstheme="majorBidi"/>
        </w:rPr>
        <w:tab/>
      </w:r>
      <w:r w:rsidRPr="00DB0BBA">
        <w:rPr>
          <w:rFonts w:asciiTheme="majorBidi" w:hAnsiTheme="majorBidi" w:cstheme="majorBidi"/>
          <w:b/>
          <w:bCs/>
          <w:sz w:val="24"/>
          <w:szCs w:val="24"/>
        </w:rPr>
        <w:t xml:space="preserve">Analog Telephone </w:t>
      </w:r>
      <w:proofErr w:type="spellStart"/>
      <w:r w:rsidRPr="00DB0BBA">
        <w:rPr>
          <w:rFonts w:asciiTheme="majorBidi" w:hAnsiTheme="majorBidi" w:cstheme="majorBidi"/>
          <w:b/>
          <w:bCs/>
          <w:sz w:val="24"/>
          <w:szCs w:val="24"/>
        </w:rPr>
        <w:t>Adaper</w:t>
      </w:r>
      <w:proofErr w:type="spellEnd"/>
      <w:r w:rsidRPr="00DB0BBA">
        <w:rPr>
          <w:rFonts w:asciiTheme="majorBidi" w:hAnsiTheme="majorBidi" w:cstheme="majorBidi"/>
          <w:sz w:val="24"/>
          <w:szCs w:val="24"/>
        </w:rPr>
        <w:t xml:space="preserve"> (ATA):</w:t>
      </w:r>
      <w:r w:rsidRPr="00DB0BBA">
        <w:rPr>
          <w:rFonts w:asciiTheme="majorBidi" w:eastAsia="Times New Roman" w:hAnsiTheme="majorBidi" w:cstheme="majorBidi"/>
          <w:sz w:val="24"/>
          <w:szCs w:val="24"/>
          <w:lang w:bidi="km-KH"/>
        </w:rPr>
        <w:t xml:space="preserve"> </w:t>
      </w:r>
      <w:r w:rsidRPr="00DB0BBA">
        <w:rPr>
          <w:rFonts w:asciiTheme="majorBidi" w:eastAsia="Times New Roman" w:hAnsiTheme="majorBidi" w:cstheme="majorBidi"/>
          <w:lang w:bidi="km-KH"/>
        </w:rPr>
        <w:t xml:space="preserve">An Analog Telephone Adapter (ATA) allows users to connect </w:t>
      </w:r>
      <w:r w:rsidRPr="00DB0BBA">
        <w:rPr>
          <w:rFonts w:asciiTheme="majorBidi" w:eastAsia="Times New Roman" w:hAnsiTheme="majorBidi" w:cstheme="majorBidi"/>
          <w:lang w:bidi="km-KH"/>
        </w:rPr>
        <w:tab/>
        <w:t xml:space="preserve">existing desk phones, (analog phones) fax machines, or other on-premise devices to their VoIP </w:t>
      </w:r>
      <w:r w:rsidRPr="00DB0BBA">
        <w:rPr>
          <w:rFonts w:asciiTheme="majorBidi" w:eastAsia="Times New Roman" w:hAnsiTheme="majorBidi" w:cstheme="majorBidi"/>
          <w:lang w:bidi="km-KH"/>
        </w:rPr>
        <w:tab/>
        <w:t xml:space="preserve">network. In </w:t>
      </w:r>
      <w:r w:rsidR="00490771" w:rsidRPr="00DB0BBA">
        <w:rPr>
          <w:rFonts w:asciiTheme="majorBidi" w:eastAsia="Times New Roman" w:hAnsiTheme="majorBidi" w:cstheme="majorBidi"/>
          <w:lang w:bidi="km-KH"/>
        </w:rPr>
        <w:tab/>
      </w:r>
      <w:r w:rsidRPr="00DB0BBA">
        <w:rPr>
          <w:rFonts w:asciiTheme="majorBidi" w:eastAsia="Times New Roman" w:hAnsiTheme="majorBidi" w:cstheme="majorBidi"/>
          <w:lang w:bidi="km-KH"/>
        </w:rPr>
        <w:t>short? It’s what enables standard phones to make and receive VoIP calls. </w:t>
      </w:r>
    </w:p>
    <w:p w14:paraId="1F1D3E3A" w14:textId="70950409" w:rsidR="00490771" w:rsidRPr="00DB0BBA" w:rsidRDefault="00C307E8" w:rsidP="008065A4">
      <w:pPr>
        <w:spacing w:beforeLines="20" w:before="48" w:afterLines="20" w:after="48"/>
        <w:ind w:left="720"/>
        <w:jc w:val="both"/>
        <w:rPr>
          <w:rFonts w:asciiTheme="majorBidi" w:eastAsia="Times New Roman" w:hAnsiTheme="majorBidi" w:cstheme="majorBidi"/>
          <w:lang w:bidi="km-KH"/>
        </w:rPr>
      </w:pPr>
      <w:r w:rsidRPr="00DB0BBA">
        <w:rPr>
          <w:rFonts w:asciiTheme="majorBidi" w:eastAsia="Times New Roman" w:hAnsiTheme="majorBidi" w:cstheme="majorBidi"/>
          <w:b/>
          <w:bCs/>
          <w:sz w:val="24"/>
          <w:szCs w:val="24"/>
          <w:lang w:bidi="km-KH"/>
        </w:rPr>
        <w:t xml:space="preserve">VoIP Gateway: </w:t>
      </w:r>
      <w:r w:rsidRPr="00DB0BBA">
        <w:rPr>
          <w:rFonts w:asciiTheme="majorBidi" w:eastAsia="Times New Roman" w:hAnsiTheme="majorBidi" w:cstheme="majorBidi"/>
          <w:lang w:bidi="km-KH"/>
        </w:rPr>
        <w:t>A VoIP gateway converts analog phone signals to virtual SIP, (Session Initiation Protocol) creating a link between the traditional phone system setup and the network.  </w:t>
      </w:r>
    </w:p>
    <w:p w14:paraId="298D0F05" w14:textId="232E0DE1" w:rsidR="00C307E8" w:rsidRPr="00DB0BBA" w:rsidRDefault="000B54DB" w:rsidP="008065A4">
      <w:pPr>
        <w:pStyle w:val="ListParagraph"/>
        <w:spacing w:beforeLines="20" w:before="48" w:afterLines="20" w:after="48"/>
        <w:ind w:left="720" w:firstLine="0"/>
        <w:jc w:val="both"/>
        <w:rPr>
          <w:rFonts w:asciiTheme="majorBidi" w:eastAsia="Times New Roman" w:hAnsiTheme="majorBidi" w:cstheme="majorBidi"/>
          <w:b/>
          <w:bCs/>
          <w:sz w:val="24"/>
          <w:szCs w:val="24"/>
          <w:lang w:bidi="km-KH"/>
        </w:rPr>
      </w:pPr>
      <w:r w:rsidRPr="00DB0BBA">
        <w:rPr>
          <w:rFonts w:asciiTheme="majorBidi" w:eastAsia="Times New Roman" w:hAnsiTheme="majorBidi" w:cstheme="majorBidi"/>
          <w:b/>
          <w:bCs/>
          <w:sz w:val="24"/>
          <w:szCs w:val="24"/>
          <w:lang w:bidi="km-KH"/>
        </w:rPr>
        <w:t>Optional Equipment and Hardware</w:t>
      </w:r>
      <w:r w:rsidR="0099140A" w:rsidRPr="00DB0BBA">
        <w:rPr>
          <w:rFonts w:asciiTheme="majorBidi" w:eastAsia="Times New Roman" w:hAnsiTheme="majorBidi" w:cstheme="majorBidi"/>
          <w:b/>
          <w:bCs/>
          <w:sz w:val="24"/>
          <w:szCs w:val="24"/>
          <w:lang w:bidi="km-KH"/>
        </w:rPr>
        <w:t xml:space="preserve">: </w:t>
      </w:r>
      <w:r w:rsidR="00C307E8" w:rsidRPr="0082210A">
        <w:rPr>
          <w:rFonts w:asciiTheme="majorBidi" w:eastAsia="Times New Roman" w:hAnsiTheme="majorBidi" w:cstheme="majorBidi"/>
          <w:sz w:val="22"/>
          <w:szCs w:val="24"/>
          <w:lang w:bidi="km-KH"/>
        </w:rPr>
        <w:t xml:space="preserve">Though you don’t </w:t>
      </w:r>
      <w:r w:rsidR="00C307E8" w:rsidRPr="0082210A">
        <w:rPr>
          <w:rFonts w:asciiTheme="majorBidi" w:eastAsia="Times New Roman" w:hAnsiTheme="majorBidi" w:cstheme="majorBidi"/>
          <w:i/>
          <w:iCs/>
          <w:sz w:val="22"/>
          <w:szCs w:val="24"/>
          <w:lang w:bidi="km-KH"/>
        </w:rPr>
        <w:t xml:space="preserve">need </w:t>
      </w:r>
      <w:r w:rsidR="00C307E8" w:rsidRPr="0082210A">
        <w:rPr>
          <w:rFonts w:asciiTheme="majorBidi" w:eastAsia="Times New Roman" w:hAnsiTheme="majorBidi" w:cstheme="majorBidi"/>
          <w:sz w:val="22"/>
          <w:szCs w:val="24"/>
          <w:lang w:bidi="km-KH"/>
        </w:rPr>
        <w:t>to have this equipment, having it elevates your VoIP experience. </w:t>
      </w:r>
    </w:p>
    <w:p w14:paraId="7438279A" w14:textId="2CB0E931" w:rsidR="00437B5F" w:rsidRPr="00DB0BBA" w:rsidRDefault="00803B86" w:rsidP="008065A4">
      <w:pPr>
        <w:spacing w:beforeLines="20" w:before="48" w:afterLines="20" w:after="48"/>
        <w:ind w:left="720"/>
        <w:jc w:val="both"/>
        <w:rPr>
          <w:rFonts w:asciiTheme="majorBidi" w:eastAsia="Times New Roman" w:hAnsiTheme="majorBidi" w:cstheme="majorBidi"/>
          <w:lang w:bidi="km-KH"/>
        </w:rPr>
      </w:pPr>
      <w:r w:rsidRPr="00DB0BBA">
        <w:rPr>
          <w:rFonts w:asciiTheme="majorBidi" w:eastAsia="Times New Roman" w:hAnsiTheme="majorBidi" w:cstheme="majorBidi"/>
          <w:b/>
          <w:bCs/>
          <w:sz w:val="24"/>
          <w:szCs w:val="24"/>
          <w:lang w:bidi="km-KH"/>
        </w:rPr>
        <w:t>VoIP Desk Phones</w:t>
      </w:r>
      <w:r w:rsidR="0099140A" w:rsidRPr="00DB0BBA">
        <w:rPr>
          <w:rFonts w:asciiTheme="majorBidi" w:eastAsia="Times New Roman" w:hAnsiTheme="majorBidi" w:cstheme="majorBidi"/>
          <w:b/>
          <w:bCs/>
          <w:sz w:val="24"/>
          <w:szCs w:val="24"/>
          <w:lang w:bidi="km-KH"/>
        </w:rPr>
        <w:t xml:space="preserve">: </w:t>
      </w:r>
      <w:r w:rsidRPr="00DB0BBA">
        <w:rPr>
          <w:rFonts w:asciiTheme="majorBidi" w:eastAsia="Times New Roman" w:hAnsiTheme="majorBidi" w:cstheme="majorBidi"/>
          <w:lang w:bidi="km-KH"/>
        </w:rPr>
        <w:t>Even if users primarily rely on desktop computers and cell phones to communicate via VoIP voice, many also choose to invest in a traditional desk phone (also called a hard phone or an IP phone.)</w:t>
      </w:r>
    </w:p>
    <w:p w14:paraId="011190D1" w14:textId="77777777" w:rsidR="00803B86" w:rsidRPr="00DB0BBA" w:rsidRDefault="00803B86" w:rsidP="008065A4">
      <w:pPr>
        <w:spacing w:beforeLines="20" w:before="48" w:afterLines="20" w:after="48"/>
        <w:jc w:val="both"/>
        <w:rPr>
          <w:rFonts w:asciiTheme="majorBidi" w:eastAsia="Times New Roman" w:hAnsiTheme="majorBidi" w:cstheme="majorBidi"/>
          <w:b/>
          <w:bCs/>
          <w:sz w:val="24"/>
          <w:szCs w:val="24"/>
          <w:lang w:bidi="km-KH"/>
        </w:rPr>
      </w:pPr>
      <w:r w:rsidRPr="00DB0BBA">
        <w:rPr>
          <w:rFonts w:asciiTheme="majorBidi" w:eastAsia="Times New Roman" w:hAnsiTheme="majorBidi" w:cstheme="majorBidi"/>
          <w:b/>
          <w:bCs/>
          <w:sz w:val="24"/>
          <w:szCs w:val="24"/>
          <w:lang w:bidi="km-KH"/>
        </w:rPr>
        <w:tab/>
      </w:r>
      <w:r w:rsidRPr="00DB0BBA">
        <w:rPr>
          <w:rFonts w:asciiTheme="majorBidi" w:eastAsia="Times New Roman" w:hAnsiTheme="majorBidi" w:cstheme="majorBidi"/>
          <w:lang w:bidi="km-KH"/>
        </w:rPr>
        <w:t xml:space="preserve">Key features to look for in VoIP phones include: </w:t>
      </w:r>
    </w:p>
    <w:p w14:paraId="78428132" w14:textId="3277E144" w:rsidR="00803B86" w:rsidRPr="0082210A" w:rsidRDefault="00803B86" w:rsidP="008065A4">
      <w:pPr>
        <w:pStyle w:val="ListParagraph"/>
        <w:numPr>
          <w:ilvl w:val="0"/>
          <w:numId w:val="39"/>
        </w:numPr>
        <w:spacing w:beforeLines="20" w:before="48" w:afterLines="20" w:after="48"/>
        <w:jc w:val="both"/>
        <w:rPr>
          <w:rFonts w:asciiTheme="majorBidi" w:eastAsia="Times New Roman" w:hAnsiTheme="majorBidi" w:cstheme="majorBidi"/>
          <w:b/>
          <w:bCs/>
          <w:sz w:val="28"/>
          <w:szCs w:val="28"/>
          <w:lang w:bidi="km-KH"/>
        </w:rPr>
      </w:pPr>
      <w:r w:rsidRPr="0082210A">
        <w:rPr>
          <w:rFonts w:asciiTheme="majorBidi" w:eastAsia="Times New Roman" w:hAnsiTheme="majorBidi" w:cstheme="majorBidi"/>
          <w:sz w:val="22"/>
          <w:szCs w:val="24"/>
          <w:lang w:bidi="km-KH"/>
        </w:rPr>
        <w:t>LCD color touchscreen</w:t>
      </w:r>
    </w:p>
    <w:p w14:paraId="0D4463B9" w14:textId="4A6BB049" w:rsidR="00803B86" w:rsidRPr="0082210A" w:rsidRDefault="00803B86" w:rsidP="008065A4">
      <w:pPr>
        <w:pStyle w:val="ListParagraph"/>
        <w:numPr>
          <w:ilvl w:val="0"/>
          <w:numId w:val="39"/>
        </w:numPr>
        <w:spacing w:beforeLines="20" w:before="48" w:afterLines="20" w:after="48"/>
        <w:jc w:val="both"/>
        <w:rPr>
          <w:rFonts w:asciiTheme="majorBidi" w:eastAsia="Times New Roman" w:hAnsiTheme="majorBidi" w:cstheme="majorBidi"/>
          <w:sz w:val="22"/>
          <w:szCs w:val="24"/>
          <w:lang w:bidi="km-KH"/>
        </w:rPr>
      </w:pPr>
      <w:r w:rsidRPr="0082210A">
        <w:rPr>
          <w:rFonts w:asciiTheme="majorBidi" w:eastAsia="Times New Roman" w:hAnsiTheme="majorBidi" w:cstheme="majorBidi"/>
          <w:sz w:val="22"/>
          <w:szCs w:val="24"/>
          <w:lang w:bidi="km-KH"/>
        </w:rPr>
        <w:t>Programmable keys and shortcuts</w:t>
      </w:r>
    </w:p>
    <w:p w14:paraId="40CED5A8" w14:textId="5BDCCF33" w:rsidR="00803B86" w:rsidRPr="0082210A" w:rsidRDefault="00803B86" w:rsidP="008065A4">
      <w:pPr>
        <w:pStyle w:val="ListParagraph"/>
        <w:numPr>
          <w:ilvl w:val="0"/>
          <w:numId w:val="39"/>
        </w:numPr>
        <w:spacing w:beforeLines="20" w:before="48" w:afterLines="20" w:after="48"/>
        <w:jc w:val="both"/>
        <w:rPr>
          <w:rFonts w:asciiTheme="majorBidi" w:eastAsia="Times New Roman" w:hAnsiTheme="majorBidi" w:cstheme="majorBidi"/>
          <w:sz w:val="22"/>
          <w:szCs w:val="24"/>
          <w:lang w:bidi="km-KH"/>
        </w:rPr>
      </w:pPr>
      <w:r w:rsidRPr="0082210A">
        <w:rPr>
          <w:rFonts w:asciiTheme="majorBidi" w:eastAsia="Times New Roman" w:hAnsiTheme="majorBidi" w:cstheme="majorBidi"/>
          <w:sz w:val="22"/>
          <w:szCs w:val="24"/>
          <w:lang w:bidi="km-KH"/>
        </w:rPr>
        <w:t xml:space="preserve">Built-in video calling screen </w:t>
      </w:r>
    </w:p>
    <w:p w14:paraId="59E768B1" w14:textId="52F36E01" w:rsidR="00803B86" w:rsidRPr="0082210A" w:rsidRDefault="00803B86" w:rsidP="008065A4">
      <w:pPr>
        <w:pStyle w:val="ListParagraph"/>
        <w:numPr>
          <w:ilvl w:val="0"/>
          <w:numId w:val="39"/>
        </w:numPr>
        <w:spacing w:beforeLines="20" w:before="48" w:afterLines="20" w:after="48"/>
        <w:jc w:val="both"/>
        <w:rPr>
          <w:rFonts w:asciiTheme="majorBidi" w:eastAsia="Times New Roman" w:hAnsiTheme="majorBidi" w:cstheme="majorBidi"/>
          <w:sz w:val="22"/>
          <w:szCs w:val="24"/>
          <w:lang w:bidi="km-KH"/>
        </w:rPr>
      </w:pPr>
      <w:r w:rsidRPr="0082210A">
        <w:rPr>
          <w:rFonts w:asciiTheme="majorBidi" w:eastAsia="Times New Roman" w:hAnsiTheme="majorBidi" w:cstheme="majorBidi"/>
          <w:sz w:val="22"/>
          <w:szCs w:val="24"/>
          <w:lang w:bidi="km-KH"/>
        </w:rPr>
        <w:t>Built-in USB ports</w:t>
      </w:r>
    </w:p>
    <w:p w14:paraId="4C9B46E1" w14:textId="2C9A427E" w:rsidR="007B3670" w:rsidRPr="00DB0BBA" w:rsidRDefault="00803B86" w:rsidP="008065A4">
      <w:pPr>
        <w:pStyle w:val="ListParagraph"/>
        <w:numPr>
          <w:ilvl w:val="0"/>
          <w:numId w:val="39"/>
        </w:numPr>
        <w:spacing w:beforeLines="20" w:before="48" w:afterLines="20" w:after="48"/>
        <w:jc w:val="both"/>
        <w:rPr>
          <w:rFonts w:asciiTheme="majorBidi" w:eastAsia="Times New Roman" w:hAnsiTheme="majorBidi" w:cstheme="majorBidi"/>
          <w:lang w:bidi="km-KH"/>
        </w:rPr>
      </w:pPr>
      <w:r w:rsidRPr="0082210A">
        <w:rPr>
          <w:rFonts w:asciiTheme="majorBidi" w:eastAsia="Times New Roman" w:hAnsiTheme="majorBidi" w:cstheme="majorBidi"/>
          <w:sz w:val="22"/>
          <w:szCs w:val="24"/>
          <w:lang w:bidi="km-KH"/>
        </w:rPr>
        <w:t>Busy light indicator</w:t>
      </w:r>
      <w:r w:rsidRPr="00DB0BBA">
        <w:rPr>
          <w:rFonts w:asciiTheme="majorBidi" w:eastAsia="Times New Roman" w:hAnsiTheme="majorBidi" w:cstheme="majorBidi"/>
          <w:sz w:val="24"/>
          <w:szCs w:val="24"/>
          <w:lang w:bidi="km-KH"/>
        </w:rPr>
        <w:tab/>
      </w:r>
    </w:p>
    <w:p w14:paraId="3BE91B05" w14:textId="69C33A71" w:rsidR="00803B86" w:rsidRPr="00DB0BBA" w:rsidRDefault="00C86F0E" w:rsidP="008065A4">
      <w:pPr>
        <w:pStyle w:val="ListParagraph"/>
        <w:spacing w:beforeLines="20" w:before="48" w:afterLines="20" w:after="48"/>
        <w:ind w:left="720"/>
        <w:jc w:val="both"/>
        <w:rPr>
          <w:rFonts w:asciiTheme="majorBidi" w:eastAsia="Times New Roman" w:hAnsiTheme="majorBidi" w:cstheme="majorBidi"/>
          <w:sz w:val="22"/>
          <w:lang w:bidi="km-KH"/>
        </w:rPr>
      </w:pPr>
      <w:r w:rsidRPr="00DB0BBA">
        <w:rPr>
          <w:rFonts w:asciiTheme="majorBidi" w:eastAsia="Times New Roman" w:hAnsiTheme="majorBidi" w:cstheme="majorBidi"/>
          <w:sz w:val="24"/>
          <w:szCs w:val="24"/>
          <w:lang w:bidi="km-KH"/>
        </w:rPr>
        <w:tab/>
      </w:r>
      <w:proofErr w:type="spellStart"/>
      <w:proofErr w:type="gramStart"/>
      <w:r w:rsidR="00803B86" w:rsidRPr="00DB0BBA">
        <w:rPr>
          <w:rFonts w:asciiTheme="majorBidi" w:eastAsia="Times New Roman" w:hAnsiTheme="majorBidi" w:cstheme="majorBidi"/>
          <w:b/>
          <w:bCs/>
          <w:sz w:val="24"/>
          <w:szCs w:val="24"/>
          <w:lang w:bidi="km-KH"/>
        </w:rPr>
        <w:t>Headsets</w:t>
      </w:r>
      <w:r w:rsidRPr="00DB0BBA">
        <w:rPr>
          <w:rFonts w:asciiTheme="majorBidi" w:eastAsia="Times New Roman" w:hAnsiTheme="majorBidi" w:cstheme="majorBidi"/>
          <w:b/>
          <w:bCs/>
          <w:sz w:val="24"/>
          <w:szCs w:val="24"/>
          <w:lang w:bidi="km-KH"/>
        </w:rPr>
        <w:t>:</w:t>
      </w:r>
      <w:r w:rsidR="00803B86" w:rsidRPr="00DB0BBA">
        <w:rPr>
          <w:rFonts w:asciiTheme="majorBidi" w:eastAsia="Times New Roman" w:hAnsiTheme="majorBidi" w:cstheme="majorBidi"/>
          <w:sz w:val="22"/>
          <w:lang w:bidi="km-KH"/>
        </w:rPr>
        <w:t>VoIP</w:t>
      </w:r>
      <w:proofErr w:type="spellEnd"/>
      <w:proofErr w:type="gramEnd"/>
      <w:r w:rsidR="00803B86" w:rsidRPr="00DB0BBA">
        <w:rPr>
          <w:rFonts w:asciiTheme="majorBidi" w:eastAsia="Times New Roman" w:hAnsiTheme="majorBidi" w:cstheme="majorBidi"/>
          <w:sz w:val="22"/>
          <w:lang w:bidi="km-KH"/>
        </w:rPr>
        <w:t xml:space="preserve"> headsets provide a better overall sound quality, have noise-cancellation features, and make it is easier for employees to hear and stay focused on current conversations. Both wired and wireless headsets are available, though the latter is more popular and allows for greater flexibility.</w:t>
      </w:r>
    </w:p>
    <w:p w14:paraId="38BF695D" w14:textId="7BB705D9" w:rsidR="00803B86" w:rsidRPr="00DB0BBA" w:rsidRDefault="00C86F0E" w:rsidP="008065A4">
      <w:pPr>
        <w:pStyle w:val="ListParagraph"/>
        <w:spacing w:beforeLines="20" w:before="48" w:afterLines="20" w:after="48"/>
        <w:ind w:left="720"/>
        <w:jc w:val="both"/>
        <w:rPr>
          <w:rFonts w:asciiTheme="majorBidi" w:eastAsia="Times New Roman" w:hAnsiTheme="majorBidi" w:cstheme="majorBidi"/>
          <w:sz w:val="22"/>
          <w:lang w:bidi="km-KH"/>
        </w:rPr>
      </w:pPr>
      <w:r w:rsidRPr="00DB0BBA">
        <w:rPr>
          <w:rFonts w:asciiTheme="majorBidi" w:eastAsia="Times New Roman" w:hAnsiTheme="majorBidi" w:cstheme="majorBidi"/>
          <w:sz w:val="24"/>
          <w:szCs w:val="24"/>
          <w:lang w:bidi="km-KH"/>
        </w:rPr>
        <w:tab/>
      </w:r>
      <w:r w:rsidR="00803B86" w:rsidRPr="00DB0BBA">
        <w:rPr>
          <w:rFonts w:asciiTheme="majorBidi" w:eastAsia="Times New Roman" w:hAnsiTheme="majorBidi" w:cstheme="majorBidi"/>
          <w:sz w:val="22"/>
          <w:lang w:bidi="km-KH"/>
        </w:rPr>
        <w:t xml:space="preserve">Look for headsets with: </w:t>
      </w:r>
    </w:p>
    <w:p w14:paraId="2239E63C" w14:textId="24D32652" w:rsidR="00803B86" w:rsidRPr="00DB0BBA" w:rsidRDefault="00803B86" w:rsidP="008065A4">
      <w:pPr>
        <w:pStyle w:val="ListParagraph"/>
        <w:numPr>
          <w:ilvl w:val="0"/>
          <w:numId w:val="35"/>
        </w:numPr>
        <w:spacing w:beforeLines="20" w:before="48" w:afterLines="20" w:after="48"/>
        <w:jc w:val="both"/>
        <w:rPr>
          <w:rFonts w:asciiTheme="majorBidi" w:eastAsia="Times New Roman" w:hAnsiTheme="majorBidi" w:cstheme="majorBidi"/>
          <w:sz w:val="22"/>
          <w:lang w:bidi="km-KH"/>
        </w:rPr>
      </w:pPr>
      <w:r w:rsidRPr="00DB0BBA">
        <w:rPr>
          <w:rFonts w:asciiTheme="majorBidi" w:eastAsia="Times New Roman" w:hAnsiTheme="majorBidi" w:cstheme="majorBidi"/>
          <w:sz w:val="22"/>
          <w:lang w:bidi="km-KH"/>
        </w:rPr>
        <w:t>A Bluetooth range of at least 5 feet</w:t>
      </w:r>
    </w:p>
    <w:p w14:paraId="22425049" w14:textId="5371E2B7" w:rsidR="00803B86" w:rsidRPr="00DB0BBA" w:rsidRDefault="00803B86" w:rsidP="008065A4">
      <w:pPr>
        <w:pStyle w:val="ListParagraph"/>
        <w:numPr>
          <w:ilvl w:val="0"/>
          <w:numId w:val="35"/>
        </w:numPr>
        <w:spacing w:beforeLines="20" w:before="48" w:afterLines="20" w:after="48"/>
        <w:jc w:val="both"/>
        <w:rPr>
          <w:rFonts w:asciiTheme="majorBidi" w:eastAsia="Times New Roman" w:hAnsiTheme="majorBidi" w:cstheme="majorBidi"/>
          <w:sz w:val="22"/>
          <w:lang w:bidi="km-KH"/>
        </w:rPr>
      </w:pPr>
      <w:r w:rsidRPr="00DB0BBA">
        <w:rPr>
          <w:rFonts w:asciiTheme="majorBidi" w:eastAsia="Times New Roman" w:hAnsiTheme="majorBidi" w:cstheme="majorBidi"/>
          <w:sz w:val="22"/>
          <w:lang w:bidi="km-KH"/>
        </w:rPr>
        <w:t>Basic call control functions on the headset itself</w:t>
      </w:r>
    </w:p>
    <w:p w14:paraId="650EB4BE" w14:textId="531378E5" w:rsidR="00803B86" w:rsidRPr="00DB0BBA" w:rsidRDefault="00803B86" w:rsidP="008065A4">
      <w:pPr>
        <w:pStyle w:val="ListParagraph"/>
        <w:numPr>
          <w:ilvl w:val="0"/>
          <w:numId w:val="35"/>
        </w:numPr>
        <w:spacing w:beforeLines="20" w:before="48" w:afterLines="20" w:after="48"/>
        <w:jc w:val="both"/>
        <w:rPr>
          <w:rFonts w:asciiTheme="majorBidi" w:eastAsia="Times New Roman" w:hAnsiTheme="majorBidi" w:cstheme="majorBidi"/>
          <w:sz w:val="22"/>
          <w:lang w:bidi="km-KH"/>
        </w:rPr>
      </w:pPr>
      <w:r w:rsidRPr="00DB0BBA">
        <w:rPr>
          <w:rFonts w:asciiTheme="majorBidi" w:eastAsia="Times New Roman" w:hAnsiTheme="majorBidi" w:cstheme="majorBidi"/>
          <w:sz w:val="22"/>
          <w:lang w:bidi="km-KH"/>
        </w:rPr>
        <w:t xml:space="preserve">Adjustable microphone </w:t>
      </w:r>
    </w:p>
    <w:p w14:paraId="1E4445FF" w14:textId="1C0F5E27" w:rsidR="00803B86" w:rsidRPr="00DB0BBA" w:rsidRDefault="00803B86" w:rsidP="008065A4">
      <w:pPr>
        <w:pStyle w:val="ListParagraph"/>
        <w:numPr>
          <w:ilvl w:val="0"/>
          <w:numId w:val="35"/>
        </w:numPr>
        <w:spacing w:beforeLines="20" w:before="48" w:afterLines="20" w:after="48"/>
        <w:jc w:val="both"/>
        <w:rPr>
          <w:rFonts w:asciiTheme="majorBidi" w:eastAsia="Times New Roman" w:hAnsiTheme="majorBidi" w:cstheme="majorBidi"/>
          <w:sz w:val="22"/>
          <w:lang w:bidi="km-KH"/>
        </w:rPr>
      </w:pPr>
      <w:r w:rsidRPr="00DB0BBA">
        <w:rPr>
          <w:rFonts w:asciiTheme="majorBidi" w:eastAsia="Times New Roman" w:hAnsiTheme="majorBidi" w:cstheme="majorBidi"/>
          <w:sz w:val="22"/>
          <w:lang w:bidi="km-KH"/>
        </w:rPr>
        <w:t>Compatible smartphone app</w:t>
      </w:r>
    </w:p>
    <w:p w14:paraId="6ECFC2FA" w14:textId="5011878B" w:rsidR="0053615A" w:rsidRPr="0082210A" w:rsidRDefault="00C86F0E" w:rsidP="008065A4">
      <w:pPr>
        <w:pStyle w:val="ListParagraph"/>
        <w:spacing w:beforeLines="20" w:before="48" w:afterLines="20" w:after="48"/>
        <w:ind w:left="720"/>
        <w:jc w:val="both"/>
        <w:rPr>
          <w:rFonts w:asciiTheme="majorBidi" w:eastAsia="Times New Roman" w:hAnsiTheme="majorBidi" w:cstheme="majorBidi"/>
          <w:sz w:val="22"/>
          <w:lang w:bidi="km-KH"/>
        </w:rPr>
      </w:pPr>
      <w:r w:rsidRPr="00DB0BBA">
        <w:rPr>
          <w:rFonts w:asciiTheme="majorBidi" w:eastAsia="Times New Roman" w:hAnsiTheme="majorBidi" w:cstheme="majorBidi"/>
          <w:sz w:val="24"/>
          <w:szCs w:val="24"/>
          <w:lang w:bidi="km-KH"/>
        </w:rPr>
        <w:tab/>
      </w:r>
      <w:r w:rsidR="00803B86" w:rsidRPr="0082210A">
        <w:rPr>
          <w:rFonts w:asciiTheme="majorBidi" w:eastAsia="Times New Roman" w:hAnsiTheme="majorBidi" w:cstheme="majorBidi"/>
          <w:b/>
          <w:bCs/>
          <w:sz w:val="22"/>
          <w:lang w:bidi="km-KH"/>
        </w:rPr>
        <w:t>Conference Speakers</w:t>
      </w:r>
      <w:r w:rsidRPr="0082210A">
        <w:rPr>
          <w:rFonts w:asciiTheme="majorBidi" w:eastAsia="Times New Roman" w:hAnsiTheme="majorBidi" w:cstheme="majorBidi"/>
          <w:b/>
          <w:bCs/>
          <w:sz w:val="22"/>
          <w:lang w:bidi="km-KH"/>
        </w:rPr>
        <w:t>:</w:t>
      </w:r>
      <w:r w:rsidRPr="0082210A">
        <w:rPr>
          <w:rFonts w:asciiTheme="majorBidi" w:eastAsia="Times New Roman" w:hAnsiTheme="majorBidi" w:cstheme="majorBidi"/>
          <w:sz w:val="22"/>
          <w:lang w:bidi="km-KH"/>
        </w:rPr>
        <w:t xml:space="preserve"> h</w:t>
      </w:r>
      <w:r w:rsidR="00803B86" w:rsidRPr="0082210A">
        <w:rPr>
          <w:rFonts w:asciiTheme="majorBidi" w:eastAsia="Times New Roman" w:hAnsiTheme="majorBidi" w:cstheme="majorBidi"/>
          <w:sz w:val="22"/>
          <w:lang w:bidi="km-KH"/>
        </w:rPr>
        <w:t xml:space="preserve">eadsets make one-on-one conversations clearer, but speakers can make conference calls a much better experience for everyone involved. </w:t>
      </w:r>
    </w:p>
    <w:p w14:paraId="4512A09F" w14:textId="645E436A" w:rsidR="00803B86" w:rsidRPr="0082210A" w:rsidRDefault="009F5B70" w:rsidP="008065A4">
      <w:pPr>
        <w:spacing w:beforeLines="20" w:before="48" w:afterLines="20" w:after="48"/>
        <w:jc w:val="both"/>
        <w:rPr>
          <w:rFonts w:asciiTheme="majorBidi" w:eastAsia="Times New Roman" w:hAnsiTheme="majorBidi" w:cstheme="majorBidi"/>
          <w:lang w:bidi="km-KH"/>
        </w:rPr>
      </w:pPr>
      <w:r w:rsidRPr="0082210A">
        <w:rPr>
          <w:rFonts w:asciiTheme="majorBidi" w:eastAsia="Times New Roman" w:hAnsiTheme="majorBidi" w:cstheme="majorBidi"/>
          <w:lang w:bidi="km-KH"/>
        </w:rPr>
        <w:t xml:space="preserve">  </w:t>
      </w:r>
      <w:r w:rsidRPr="0082210A">
        <w:rPr>
          <w:rFonts w:asciiTheme="majorBidi" w:eastAsia="Times New Roman" w:hAnsiTheme="majorBidi" w:cstheme="majorBidi"/>
          <w:lang w:bidi="km-KH"/>
        </w:rPr>
        <w:tab/>
        <w:t xml:space="preserve"> </w:t>
      </w:r>
      <w:r w:rsidR="00803B86" w:rsidRPr="0082210A">
        <w:rPr>
          <w:rFonts w:asciiTheme="majorBidi" w:eastAsia="Times New Roman" w:hAnsiTheme="majorBidi" w:cstheme="majorBidi"/>
          <w:lang w:bidi="km-KH"/>
        </w:rPr>
        <w:t>Look for speakers with:</w:t>
      </w:r>
    </w:p>
    <w:p w14:paraId="76A8CB0D" w14:textId="145058F0" w:rsidR="00803B86" w:rsidRPr="0082210A" w:rsidRDefault="00803B86" w:rsidP="008065A4">
      <w:pPr>
        <w:pStyle w:val="ListParagraph"/>
        <w:numPr>
          <w:ilvl w:val="0"/>
          <w:numId w:val="38"/>
        </w:numPr>
        <w:spacing w:beforeLines="20" w:before="48" w:afterLines="20" w:after="48"/>
        <w:jc w:val="both"/>
        <w:rPr>
          <w:rFonts w:asciiTheme="majorBidi" w:eastAsia="Times New Roman" w:hAnsiTheme="majorBidi" w:cstheme="majorBidi"/>
          <w:sz w:val="22"/>
          <w:szCs w:val="24"/>
          <w:lang w:bidi="km-KH"/>
        </w:rPr>
      </w:pPr>
      <w:r w:rsidRPr="0082210A">
        <w:rPr>
          <w:rFonts w:asciiTheme="majorBidi" w:eastAsia="Times New Roman" w:hAnsiTheme="majorBidi" w:cstheme="majorBidi"/>
          <w:sz w:val="22"/>
          <w:szCs w:val="24"/>
          <w:lang w:bidi="km-KH"/>
        </w:rPr>
        <w:t>Built-in microphones</w:t>
      </w:r>
    </w:p>
    <w:p w14:paraId="4482A304" w14:textId="1FAD18F0" w:rsidR="00803B86" w:rsidRPr="0082210A" w:rsidRDefault="00803B86" w:rsidP="008065A4">
      <w:pPr>
        <w:pStyle w:val="ListParagraph"/>
        <w:numPr>
          <w:ilvl w:val="0"/>
          <w:numId w:val="38"/>
        </w:numPr>
        <w:spacing w:beforeLines="20" w:before="48" w:afterLines="20" w:after="48"/>
        <w:jc w:val="both"/>
        <w:rPr>
          <w:rFonts w:asciiTheme="majorBidi" w:eastAsia="Times New Roman" w:hAnsiTheme="majorBidi" w:cstheme="majorBidi"/>
          <w:sz w:val="22"/>
          <w:szCs w:val="24"/>
          <w:lang w:bidi="km-KH"/>
        </w:rPr>
      </w:pPr>
      <w:r w:rsidRPr="0082210A">
        <w:rPr>
          <w:rFonts w:asciiTheme="majorBidi" w:eastAsia="Times New Roman" w:hAnsiTheme="majorBidi" w:cstheme="majorBidi"/>
          <w:sz w:val="22"/>
          <w:szCs w:val="24"/>
          <w:lang w:bidi="km-KH"/>
        </w:rPr>
        <w:t>Background noise suppression</w:t>
      </w:r>
    </w:p>
    <w:p w14:paraId="62B49C81" w14:textId="004897B7" w:rsidR="00803B86" w:rsidRPr="0082210A" w:rsidRDefault="00803B86" w:rsidP="008065A4">
      <w:pPr>
        <w:pStyle w:val="ListParagraph"/>
        <w:numPr>
          <w:ilvl w:val="0"/>
          <w:numId w:val="38"/>
        </w:numPr>
        <w:spacing w:beforeLines="20" w:before="48" w:afterLines="20" w:after="48"/>
        <w:jc w:val="both"/>
        <w:rPr>
          <w:rFonts w:asciiTheme="majorBidi" w:eastAsia="Times New Roman" w:hAnsiTheme="majorBidi" w:cstheme="majorBidi"/>
          <w:sz w:val="22"/>
          <w:szCs w:val="24"/>
          <w:lang w:bidi="km-KH"/>
        </w:rPr>
      </w:pPr>
      <w:r w:rsidRPr="0082210A">
        <w:rPr>
          <w:rFonts w:asciiTheme="majorBidi" w:eastAsia="Times New Roman" w:hAnsiTheme="majorBidi" w:cstheme="majorBidi"/>
          <w:sz w:val="22"/>
          <w:szCs w:val="24"/>
          <w:lang w:bidi="km-KH"/>
        </w:rPr>
        <w:t>An audio pickup radius of 7-10 feet at a minimum</w:t>
      </w:r>
    </w:p>
    <w:p w14:paraId="2F594FAB" w14:textId="46D1BF4C" w:rsidR="00C86F0E" w:rsidRPr="0082210A" w:rsidRDefault="00803B86" w:rsidP="008065A4">
      <w:pPr>
        <w:pStyle w:val="ListParagraph"/>
        <w:numPr>
          <w:ilvl w:val="0"/>
          <w:numId w:val="38"/>
        </w:numPr>
        <w:spacing w:beforeLines="20" w:before="48" w:afterLines="20" w:after="48"/>
        <w:jc w:val="both"/>
        <w:rPr>
          <w:rFonts w:asciiTheme="majorBidi" w:eastAsia="Times New Roman" w:hAnsiTheme="majorBidi" w:cstheme="majorBidi"/>
          <w:sz w:val="22"/>
          <w:szCs w:val="24"/>
          <w:lang w:bidi="km-KH"/>
        </w:rPr>
      </w:pPr>
      <w:r w:rsidRPr="0082210A">
        <w:rPr>
          <w:rFonts w:asciiTheme="majorBidi" w:eastAsia="Times New Roman" w:hAnsiTheme="majorBidi" w:cstheme="majorBidi"/>
          <w:sz w:val="22"/>
          <w:szCs w:val="24"/>
          <w:lang w:bidi="km-KH"/>
        </w:rPr>
        <w:t>User controls like mute, remove from speakerphone, intercom, volume controls</w:t>
      </w:r>
    </w:p>
    <w:p w14:paraId="0038A805" w14:textId="584CA54E" w:rsidR="00E876C8" w:rsidRPr="0082210A" w:rsidRDefault="00803B86" w:rsidP="008065A4">
      <w:pPr>
        <w:pStyle w:val="ListParagraph"/>
        <w:numPr>
          <w:ilvl w:val="0"/>
          <w:numId w:val="38"/>
        </w:numPr>
        <w:spacing w:beforeLines="20" w:before="48" w:afterLines="20" w:after="48"/>
        <w:jc w:val="both"/>
        <w:rPr>
          <w:rFonts w:asciiTheme="majorBidi" w:eastAsia="Times New Roman" w:hAnsiTheme="majorBidi" w:cstheme="majorBidi"/>
          <w:sz w:val="22"/>
          <w:szCs w:val="24"/>
          <w:lang w:bidi="km-KH"/>
        </w:rPr>
      </w:pPr>
      <w:r w:rsidRPr="0082210A">
        <w:rPr>
          <w:rFonts w:asciiTheme="majorBidi" w:eastAsia="Times New Roman" w:hAnsiTheme="majorBidi" w:cstheme="majorBidi"/>
          <w:sz w:val="22"/>
          <w:szCs w:val="24"/>
          <w:lang w:bidi="km-KH"/>
        </w:rPr>
        <w:t>Bluetooth connectivity/U</w:t>
      </w:r>
      <w:r w:rsidR="00C86F0E" w:rsidRPr="0082210A">
        <w:rPr>
          <w:rFonts w:asciiTheme="majorBidi" w:eastAsia="Times New Roman" w:hAnsiTheme="majorBidi" w:cstheme="majorBidi"/>
          <w:sz w:val="22"/>
          <w:szCs w:val="24"/>
          <w:lang w:bidi="km-KH"/>
        </w:rPr>
        <w:t>SB ports</w:t>
      </w:r>
    </w:p>
    <w:sectPr w:rsidR="00E876C8" w:rsidRPr="0082210A" w:rsidSect="0058723A">
      <w:footerReference w:type="first" r:id="rId14"/>
      <w:pgSz w:w="11906" w:h="16838" w:code="9"/>
      <w:pgMar w:top="1440" w:right="851" w:bottom="1440" w:left="851" w:header="578" w:footer="431"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D5FF99" w14:textId="77777777" w:rsidR="00E36951" w:rsidRDefault="00E36951">
      <w:pPr>
        <w:spacing w:after="0"/>
      </w:pPr>
      <w:r>
        <w:separator/>
      </w:r>
    </w:p>
  </w:endnote>
  <w:endnote w:type="continuationSeparator" w:id="0">
    <w:p w14:paraId="6D9ACFA2" w14:textId="77777777" w:rsidR="00E36951" w:rsidRDefault="00E3695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F22E8" w14:textId="77777777" w:rsidR="00172D10" w:rsidRDefault="00172D10">
    <w:pPr>
      <w:jc w:val="right"/>
    </w:pPr>
  </w:p>
  <w:p w14:paraId="5EAAF040" w14:textId="77777777" w:rsidR="00172D10" w:rsidRDefault="001C62C8" w:rsidP="009823B0">
    <w:pPr>
      <w:jc w:val="right"/>
    </w:pPr>
    <w:r>
      <w:fldChar w:fldCharType="begin"/>
    </w:r>
    <w:r>
      <w:instrText xml:space="preserve"> PAGE   \* MERGEFORMAT </w:instrText>
    </w:r>
    <w:r>
      <w:fldChar w:fldCharType="separate"/>
    </w:r>
    <w:r>
      <w:rPr>
        <w:noProof/>
      </w:rPr>
      <w:t>2</w:t>
    </w:r>
    <w:r>
      <w:rPr>
        <w:noProof/>
      </w:rPr>
      <w:fldChar w:fldCharType="end"/>
    </w:r>
    <w:r>
      <w:t xml:space="preserve"> </w:t>
    </w:r>
    <w:r>
      <w:rPr>
        <w:color w:val="272063" w:themeColor="accent3"/>
      </w:rPr>
      <w:sym w:font="Wingdings 2" w:char="F097"/>
    </w:r>
  </w:p>
  <w:p w14:paraId="5ECFBC83" w14:textId="77777777" w:rsidR="00172D10" w:rsidRDefault="00172D1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3F1D5A" w:themeColor="accent1"/>
      </w:rPr>
      <w:id w:val="-405526225"/>
      <w:docPartObj>
        <w:docPartGallery w:val="Page Numbers (Bottom of Page)"/>
        <w:docPartUnique/>
      </w:docPartObj>
    </w:sdtPr>
    <w:sdtEndPr>
      <w:rPr>
        <w:noProof/>
      </w:rPr>
    </w:sdtEndPr>
    <w:sdtContent>
      <w:p w14:paraId="5C9C66EA" w14:textId="77777777" w:rsidR="005D120C" w:rsidRPr="005D120C" w:rsidRDefault="005D120C">
        <w:pPr>
          <w:pStyle w:val="Footer"/>
          <w:jc w:val="center"/>
          <w:rPr>
            <w:color w:val="3F1D5A" w:themeColor="accent1"/>
          </w:rPr>
        </w:pPr>
        <w:r w:rsidRPr="005D120C">
          <w:rPr>
            <w:color w:val="3F1D5A" w:themeColor="accent1"/>
          </w:rPr>
          <w:fldChar w:fldCharType="begin"/>
        </w:r>
        <w:r w:rsidRPr="005D120C">
          <w:rPr>
            <w:color w:val="3F1D5A" w:themeColor="accent1"/>
          </w:rPr>
          <w:instrText xml:space="preserve"> PAGE   \* MERGEFORMAT </w:instrText>
        </w:r>
        <w:r w:rsidRPr="005D120C">
          <w:rPr>
            <w:color w:val="3F1D5A" w:themeColor="accent1"/>
          </w:rPr>
          <w:fldChar w:fldCharType="separate"/>
        </w:r>
        <w:r w:rsidR="008065A4">
          <w:rPr>
            <w:noProof/>
            <w:color w:val="3F1D5A" w:themeColor="accent1"/>
          </w:rPr>
          <w:t>4</w:t>
        </w:r>
        <w:r w:rsidRPr="005D120C">
          <w:rPr>
            <w:noProof/>
            <w:color w:val="3F1D5A" w:themeColor="accent1"/>
          </w:rPr>
          <w:fldChar w:fldCharType="end"/>
        </w:r>
      </w:p>
    </w:sdtContent>
  </w:sdt>
  <w:p w14:paraId="77250342" w14:textId="77777777" w:rsidR="00172D10" w:rsidRDefault="00172D10" w:rsidP="005D120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E210A" w14:textId="2606D4E4" w:rsidR="00094803" w:rsidRDefault="00361A28">
    <w:pPr>
      <w:pStyle w:val="Footer"/>
    </w:pPr>
    <w:r w:rsidRPr="0030194C">
      <w:rPr>
        <w:noProof/>
        <w:color w:val="E4E9EF" w:themeColor="background2"/>
        <w:lang w:bidi="km-KH"/>
      </w:rPr>
      <mc:AlternateContent>
        <mc:Choice Requires="wpg">
          <w:drawing>
            <wp:anchor distT="0" distB="0" distL="114300" distR="114300" simplePos="0" relativeHeight="251657216" behindDoc="0" locked="0" layoutInCell="1" allowOverlap="1" wp14:anchorId="402CB56D" wp14:editId="0A073543">
              <wp:simplePos x="0" y="0"/>
              <wp:positionH relativeFrom="page">
                <wp:posOffset>2167466</wp:posOffset>
              </wp:positionH>
              <wp:positionV relativeFrom="page">
                <wp:posOffset>6425988</wp:posOffset>
              </wp:positionV>
              <wp:extent cx="4355465" cy="4446905"/>
              <wp:effectExtent l="0" t="0" r="6985" b="0"/>
              <wp:wrapNone/>
              <wp:docPr id="2" name="Group 2" descr="Multi-colored hexagons"/>
              <wp:cNvGraphicFramePr/>
              <a:graphic xmlns:a="http://schemas.openxmlformats.org/drawingml/2006/main">
                <a:graphicData uri="http://schemas.microsoft.com/office/word/2010/wordprocessingGroup">
                  <wpg:wgp>
                    <wpg:cNvGrpSpPr/>
                    <wpg:grpSpPr>
                      <a:xfrm>
                        <a:off x="0" y="0"/>
                        <a:ext cx="4355465" cy="4446905"/>
                        <a:chOff x="-2072383" y="903109"/>
                        <a:chExt cx="4357421" cy="4444148"/>
                      </a:xfrm>
                      <a:solidFill>
                        <a:schemeClr val="bg1"/>
                      </a:solidFill>
                    </wpg:grpSpPr>
                    <pic:pic xmlns:pic="http://schemas.openxmlformats.org/drawingml/2006/picture">
                      <pic:nvPicPr>
                        <pic:cNvPr id="3" name="Graphic 3" descr="Hexagon 4"/>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2072383" y="903109"/>
                          <a:ext cx="3531870" cy="4088130"/>
                        </a:xfrm>
                        <a:prstGeom prst="rect">
                          <a:avLst/>
                        </a:prstGeom>
                      </pic:spPr>
                    </pic:pic>
                    <pic:pic xmlns:pic="http://schemas.openxmlformats.org/drawingml/2006/picture">
                      <pic:nvPicPr>
                        <pic:cNvPr id="5" name="Graphic 5" descr="Hexagon 1"/>
                        <pic:cNvPicPr>
                          <a:picLocks noChangeAspect="1"/>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701983" y="3329418"/>
                          <a:ext cx="1583055" cy="1832610"/>
                        </a:xfrm>
                        <a:prstGeom prst="rect">
                          <a:avLst/>
                        </a:prstGeom>
                      </pic:spPr>
                    </pic:pic>
                    <pic:pic xmlns:pic="http://schemas.openxmlformats.org/drawingml/2006/picture">
                      <pic:nvPicPr>
                        <pic:cNvPr id="6" name="Graphic 6" descr="Hexagon 3"/>
                        <pic:cNvPicPr>
                          <a:picLocks noChangeAspect="1"/>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1041567" y="3442257"/>
                          <a:ext cx="1647825" cy="19050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0F5DA73" id="Group 2" o:spid="_x0000_s1026" alt="Multi-colored hexagons" style="position:absolute;margin-left:170.65pt;margin-top:506pt;width:342.95pt;height:350.15pt;z-index:251657216;mso-position-horizontal-relative:page;mso-position-vertical-relative:page;mso-width-relative:margin;mso-height-relative:margin" coordorigin="-20723,9031" coordsize="43574,44441"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yjwQi5QIAAC0KAAAOAAAAZHJzL2Uyb0RvYy54bWzslslu&#10;2zAQhu8F+g6E7o5ELbYsxA6KpHELFK3R5QFoipKISCRB0kvevkNKXpOiRZBLgB4scxmN/pn5uFzf&#10;7LoWbZg2XIpZgK+iADFBZclFPQt+/bwf5QEyloiStFKwWfDITHAzf//ueqsKFstGtiXTCJwIU2zV&#10;LGisVUUYGtqwjpgrqZiAyUrqjljo6josNdmC964N4ygah1upS6UlZcbA6F0/Gcy9/6pi1H6rKsMs&#10;amcBaLP+qf1z5Z7h/JoUtSaq4XSQQV6goiNcwEcPru6IJWit+RNXHadaGlnZKyq7UFYVp8zHANHg&#10;6CKahZZr5WOpi22tDmmC1F7k6cVu6dfNQqsfaqkhE1tVQy58z8Wyq3Tn/kEl2vmUPR5SxnYWURhM&#10;kyxLx1mAKMylaTqeRlmfVNpA5t17oziaxEmeBAhMplGCo+ne4uPRyySN8cFLitPc2YRHEUa2vLzn&#10;besUeTzYbavRhkBhVzUerE+swrNoFKcF/IYUQutJCv+OGrxl15oFg5Pun3x0RD+s1QiqrYjlK95y&#10;++jJhbo6UWKz5HSp+w5UY6kRL2cBZEuQDhbMYmATBkpmKKD7ie1ILQVKXczOhXur90FcjF8kfTBI&#10;yNuGiJp9MAoWASxNn6Fz89B1zwSsWq72SXbtIVT46gVwz2Srh/lO0nXHhO1Xp2YtRC2FabgyAdIF&#10;61YMwtOfSy8ISmk1s7RxVa2gut9BbF/4w4RXeRTmNBvg9RlC/0jantYkS3A+gX3A0xrlOU78FnDC&#10;mdLGLpjskGuAUNADlSIF2Xwxg7K9CfB5FOOb0O1LAo03gxos3nPUYOACNV8rF+vbRC1x7L8uapMI&#10;T4ctLUniaYr9fkWKPWk4y5MoG/ZFnCfxGP8nbXxJGgxckOZL9XZJcwWH646FjVtpLuzrgzfCUYqz&#10;8cSfpkmaxnE26b9yQG+cTvJ4jx6cx1H0+uj50xXuJP6MHu5P7tJz2of26S1v/hsAAP//AwBQSwME&#10;CgAAAAAAAAAhACw2nSX/TwAA/08AABQAAABkcnMvbWVkaWEvaW1hZ2UxLnBuZ4lQTkcNChoKAAAA&#10;DUlIRFIAAALgAAADVAgGAAAA8vKY3gAAAAFzUkdCAK7OHOkAAAAEZ0FNQQAAsY8L/GEFAAAACXBI&#10;WXMAADsOAAA7DgHMtqGDAABPlElEQVR4Xu3dB5Qd53kffDn2FycusRM7TlyS2HGLE/fEjh07bpFL&#10;3HuLe5HVsHMXENUtqvfeu1UpiSqUREmWREkQiZ27CxIEGwhgZ+4CWPTee5tvnrsvaBF4RYIkMNjy&#10;+53zP18+Edi9d2be5/njHJ8zDwNgbhjtT/5Wr6zu6PXr5l5p/7f4b+mPAQAAD8Xosskf6I1V111Q&#10;vM9PWX8o/mz6awAAwANx1diar+71By/Olu37zODF8XfTjwEAAO7PaFk9ui3TOy8s1zO5ZrBjmNx/&#10;S9kZPyP9OAAAIGe0X/9Sr6wnMoV6mNev3tJsOHSsOSf+3/G/5f7sMO3Pip+ZfjwAABAW37T6u3r9&#10;6ppsiW7znJUbmlt3HUy1+0Lx3+LP5P7uTKpr4nekXwcAAAvT1UuXfllbkJ91YWGeyeLxuvnUpj2p&#10;Zt+/+LPxd3I/K+VZ8TvTrwcAgIVjdHzwl71+NZ0pycPE/4333uOnUrW+ePF37vv/Pryajt+dPgYA&#10;AMxvo/3qp3tltTRfjuvmVas2N/WBo6lOP3jxM+Jn5X7HMO1niM+SPhYAAMwvi2+s/0NbfN9yQRFO&#10;efqK9c3EjgOpPl868TPjZ+d+Z8pb4rOljwkAAHNfMTb5lF5Zn8yU32E+Nr27OX32bKrMl1787Pgd&#10;ud89zMxne3L6uAAAMDeNjg/+sC22a+9Vdr8gb6+2NTuOnkg1+fKL3xW/M/dZUtbGZ04fHwAA5obR&#10;/tSP9srqE5mCO8xL79zUrN53JNXi7sXvjs+Q+2zDtJ89vkP6OgAAMDstXrH264t+9epsqW3zlJvX&#10;Ncu27U81+MqLzxKfKfdZI/Fd4julrwcAALNHMVYv7pX1gVyRjXx4/a7m2OkzqfrOHvGZrms/W+4z&#10;D9N+p/hu6WsCAMCV1Zuof6MtqrddUFxT3rx2a7P58PFUd2ev+IzxWXPfIeW2+K7pawMAQLdG+4Pv&#10;65X1BzNFdZgX3D7d3LHnUKq3c0d85vjsue80TPud47vPXAUAALjMlty+7SuLfvWibDlt8/iJqeZz&#10;W/alOjt3xXeI75L7jpG4BnEt0mUBAIBLrxirHtUWzx25Qhp5/9TO5uDJ06nCzn3xXa5tv1Puuw5T&#10;1tvjmqTLAwAAl0ZR1r/Y61f9bAlt87rVW5r1B4+l2jr/xHeL75j77jNpr83Eul9IlwsAAB6c0X79&#10;HW35fle+dNbNs1duaFbsOphq6vwX3zW+c+5aROJaxTVLlw8AAC7O1U3zz4p+/cxcyYy0JbP51KY9&#10;qZYuPPHd4xrkrk0krl1cw3Q5AQDgiyvGJv+i6FcbcsUyck29vdlz/FSqogtXXIN3t9cid40icQ3j&#10;WqbLCgAA91aUkz9V9OvP5spk5JWrNjfV/qOpfnJOXJO4NrlrFolrGtc2XWYAABa6RUurbynGqzfl&#10;ymPk6hXrm/EdB1Ld5IuJaxTXKncNI3GNR/sbvzlddgAAFqKiXz+pKOsTucIY+dj07ubU2bOpYnJ/&#10;4lrFNctdy0hc67jm6fIDALBQFOP1HxT9ak2uJEbePrmt2X70RKqVPFBx7d7WXsPctY3EtS/G6j9I&#10;twMAgPlqpFz7I0VZfTxXCiMvuXNjc/few6lG8lDFtYxrmrvWkaJffyzuSbo9AADMF4+5YfXXFeOD&#10;V+ZKYOTJN69rbtq2P9VGLrW4tnGNc9c+Evcm7lG6XQAAzGVFv+oVZbU/V/wi163f1Rw9fSZVRS6X&#10;uMZxrXP3IBL3KO5Vum0AAMw1xXj960W/Xpkre5E3r9nabDp8PNVDuhLX/E3ttc/dk0jcs7h36TYC&#10;ADDbjZSD7y3KyQ/kyl3k+bdPN7fvPpTqIFdK3IO4F7l7FIl7GPcy3VYAAGabR6xY8RXFeP2CXJmL&#10;XDUxaD67ZW+qf8wWcU/i3uTuWSTuadzbdJsBAJgNiv7g74qy2pYrcJFrp3Y2B06eTpWP2SbuTdyj&#10;3L2LxL2Ne5xuNwAAV8rIePXzRb8qc6Ut8rq7tzTrDh5LNY/ZLu7Va9t7lruXkbjXcc/T7QcAoCuL&#10;xqpvL8r6nbmSFnnWyg3NLTsPplrHXBP3Lu5h7t5G4t7HM5AeBwAALpum+ZKRcvIZuVJ2Lp/ctCfV&#10;OOa6uJe5e3wuxXj99Hgm0tMBAMClVPTrP2tL17rzS9i5vLve3uw+fjJVN+aLuKdxb3P3fJiyXhfP&#10;RnpMAAB4qEbGp36y168+ky1fbV5516Zmcv+RVNeYr+Iev6K917lnYCbVZ+JZSY8NAAAP1GPG1nxT&#10;r6zemC9bdfO0Feub/vYDqZ6xUMQ9j3ufeyaGaZ+ZeHbSYwQAwMVoS9QTe/3qWLZgtbl+endz8szZ&#10;VMlYaOLexzOQezZm0j477TOUHicAAL6Y3rK1v98WqLsvLFQzedvktmbb0ROphrHQxbMQz0TuWRmm&#10;rO8u+vXvpccLAIBzlkwM/ntbmK6/oEClvOSOjc2qvYdT7YJ7i2fjxe0zknt2Uq4faZ+x9LgBACxc&#10;T1w2/a/bcvSK88rSPXnSzVPNjVv3pZoF9y2elXhmcs/SMGPVK+KZS48fAMDC0iuroi1Fey8oSSkf&#10;Wr+rOXrqTKpWcHGOtM9MPDu5Zyplbzx76TEEAJj/ev3q13r9wYpMMRrmTWu2NhsPH091Ch6ceIbi&#10;Wco9YzOpViwup341PZYAAPPPkonqv7bF59oLi9BMnn/bdHPb7kOpPsGlEc9UPFu5Zy7l2ng202MK&#10;ADD3Xb10/b9oS87zzys99+RxE4PmM5v3proEl0c8Y/Gs5Z7BlOfHs5oeWwCAualXDh5RlNXWTNkZ&#10;5n1TO5oDJ06ligSX1/72WYtnLvcspmzplZOPSI8vAMDc0etPPrwt3mOZgjPMa+/e0kwdPJZqEXQr&#10;nr3X3r05+2ymLOstm3x4epwBAGavtrT85145eHum0AzzrFs3NDfvPJhqEFxZ8SzGM5l7Vocpq7cv&#10;mdjwbenxBgCYXXr96upsiUn5x417Uu2B2SWezdwz+0+prk6POQDAldcr6z8tynoqX1zq5l319mb3&#10;sZOp6sDstKt9RuNZzT3DkaKspuJZT489AED3ev3BT7Sl5IZcWYm84q5Nzdr9R1K9gbkhntl4dnPP&#10;dMqne/21P5GOAQDA5de7cfU39sr69ZliMszTblnXlNv3pzoDc1M8w/Es557xYeIMtGchHQsAgMuj&#10;1x88viiro9lC0uajG3Y3J8+cTRUG5rZ4luOZzj3rkZmzUD0+HQ8AgEunV1a/25aNVbkSEvmHyW3N&#10;tiMnUm2B+WVr+2zHM5579iPDs9GekXRcAAAevLZc/HBR1h89v3Ccy4vv2Njctfdwqikwv8WzHs98&#10;7izMpPpI+//94XR8AAAuXrF0/dcWY5Mvv7BgzORJy6eaz2/dl2oJLCzx7McZyJ2NYcr6ZXGG0nEC&#10;ALhvbYFYVJT1ngtKRcoH1+1sjpw6naoILExxBuIs5M5IpCirOEOL0rECALhQrxz8StGvbjm/SJzL&#10;G9dsbTYeOp7qBxCm2zMRZyN3ZiJtEb+lV07+SjpmAAAPe1gxPvk9bUl4X648RJ5323SzcvehVDeA&#10;nDgjcVZyZygSZyzOWjp2AMBCtOgT1ZcX/fp5ubIQedz4oLlh895UL4CLEWcmzk7uTA1TVs+Ns5eO&#10;IQCwULRF4G+Kst58QTlIee9gR7P/xKlUKYAHIs5OnKHc2Yqks/c36TgCAPNZrxz8XNGvbzq/EJzL&#10;a+7e3EwdOJpqBPBQDNqzFGcqd9YiRb+6Kc5kOp4AwHxSjK//1qKs3pYrAZFn3rq+Wb7zYKoNwKW0&#10;fOeB4RnLnb1InM04o+m4AgBzXdGvnlb06zO5xR/5xMY9jZfHw+UVZyzOWu4MRoZntBz8fTq2AMBc&#10;NDJW/UlRVnVu2UfeWW1vdh07OdMOgE7EmYuzlzuTkZkzW/2/dIwBgLmgWF7/eNGvP5Vb7pGX37Wp&#10;WbvvSKoDwJWwpj2DcRZzZzQSZ7gYq388HWsAYDYaGZ/6d0VZvy63zCN/f8u6Zmz7/rT+gdkgzmSc&#10;zdyZjRTl5OvibKdjDgDMFkV/8qqiXx/OLfDIRzbsak6cOZNWPjCbxNmMM5o7u5E423HG03EHAK6k&#10;kbHqd4qyvjO3tCNvXbut2XrkRFrzwGwWZzXObO4sR+KsF+OD307HHwDo0qKy+qGiX304t6QjL7pj&#10;Y3PXnsNprQNzyZ3t2Y0znDvbkTj7xfL1P5jGAQBwOS2aqP5VUdYvzS3lyBOXTzVLt+5LaxyYy+Is&#10;x5nOnfVIzIKYCWk8AACX2ki/fmzRr3flFnHkA+t2NodPnU6rG5gP4kzH2c6d+UjMhJH+5GPTmAAA&#10;LoWRsclfLsp6eW75Rt6wekszfehYWtfAfBRnPM56bgZEYkbErEhjAwB4MB5brv0v7WJ9z/mL9lye&#10;e9t0s3LXobSegYXg1vbMx9nPzYRI0a/eU9y87rvTGAEALsYjVjT/32hZPSe3XCNLxgfNpzfvTesY&#10;WIhiBsQsyM2ISNHOkJglaawAAF/MaL/6615Zb8ot1Mh7BjuafSdOpRUMLGQxC2Im5GZFpGhnyUg7&#10;U9J4AQC+0OhY/bO9fnVjbolGXr1qczM4cDStXYB/ErMhZkRudkTaIv75Re2MSeMGABa2R5d3/6de&#10;Wf1DbmlGnnHr+mb5jgNpzQJ8cRPtrIiZkZslkaJfvzVmTho/ALDwjI4PntrrV6dzizLyiY27mzNn&#10;z6bVCnD/YmZ8vJ0duZkyTFmdLsrBU9MYAoCFYbRf/XG7BKvscmzzjmp7s/PYybROAR64mCExS3Iz&#10;Zph2Bo20syiNJQCYn0aXVT/W61efzC7DNi+7c1OzZt+RtD4BHrqYKTFbcjNnmHLwjzGb0pgCgPlh&#10;STn4hl45+drs8mvz1FvWNWPb9qd1CXDpLWtnTMya3AxKeU3MqjS2AGDuGh2vl7SL7dB5i+6efGTD&#10;rub46TNpRQJcPjFrPtzOnNwsSjk0WtZL0vgCgLlltD/4rV5Z3ZFZcMO8Ze3WZsuR42ktAnQnZk/M&#10;oNxsGqadXTHD0jgDgNltdGLyB3r96rrsUmvzwts3NnfuOZzWIMCVE7MoZlJuVs2kum502eQPpPEG&#10;ALPLVWNrvrpXVi/JL7G6ecLyqWbpln1p7QHMHp9rZ1PMqNzsmsngxTHj0rgDgCuvV9aPaZfUzguX&#10;1kw+sG5nc+jk6bTqAGafmFHvb2dVboal7Bwtq0ensQcAV8Zov/6ltnxPZBbVMK9fvaXZcOhYWm8A&#10;s1/MrJhduZk2TDvzYvalMQgA3Vi8fOq7ev3qmuxyavOclRuaW3cdTOsMYO6JGRazLDfjZlJdE7Mw&#10;jUUAuDyuXrr0y3pl9ez8MqqbxeOD5tOb9qb1BTD3fWrTnuFsy828lGfFbExjEgAunaKs/qrXr6Yz&#10;y2eY9wx2NHuPn0orC2D+iNl2TTvjcrNvJtX06PjgL9O4BICHZrS/7qd7ZbU0v3Tq5lWrNjf1gaNp&#10;TQHMXzHrYublZuEw7awc7Vc/ncYnADwwi2+u/0O7UN5ywYJJefqK9c3EjgNpLQEsHDH7YgbmZmPK&#10;W2KGpnEKAPevGKuf0ivrk5mlMszHp3c3p8+eTasIYOGJGfixdhbmZuQw7QwtxiafksYqAOQV5eQf&#10;tYtj7QWLJOUd1bZmx9ETaf0AEDPx7e1szM3MlLWj44M/TGMWAGYUN03+z15ZfSKzOIZ56Z2bmtX7&#10;jqR1A8D5YkbGrMzN0GHaGTvan/rRNHYBWKgWr9jy9UW/enV2WbR5ys3rmmXb9qf1AsD9iZkZszM3&#10;UyMxcxevWPv1aQwDsJAU4/XiXlkfyC2IyIfX72qOnT6TVgoAFytmZ8zQ3Gwdpp29xVi9OI1jAOa7&#10;oqx/s10At12wEFLesnZrs/nw8bRGAHiwYpa+uZ2puVmbcltRrv3NNJ4BmG9Gblr7/e2w/+B5w/+e&#10;vOD26eaOPYfS2gDgUonZGjM2N3uHKesPxoyemdYAzHmPXrrqq4r+4EXZod/m8RNTzee27EtrAoDL&#10;JWZtzNzcLI4U/epFS27f9pVpfAMwFxXj1aPagb4jN+gj75/a2Rw8eTqtBgAut5i5MXtzMzllezFW&#10;PSqNcQDmiqKsf7HXr/qZwT7M61dvadYfPJbWAQBdixn8unYW52b0TKp+zPI01gGYrUbGB99ZjNfv&#10;yg/zunn2yg3Nil0H0/gH4EqLmRyzOTezI20Jf9fI5+/+zjTmAZgtfu/aa7+06NfPzA3vyGibT23a&#10;k8Y9ALNNzOiY1bkZHokZH7M+jX0ArqRifPAXRb/akBvYkWvqHc2e46fSiAdgtopZfU29PTvLIzHr&#10;i7HJv0jjH4CuFeXkTxVl9bnckI68atXmptp/NI11AOaKmN2vbGd4brZHin792dgBaR0AcLktmqi+&#10;pSjrN+eGcuTqFeub8R0H0hgHYK6KWR4zPTfrI8V49abYCWk9AHA5jIxNPrkt3ydygzjysendzamz&#10;Z9PoBmCui5kesz038yOxE4p+/aS0JgC4VIrx+g+KfrUmN3wjb5/c1mw/eiKNawDmm5jxMetzOyAS&#10;OyJ2RVobADxYI+XUjxRl9fHcsI289M6Nzd17D6fxDMB8FzP/Je3sz+2ESNGvPxa7I60RAC7WY5av&#10;/rq2eL8qN1wjT755XXPTtv1pHAOw0MQOiF2Q2xGRYnzwytglaa0AcF9GxqrRtnzvzw3UyHXrdzVH&#10;T59JIxiAhSp2QeyE3K6IxC4p+lUvrRcAzleM179e9OuVuSEaefOarc2mw8fT2AWAGbEbYkfkdkck&#10;dkvsmLRuABgpB99blPUHckMz8oLbp5vbdx9KYxYA8mJXxM7I7ZJIUU5+IHZOWj8AC88jVmz5il5Z&#10;vTA3JCNXTQyaz27Zm8YqAFyc2B2xQ3K7JVKM1y+IHZTWEcDC0OtXjyzKaltuMEaundrZHDh5Oo1S&#10;AHhgYofELsntmEjsoKI/+Lu0lgDmr95Y9Qtt+S5zwzDyuru3NOsOHkvjEwAemtgpsVtyOydStDtp&#10;ZHzq59OaApg/HjdWfXs76N55/uA7l2ev3NDcsvNgGpcAcGnFjoldk9tBkaKs37mo3VVpbQHMXe3M&#10;+5JeWT8jN+zO5ZOb9sxMRwC4zGLn5HbRuYyUk89o/9iXpDUGMLf0+pN/3g6zdecPt3N5d7292X38&#10;5MxEBICOxO6JHZTbTcOU9brRfv1naZ0BzH69scn/3Q6wz1ww0FJeedfmZnL/0TQGAeDKmNx/pN1J&#10;m7K7aibVZxaPT/1kWm8As89Vt05/Uzus3pgfYnVz9Yr1TX/7gTT2AGB2iN0UOyq3u4YpqzdeNTb9&#10;TWndAcwO7XB6Ylu+j2UHV5vrp3c3p86cTaMOAGaXk+2Oil2V22EzaXdcu+vS2gO4ctqh9Ptt7r73&#10;kPqnvG1yW7Pt6Ik03gBgdoudFbsrt9NS7u4tq38/rUGA7vTG1vyPdghdf95QuicvuWNjs2rv4TTO&#10;AGBuiR0Wuyy341Kuj12Y1iLA5TPaX/Vv2qHzivOG0D158s1TzY1b96XxBQBzW+y02G25nTfMWPWK&#10;2I1pTQJcWr2yKtphs/eC4ZPyofW7mqOnzqSRBQDzw5F2t8WOy+2+lL2xI9O6BHjoev3q13r9wYrM&#10;wBnmTWu2NhsPH09jCgDmp9h1sfNyu3AmVbsrq19L6xPggestq/9bO1CuvXDAzOT5t003t+0+lMYS&#10;ACwMsftiB+Z2Y8q1sUPTOgW4f6P9/r9sh8fzzxsm9+SqiUHzmc170xgCgIUpdmHsxNyuTHl+7NS0&#10;XgHyeuXgEUVZbc0MkWHeN7WjOXDiVBo9ALCw7W93YuzG3M6MDHdqu1vTmgX4J73+1MPbITGWGx6R&#10;1969pZk6eCyNGwDgC8WOjF2Z26Epy3r9yYentQssZL1lk/+5/Zf52zODYphn3bqhuXnnwTReAID7&#10;Ejszdmdupw5TVm+P3ZvWMLDQ9PrV1dnhkPKPG/ekcQIAPBCxQ3O79Z9SXZ3WMbAQ9CbqPy3Keio/&#10;EOrmXfX2Zvexk2mEAAAPxq52l8ZOze3aSFFWU72y/tO0noH5qNcf/ER72G/IDYHIK+7a1KzdfySN&#10;DQDgUojdGjs2t3tTPh07Oq1rYD7o3bjhG4ux6g2ZAz/M01asa8rt+9OYAAAuh9i1T7tlXXYXD1PW&#10;r+/duPob0/oG5qqirJ7Q5mj2oLf56IbdzckzZ9NoAAAup9i5sXtzOzkys7MHj09rHJhLehNTv9se&#10;4lW5wx35h8ltzbYjJ9I4AAC6tLXdwbGLczs6MtzhZfW7aa0Ds1l7aH+4KOuPnn+Qz+XFd2xs7tp7&#10;OB1/AOBKip0cuzm3syNFORk7/YfTmgdmk+K29V9b9Cdffv7BPZcn3TzVfH7rvnTcAYDZJHZ07Orc&#10;Dh+mrF8Wuz6tfeBKa/91PFKU9Z7sgW3zwXU7myOnTqcjDgDMRrGrY2fndnmkKKvY9YvS+geuhJGy&#10;+tWiX91y/gE9lzeu2dpsPHQ8HWsAYC6Ybnd37PDcbo+0RfyW3sTgV1IdALpQjK//nvbwvS93KCPP&#10;u226uW33oXSMAYC5aGW7y2On53Z9JLpAMT75PakeAJfDoqr68qJfPy93CCOPmxg0N2zem44tADAf&#10;xG6PHZ/b/ZFirH5edIRUF4BLpT1cf1uU9ebcwYu8d7Cj2X/iVDqqAMB8Ejs+dn2uA0SiIxRjk3+b&#10;agPwUIyUa/9P0a9vyh22yGvu3txMHTiajicAMJ8N2p0fuz/XCSJFv7qpNzH4uVQjgAfisTeu/bai&#10;rN6WO1yRZ966obl558F0HAGAhWT5zgPDLpDrCJHoEMX4+m9NtQK4P+2/Xp9W9OszuQMV+cTGPY2X&#10;xwPAwhZdIDpBritEoktEp0j1AsgZGav+pP0Xa507RJF3VtubXcdOzpw6AIBWdIPoCLnuEIluER0j&#10;1Q0gLCrr/9X+K/VTuUMTefldm5q1+46kYwYAcKE1bVeIzpDrEpHoGovKNf8r1Q9YmB69dNW/L8r6&#10;dblDEvn7W9Y15fb96VgBANy/sbY7RIfIdYtIdI/oIKmOwMJR9AdXtf8SPZw7GJGPbNjVnDhzJh0l&#10;AICLFx0iukSuY0SigxT9yatSLYH5bWSs+p32X5535g5D5K1rtzVbj5xIxwcA4MGLThHdItc5ItFJ&#10;opukmgLzy6Ky+qGiX3049/BHXnTHxuauPYfTcQEAuHSiY0TXyHWQSHSU6CqptsDc9ogbpr6m/dfl&#10;S3MPe+SJy6eaz2/dl44HAMDls7TtHNE9cp0kEp0lukuqMTD3jPbrxxZltTv3gEc+sG5nc/jU6XQk&#10;AAAuv+ge0UFy3SRS9OtdI22HSXUG5obR8cEvt/+CXJ57qCNvWL2lmT50LB0DAIDuRReJTpLrKpHo&#10;MiNjk7+c6g3MTovLtf+lfWDfc/4DfC7PvW26WbnrUHrsAQCuvOgm0VFy3SVS9Ov3RMdJdQdmh6tX&#10;rfrno+OD5+Qe2siS8UFzw+a96TEHAJh9Pt12legsuS4TKcrqOdF5Uv2BK2e0X/11r6w35R7UyHsG&#10;O5p9J06lRxsAYPaKzhLdJddphmk7T3SfVIOgW6MT9c/2+tWN2Yezzavv3twMDhxNjzMAwNwRHebV&#10;qzZnO84wZf356EKpFsHltaRc9596ZfUP2YexzTNuXd8s33EgPb4AAHNXdJroNrnOk/LW6EapJsGl&#10;Nzo+eGqvX53OPHzDfGLjnubM2bPpkQUAmPui23x84+5s95lJdTo6UqpLcGmM9gd/3CurKv/Q1c07&#10;qu3NzmMn02MKADD/RNeJzpPrQsO0XSk6U6pP8OCMTlQ/1v6r7pPZh6zNy+7a1KzZdyQ9lgAA8190&#10;n5fduSnbjWZSfTI6VKpTcHGWlINv6JX1a/MPVd089ZZ1zdi2/ekxBABYeKILRSfKdaWU10SnSvUK&#10;vrheOfm49oE5dN4DdE8+smFXc/z0mfToAQAsXNGJohvlOlPKodHxekmqWXBvxbLJ3+6V1R2ZB2eY&#10;t67d2mw5cjw9bgAAnBMd6S1tV8p1qGHajjXaH/xWql0sdKMT636g16+uyz4sbV54x8bmzj2H0+MF&#10;AMAXE53phbdvzHaqmVTXRfdKNYyF5qqxNV/d/mvsJfmHo26esHyqWbplX3qcAAC4WNGhokvlOtYw&#10;bQeLLpZqGQtBr6wf0978nRc8DCkfWLezOXTydHqEAAB4oKJLRafKda2UndHJUj1jviqWrf2/7Y2e&#10;yDwAw7xh9ZZmw6Fj6bEBAOChim71+rZj5brXMG03i46W6hrzRTG25rvbG3zNBTc85Tm3bWhu3XUw&#10;PSYAAFxq0bWic+W62EyqaxYvn/quVN+Yq65e2nxZr6yenb/JdbN4fNB8etPe9FgAAHC5RfeKDpbr&#10;ZsO03S06XKpzzCVFWf1V+y+p6eyNbfOewY5m7/FT6VEAAKAr0cGii+U62kyq6ehyqdYx2xXj9c+0&#10;/3Jamr+ZdfPqVZub+sDRdPsBALhSopO9qu1muc42TNvpimX1z6Sax2wzsmzqP7Y36i0X3LiUp9+6&#10;vpnYcSDdbgAAZovoaNHVch0u5S0jy1b9x1T7mA2K8fopvbI+mblZw3x8endz+uzZdIsBAJhtoqtF&#10;Z8t1uWHarleM1U9J9Y8rpSgn/6i9IWsvuEEp76i2NzuOnki3FQCA2S662zuqbdlul7I2OmCqg3Sl&#10;GJ/8n+2/gj6RuSHDvOzOTc3qfUfSbQQAYK6JLvfSttPlut4wZfWJ6ISpHnK5LLqp+rdFv3p19ia0&#10;ecot65pl2/an2wYAwFwX3S46Xq77RaIbRkdMdZFLqRivF/fK+kDuwkc+vH5Xc+z0mXSrAACYL6Lj&#10;RdfLdcBh2o4YXTHVRh6qoqx/s72wt11woVPesnZrs/nw8XR7AACYr6LzRffLdcKU26I7phrJAzUy&#10;PvX97UX84HkX9Z688Pbp5o49h9LtAABgoYgOGF0w1xFTPjgyvvb7Z1ol9+vRS1d9VdEfvChzIYd5&#10;/PKp5nNb9qXLDwDAQhWdMLphrjNGolNGt0w1k5xivHpU0a925C5g5P1TO5uDJ0+nSw4AwEIX3TA6&#10;Yq47RqJbRsdMdZNzirL+xaKcHM9dtMjrV29p1h88li4zAADcW3TF6Iy5LjmTqh+dM9XPhWtkfPCd&#10;xXj9rvxFqpvnrNzQrNh1MF1WAAC4b9Edo0PmumUkumd00FRHF47fu7b50qJfPzN3USKj43XzqU17&#10;0mUEAIAHJrpkdMpc14xEF41Omurp/FaMD/6i6Fcbchcick29o9lz/FS6dAAA8OBEp4xumeuckeik&#10;0U1TTZ1/inLdTxVl9bncl4+8atXmptp/NF0uAAC4NKJjRtfMddBIdNSinPypVFvnvkUT1bcUZf3m&#10;3JeNPH3F+mZ8x4F0eQAA4PKIzhndM9dJI9FZo7umGjs3jYxNPrn9IidyXzDysendzamzZ9MlAQCA&#10;yyu6Z3TQXDeNRHct+vWTUp2dO4rx+g+KfrUm96Uib5/c1mw/eiJdBgAA6FZ00eikua4aiS4bnTbV&#10;29lrpJz6kaKsPp77EpGX3rmxuXvv4fS1AQDgyopuGh01110j0W2j46a6O3s8cfnmr2s/3KtyHzry&#10;lJvXNTdt25++JgAAzC7RVaOz5rpsJLruY9rOm+rvlTUyVo22H2h/7oNGrlu/qzl6+kz6agAAMDtF&#10;Z43umuu0kei80X1TDe5eb2ztbxT9emXuw0XevGZrs+nw8fR1AABgbogOG10213Ejww7cduFUiy+/&#10;0f6a7yvK+gO5DxN5we3Tze27D6WPDwAAc1N02ui2uc4biU685ObB96aafOldvWLLV/TK6oW5Xx55&#10;/MSg+eyWvenjAgDA/BAdN7purgMP03bk6MqpNl8avX71yPYHb8v+wjbXTu1sDpw8nT4iAADML9F1&#10;o/PmunCkGHbl6pGpPj94vbHqF9ofVOZ+SeR1d29p1h08lj4WAADMb9F9owPnuvFM2u7cduhUpy/e&#10;aL/+jvYHvPPCHziTZ6/c0Nyy82D6GAAAsLBEF45OnOvKKe+MTp3q9Rd39dVX/7NeWT8j8wOGaX9I&#10;88lNe9KvBQCAhS26cXTkXHcepu3W0bFT3b63Xn/yz9s/tO6Cv5Ty7np7s/v4yfSrAACAEB05unKu&#10;Q6e0HXvyz1Ptjv8778n/3f6PnznvD92TV67a3EzuP5p+PAAAkBOdObpzrlOnfCa698My/2GYq1es&#10;b/rbD6QfBwAAXIzo0NGlcx07ki3g10/vbk6dOZt+BAAA8EBEl45Oneva9yrgb5vc1mw7eiL9NQAA&#10;4KGIbh0d+ws79z0FfNXew+mPAQAAl1J07QsKOAAAcPko4AAA0CEFHAAAOqSAAwBAhxRwAADokAIO&#10;AAAdUsABAKBDCjgAAHRIAQcAgA4p4AAA0CEFHAAAOqSAAwBAhxRwAADokAIOAAAdUsABAKBDCjgA&#10;AHRIAQcAgA4p4AAA0CEFHAAAOqSAAwBAhxRwAADokAIOAAAdUsABAKBDCjgAAHRIAQcAgA4p4AAA&#10;0CEFHAAAOqSAAwBAhxRwAADokAIOAAAdUsABAKBDCjgAAHRIAQcAgA4p4AAA0CEFHAAAOqSAAwBA&#10;hxRwAADokAIOAAAdUsABAKBDCjgAAHRIAQcAgA4p4AAA0CEFHAAAOqSAAwBAhxRwAADokAIOAAAd&#10;UsABAKBDCjgAAHRIAQcAgA4p4AAA0CEFHAAAOqSAAwBAhxRwAADokAIOAAAdUsABAKBDCjgAAHRI&#10;AQcAgA4p4AAA0CEFHAAAOqSAAwBAhxRwAADokAIOAAAdUsABAKBDCjgAAHRIAQcAgA4p4AAA0CEF&#10;HAAAOqSAAwBAhxRwAADokAIOAAAdUsABAKBDCjgAAHRIAQcAgA4p4AAA0CEFHAAAOqSAAwBAhxRw&#10;AADokAIOAAAdUsABAKBDCjgAAHRIAQcAgA4p4AAA0CEFHAAAOqSAAwBAhxRwAADokAIOAAAdUsAB&#10;AKBDCjgAAHRIAQcAgA4p4AAA0CEFHAAAOqSAAwBAhxRwAADokAIOAAAdUsABAKBDCjgAAHRIAQcA&#10;gA4p4AAA0CEFHAAAOqSAAwBAhxRwAADokAIOAAAdUsABAKBDCjgAAHRIAQcAgA4p4AAA0CEFHAAA&#10;OqSAAwBAhxRwAADokAIOAAAdUsABAKBDCjgAAHRIAQcAgA4p4AAA0CEFHAAAOqSAAwBAhxRwAADo&#10;kAIOAAAdUsABAKBDCjgAAHRIAQcAgA4p4AAA0CEFHAAAOqSAAwBAhxRwAADokAIOAAAdUsABAKBD&#10;CjgAAHRIAQcAgA4p4AAA0CEFHAAAOqSAAwBAhxRwAADokAIOAAAdUsABAKBDCjgAAHRIAQcAgA4p&#10;4AAA0CEFHAAAOqSAAwBAhxRwAADokAIOAAAdUsABAKBDCjgAAHRIAQcAgA4p4AAA0CEFHAAAOqSA&#10;AwBAhxRwAADokAIOAAAdUsABAKBDCjgAAHRIAQcAgA4p4AAA0CEFHAAAOqSAAwBAhxRwAADokAIO&#10;AAAdUsABAKBDCjgAAHRIAQcAgA4p4AAA0CEFHAAAOqSAAwBAhxRwAADokAIOAAAdUsABAKBDCjgA&#10;AHRIAQcAgA4p4AAA0CEFHAAAOqSAAwBAhxRwAADokAIOAAAdUsABAKBDCjgAAHRIAQcAgA4p4AAA&#10;0CEFHAAAOqSAAwBAhxRwAADokAIOAAAdUsABAKBDCjgAAHRIAQcAgA4p4AAA0CEFHAAAOqSAAwBA&#10;hxRwAADokAIOAAAdUsABAKBDCjgAAHRIAQcAgA4p4AAA0CEFHAAAOqSAAwBAhxRwAADokAIOAAAd&#10;UsABAKBDCjgAAHRIAQcAgA4p4AAA0CEFHAAAOqSAAwBAhxRwAADokAIOAAAdUsABAKBDCjgAAHRI&#10;AQcAgA4p4AAA0CEFHAAAOqSAAwBAhxRwAADokAIOAAAdUsABAKBDCjgAAHRIAQcAgA4p4AAA0CEF&#10;HAAAOqSAAwBAhxRwAADokAIOAAAdUsABAKBDCjgAAHRIAQcAgA4p4AAA0CEFHAAAOqSAAwBAhxRw&#10;AADokAIOAAAdUsABAKBDCjgAAHRIAQcAgA4p4AAA0CEFHAAAOqSAAwBAhxRwAADokAIOAAAdUsAB&#10;AKBDCjgAAHRIAQcAgA4p4AAA0CEFHAAAOqSAAwBAhxRwAADokAIOAAAdUsABAKBDCjgAAHRIAQcA&#10;gA4p4AAA0CEFHAAAOqSAAwBAhxRwAADokAIOAAAdUsABAKBDCjgAAHRIAQcAgA4p4AAA0CEFHAAA&#10;OqSAAwBAhxRwAADokAIOAAAdUsABAKBDCjgAAHRIAQcAgA4p4AAA0CEFHAAAOqSAAwBAhxRwAADo&#10;kAIOAAAdUsABAKBDCjgAAHRIAQcAgA4p4AAA0CEFHAAAOqSAAwBAhxRwAADokAIOAAAdUsABAKBD&#10;CjgAAHRIAQcAgA4p4AAA0CEFHAAAOqSAAwBAhxRwAADokAIOAAAdUsABAKBDCjgAAHRIAQcAgA4p&#10;4AAA0CEFHAAAOqSAAwBAhxRwAADokAIOAAAdUsABAKBDCjgAAHRIAQcAgA4p4AAA0CEFHAAAOqSA&#10;AwBAhxRwAADokAIOAAAdUsABAKBDCjgAAHRIAQcAgA4p4AAA0CEFHAAAOqSAAwBAhxRwAADokAIO&#10;AAAdUsABAKBDCjgAAHRIAQcAgA4p4AAA0CEFHAAAOqSAAwBAhxRwAADokAIOAAAdUsABAKBDCjgA&#10;AHRIAQcAgA4p4AAA0CEFHAAAOqSAAwBAhxRwAADokAIOAAAdUsABAKBDCjgAAHRIAQcAgA4p4AAA&#10;0CEFHAAAOqSAAwBAhxRwAADokAIOAAAdUsABAKBDCjgAAHRIAQcAgA4p4AAA0CEFHAAAOqSAAwBA&#10;hxRwAADokAIOAAAdUsABAKBDCjgAAHRIAQcAgA4p4AAA0CEFHAAAOqSAAwBAhxRwAADokAIOAAAd&#10;UsABAKBDCjgAAHRIAQcAgA4p4AAA0CEFHAAAOqSAAwBAhxRwAADokAIOAAAdUsABAKBDCjgAAHRI&#10;AQcAgA4p4AAA0CEFHAAAOqSAAwBAhxRwAADokAIOAAAdUsABAKBDCjgAAHRIAQcAgA4p4AAA0CEF&#10;HAAAOqSAAwBAhxRwAADokAIOAAAdUsABAKBDCjgAAHRIAQcAgA4p4AAA0CEFHAAAOqSAAwBAhxRw&#10;AADokAIOAAAdUsABAKBDCjgAAHRIAQcAgA4p4AAA0CEFHAAAOqSAAwBAhxRwAADokAIOAAAdUsAB&#10;AKBDCjgAAHRIAQcAgA4p4AAA0CEFHAAAOqSAAwBAhxRwAADokAIOAAAdUsABAKBDCjgAAHRIAQcA&#10;gA4p4AAA0CEFHAAAOqSAAwBAhxRwAADokAIOAAAdUsABAKBDCjgAAHRIAQcAgA4p4AAA0CEFHAAA&#10;OqSAAwBAhxRwAADokAIOAAAdUsABAKBDCjgAAHRIAQcAgA4p4AAA0CEFHAAAOqSAAwBAhxRwAADo&#10;kAIOAAAduqCAv7Pa3uw6djL9ZwAA4FKIjh1d+4ICfi7/uHFPczb9YQAA4MGJTh3d+vy+fUEBjzzz&#10;1g3NzTsPzvxNAADgAYkuHZ0617UfVpTVTbn/EHnt3VuaqYPH0o8BAADuS3Tn6NC5bh2J7v2w0P7/&#10;/E1R1pvP/wPn8r6pHc2BE6fSjwUAAL5QdOXozLkuHUld+2+G5fucRZ+ovrzo1887/w+fy1UTg+az&#10;m/emXwEAAIToyNGVcx06Eh07unaq3RdadFP1X9s/dG3uL0eef/t0c/vuQ+nXAQDAwhSdOLpxrjNH&#10;olNHt041+/4tLqd+tdevVuR+WOTNa7Y2mw4fT78eAAAWhujA0YVzHXkm1Yro0qlWP3C9sira7Mv/&#10;8Lq5bv2u5tjpM+njAADA/BSdN7pvrhMPE5257c6pRj80o/1V/6Yoq1dmf1Gbp9y8rrlp2/700QAA&#10;YH6JrhudN9eFI9GVozOn+nzp9JYP/kfRrz+W+6WRl965qVm970j6mAAAMLdFt42Om+u+kWE3bjty&#10;qsuXTzFW/0H7y9bkPkTkHdW2ZsfRE+ljAwDA3BJdNjptrutGin61JjpxqsfdGRmbfHL7AU6c/4HO&#10;5ePTu5vTZ73YHgCAuSG6a3TYXLdNOVH06yelOnxlLJqovqVX1m/OfLhhnnHr+mZix4H0lQAAYHaK&#10;zhrdNddph2k7b3TfVIOvvNF+9dO9slqa/bBtXr1qczM4cDR9PQAAmB2io0ZXzXXYYdqOG1031d7Z&#10;Z3R88JftB52+4IOnvHewo9nntfYAAFxh0Umjm+Y6a8p0dNtUc2e3q5c2X9brV8/OfIlhlowPmhu8&#10;1h4AgCskumh00lxXnUn17Oi0qd7OHcXYmu8uxqr35L9U3TzvtulmpdfaAwDQkeie0UFz3TQS3TU6&#10;bKqzc1cxPvi/RVkvz33JyBvXbG02HvJaewAALo/omtE5c100El01Omuqr/PHSL9+bK+sd+e+dOSD&#10;63c2R06dTpcJAAAemuiW0TFz3XOYtptGR011dX56xA1TX9N+0ZdlL0CbJ9081dy4dV+6ZAAA8OBE&#10;p4xumeucw5STL4tummrq/Le4rH6o168+kr0YbV5yx8Zm1d7D6fIBAMDFiQ4ZXTLXMWdSfSS6aKql&#10;C0+vrH636Fer8henbt42ua3Z7rX2AADcj+iM0R1znTIy7Jxt90w1lKKsntDmWO5iRa6f3t2cOuO1&#10;9gAA3Ft0xOiKuQ4ZiY4ZXTPVTr5Q75YN31j06zfkLlzk6hXrm3GvtQcAIIluGB0x1x0jw27ZdsxU&#10;N/liRsbX/mSvX30mdxEjr1q1uan2e609AMBCFV0wOmGuK0aKtkuOLFv7k6lecrF6yyb/vFdW63MX&#10;NXJNvaPZc9xr7QEAForoftEBc90wZd1ov/6zVCd5MNrr/CW9sn5G5uIOs3i8bj61ac/MHQEAYN6K&#10;zhfdL9cJh2k7Y/vHviTVSB6q9l8y31GU9buyF7vNc1ZuaG7ddXDm7gAAMG9Ex4uul+uAkeiI0RVT&#10;beRSay/wL/b6VT938SOvX72l2XDoWLpdAADMVdHpotvlOt9M2k44Uf1CqolcbsV49aiiX+3I34y6&#10;+cC6nc2hk15rDwAw10SHiy6X63iR6IDRBVMtpEuPXrrqq9ob8OLcjYk8cflUs9Rr7QEA5ozobtHh&#10;ct0uUoxVL44OmOogV8rI+NT398r6Q7mbFHnRHRubu/Z4rT0AwGwVXS06W67LDdN2veh8qf4xW4z2&#10;B7/V3pw7sjetzVsntzVbj3itPQDAbBHdLDparrsNU1Z3RMdLdY/ZqldOPq4oq8PZm9jmoxt2Nye8&#10;1h4A4IqJLhadLNfVIsMu13a6VO+YC5aUg29ob95rz7+Z5/K0W9Y15fb96REAAKAr0cGii+U6Wspr&#10;o8ulWsdcU4zVP170609lbuwwr7hrU7N2/5H0OAAAcLlE54ruletkkehs0d1SjWOuGxmr/qS9qYPc&#10;zY68q97e7D52Mj0eAABcKtGxomvlOlikKOtBdLVU25hviv7gab2yOpu7+ZFPeq09AMAlE90q17mG&#10;aTtZ0a+elmoa89mSibXf1t7wt2cfhDbPXrmhuWWn19oDADxY0aWiU+W61jBtF3ts28lSPWOh6PUn&#10;H16U1Vj2oWjzuru3NOsOeq09AMDFiu70uvt8fXy9rLds8uGpjrFQ9crBI4p+vTXzgAxz7dTO5qDX&#10;2gMAfFHRlaIz5bpUZNi12s6V6hfES3w2/suirF+Qe2Aij5+Yaj63xWvtAQDOFx0pulKuQ0WKcvIF&#10;0bVS7YJ7GylXf2/7kHwg9/BEXnD7dHPHnkPpcQMAWLiiE0U3ynWmSNGv399bXv+3VLPgvhXj9a+3&#10;D87K8x+kc3nL2q3N5sPH0+MHALBwRAeKLpTrSJG2eK+MLpVqFTwwvX412ivrA7mHK/LhDbua46fP&#10;pMcRAGD+is4T3SfXiYYZdqZqNNUoePAWL1379UW/enX2QWvz1FvWNWPbvNYeAJi/outE58l1oWHK&#10;wauiM6X6BJfGaH/qR3tl9YnsQ9fmZXdtatbs81p7AGD+iG4THSfXfYZpu9Fof/JHU12Cy6MoJ/+o&#10;KKvJ7EPY5p3V9man19oDAHNYdJnoNLmuE4kuFJ0o1SPoRjFeP6Xo16dyD2XkExv3NGfPpqcYAGAO&#10;iO4SHSbXbSLRfaIDpToE3RtZNvUf2wfxrbkHNPLMWzc0y73WHgCYA6KzRHfJdZpIdJ7oPqkGwZW1&#10;aKz+2fbBvPH8B/VcXnP35mbqwNH0eAMAzB7RUaKr5DrMMGPVjYvG1vxsqj0wu4z2q7/ulfWm7MPb&#10;5n1TO5r9J06lxx0A4MqJThLdJNdZhmk7TXSbVHNg9rp61ap/3iur52Yf5DaPmxg0n9m8Nz36AADd&#10;iy4SnSTXVYZpu0x0mlRvYG4oxie/pyir92Uf6jbPv226uW2319oDAN2J7hEdJNdNZjJ4b3SYVGdg&#10;bupNDH6l6Ne35B/yunnTmq3NJq+1BwAuo+ga0TlyXSRS9KtbeuXgV1J9gfmhKCdH2od7b+6hj1y3&#10;fldz9JTX2gMAl050i+gYue4RiW4SHSXVFZh/HrXszn/dG6tekTsAkSffvK65yWvtAYBLIDpFdItc&#10;54gU/frl0U1STYH5bcnE4L+3D/715x+Ec3npnRubu/ceTscHAODiRYeILpHrGCnXj7RdJNUSWFja&#10;A/D7vbJefd6huCdvr7Y1O46eSMcJAOCLi84Q3SHXKYaZ6Ry/n2oILGxFv35SeyCO3+uQfEE+Nr27&#10;Oe299gBARnSE6Aq5DpFyvFdWT0y1AzhntD/5zcV49abMoRnm6beubyZ2HEhHDQCgGXaD6Ai57hAp&#10;yupN0TFS3QByinLyp9rD8rncIYq8etXmpvZaewBY0KILRCfIdYVIdInoFKleABdjpKz+sj1AG84/&#10;UOfynsGOZt9xr7UHgIUkdn90gFw3iBRtdyjGB3+R6gTwQP1e03xpe5iedf7hOpcl44Pm015rDwAL&#10;Quz82P25TjCT6lm/d23zpalGAA/F4pumvqs9VNfkD1vdPPe26WblLq+1B4D5KHZ87PpcB5hJdc3i&#10;m1Z/V6oNwKU02q9/qT1oExcevJm8cc2WZvrQsXRcAYC5LHZ67Pbczh+mrCeiG6SaAFxO7YF7TFHW&#10;u7KHsc0H1+1sDp86nY4vADCXxA6PXZ7b8ZFhB2i7QKoFQFcWTVT/qj2AL80dzMiTbp5qPr91XzrK&#10;AMBcELs7dnhut89k8JLoAKkOAFdCsXz9Dxb96sP5Q1o3L75jY7PKa+0BYFaLXR07O7fLI7Hri7HJ&#10;H0zrH5gNRsar3+n1q7tyhzbytsltzbYjXmsPALNJ7ObY0bndPZPqrpGx6nfSugdmo95Y9fj2wB65&#10;8ADP5Prp3c3JM15rDwBXUuzi2Mm5XZ1yZLQ/uCqtd2C2e9zy9f++V9avzxzmYa5esb7pb/daewC4&#10;EmIHxy7O7ehh2h0euzytdWAu6fUHP1GU9Q3Zw93mlas2N9V+r7UHgC7Ezo3dm9vJkaKs2p09+Im0&#10;xoG5rOhP/lnRr6dyhz3y7np7s+f4yTQeAIBLKXZs7NrcDo4Md/RE/adpbQPzSTFePz138COj43Xz&#10;qU170qgAAC6F2K2xY3O7N1KU9dPTmgbmq0Vj1be3B/6d5w+Ac3nOyg3Nil0H09gAAB6M2KWxU3O7&#10;NtIW73fGTk7rGVgIemPVL/T6gzI3FCKvX72lWX/Qa+0B4IGI3Rk7NLdbZ1KVI+NTP5/WMbAQtSX8&#10;kb2y2p4fEnXz/nU7m0MnvdYeAO5L7MrYmbldOsxw11aPTOsXWOiWfOr2ryz61YuyA6PNE5ZPNUu3&#10;eK09AOTEjoxdmduhkdixsWvT2gX4JyM3rf3+dlB88PzBcS4vumNjc+cer7UHgBA7MXZjbmcOU9Yf&#10;HO0Pvm9mywLch6Ksf7Po17dnh0mbt67d1mzxWnsAFqjYgbELczsyUpTV7bFL01oFuHgjZb2kV1aH&#10;csMl8pENu5oTZ86kcQQA81vsvNh9uZ0YKfr1wZFycklaowAPziPL27+hHSqvOX/InMvf37KuKbfv&#10;T6MJAOan2HWx83K7MOU1i1ZW/zatT4CHbnSi+rFev/pkZuAM8/K7NjVr9x1JYwoA5ofYbbHjcrtv&#10;JtUnR5dVP5bWJcCl1xur/l9RVnV+CNXNu+rtza5jXmsPwNwWuyx2Wm7XpVSj/cEfp/UIcPn1ysHf&#10;t0X8TGYgDfOPG73WHoC5KXZYbrdFhruvrP4+rUOAbhXj67+1HURvyw2oyLNWbmhu2em19gDMDbGz&#10;Ynfldlokdl4xvuZb0xoEuHJGyrX/px1Ky3LDKvLau7c067zWHoBZKnZU7KrcDosU/fqm2HVp7QHM&#10;HqPj9d+2g2rL+YPrXK6d2tkc8Fp7AGaJ2Emxm3I7K2VLMVb/bVpzALPT1UvX/4t2YD3/vAF2Tx4/&#10;MWg+u2VvGn0AcGXELoqdlNtVw4zVz4+dltYbwOzXW1b/t2Js8v3ZodbmBbdPN7fvPpTGIAB0I3ZP&#10;7KDcbkq5NnZYWmcAc0+vX/1aUVa3ZgbcMG9eu7XZfPh4GosAcHnEromdk9tFkZldVf1aWl8Ac1/R&#10;r3rtcNufG3qRD6/f1Rw77bX2AFxasVtix+R2TyR2U+yotK4A5pfH3LD669pB96rcAIw85ZZ1zbJt&#10;XmsPwKUROyV2S27nRIrxwStjN6U1BTB/jZRTP9IOvo+fPwjP5WV3bmpWe609AA9S7JDYJbkdEynK&#10;6uOxi9JaAlg4RsvBH/bKam1uOEbeUW1vdnqtPQAXKXZG7I7cTklZM1JO/mFaQwALVzE2+ZReWZ/M&#10;DMphPrFxT3PmbJquAHCe2BGxK3I7ZJiZHfPktHYACItvrv9DOxzfcq+B+QV5xq3rm+U7DqRRCwAz&#10;YjfEjsjtjpS3xI5J6waA8xXj9c8UZf35zAAd5jV3b24GB46msQvAQhW7IHZCblfMpFpaLKt/Jq0X&#10;AO7PyLLqr4t+tTE/VOvmvYMdzf4Tp9IYBmChiNkfOyC3GyKxO4qy+qu0TgB4IB6xYsX/1w7R5+QG&#10;bORxE4Pmhs1eaw+wUMTMj9mf2wmR2BmxO9IaAeDBemy59r/0yuq9uWEbed5t081tXmsPMG/FjI9Z&#10;n9sBKe+JXZHWBgCXyuj44JfbIXvzeUP3nrxpzdZmo9faA8wbMdNjtudm/kyqm2M3pDUBwOXSDt1F&#10;RVntuXAQz+RD63c1R095rT3AXBUzPGZ5bsZHhjtgbHJRWgsAdKFYuv5ri/7ky3ODOfLkm6eaG7fu&#10;S6McgLkiZnfM8NxsH6asX1Ysve1r0zoAoGvtMP7hoqw/esGATnnJnRubu/ceTmMdgNkqZnXM7Nws&#10;j6RZ/8Np/ANwpRX9+vfa4Xz3+QP7XN4+ua3ZfvREGvMAzBYxm2NG52Z3JGZ7zPg07gGYbXpl9cRe&#10;vzqWG+KRj03vbk6d9V57gCstZnHM5Nysnkl1rBivnpDGOwCz2VVj09/UDu435gd63Tx9xfpm3Gvt&#10;Aa6YmMExi3MzepiyemPM8jTWAZgremOT/7voV5/NDvc2r1q1uam91h6gMzFzY/bmZnKkGGtndju7&#10;0xgHYK4qxib/olfW63PDPvKewY5m73GvtQe4XGLGxqzNzeBhhjN68OdpbAMwH1zdNP+s6NfPzA7+&#10;NovHB82nN3mtPcClFrM1Zmxu9kaK/uQzY0ancQ3AfDMyPvjOopx8d24JRJ5724bm1l0H09oA4MGK&#10;WRozNTdrI8V4/a6YyWk8AzDfLeqv/aV2AYyfvxDO5Q2rtzTTh46lNQLAxYrZGTM0N1sjRTt7i7L+&#10;xTSOAVhoRsvq0e1C2Hn+gjiXD6zb2Rw+dTqtFQC+mJiVMTNzs3SYst450s7cNH4BWMiuGlvz1b2y&#10;ekl2YbR54vKp5vNeaw/wRcWMjFmZm6EzGbw4Zm0auwAwoxib/MF2SVyXXx518+I7NjZ3ea09wD1i&#10;JsZszM3MmVTXjU6s+4E0ZgEgrxgf/HZRVnfml0nd/MPktmbbEa+1BxaumIExC3MzMhIztBif/O00&#10;VgHg4hT9yauKfn04t1wiH92wuzl5xmvtgYUjZl7MvtxMjAxnZlk/Lo1RAHjgRsan/l1R1q/LLZrI&#10;01asb/rbvdYemP9i1sXMy83CSMzKmJlpfALAQ7O4rP9Xr6w/nVs6kVfetamZ3H8krSmA+SNmW8y4&#10;3Owbppz89KJ2RqZxCQCXVlvC/7RdOIMLFlDKu+vtze7jJ9PaApi7YpbFTMvNupTB6Hj1J2k8AsDl&#10;1etXV2eW0TCjbT65aU9aYQBzT8ywmGW5GTeT6uo0DgGgO71lk/+56FfvyC+nunn2yg3NCq+1B+aQ&#10;mFkxu3IzLVKMtTOvnX1pDALAlTGyrPr5oqzHcssq8rrVW5r1B73WHpi9YkbFrMrNsEhRVu2Mm3p4&#10;GnsAMDsU/cHftUtqW255Rd4/tbM5eNJr7YHZI2ZSzKbczIrETCv6k3+XxhwAzD6PWLHlK3pl9cLc&#10;Ios8YflU87ktXmsPXHkxi2Im5WZVpBivXxAzLY03AJjdRvtrvq9dYB84f6Gdywtv39jcucdr7YHu&#10;xeyJGZSbTSkfWHLz4HvTOAOAuaU3Uf9Gu8xuO2+53ZO3rN3abDlyPK1FgMsnZk3MnNwsSrmtN1b/&#10;RhpfADC3FWP14l5ZH8gsvGE+smFXc/z0mbQmAS6dmC0xY3KzZ5h2NsWMSuMKAOaPRTdV/7boV6/O&#10;LsA2f3/LumZs+/60MgEeupgpMVtyMycSMylmUxpTADA/FeOT/7Moq3/MLcPIy+/a1KzZ57X2wIMX&#10;MyRmSW7GRGIGxSxKYwkAFoaRfvXHRb+ezC3HyDur7c2uY15rD1y8mBkxO3IzJRIzJ2ZPGkMAsDCN&#10;jg+e2utXp3PLMvKPG/c0Z9NyBciJGRGzIjdDZlKdLsrBU9PYAQCWlOv+U6+s/iG/OOvmmbduaG7e&#10;6bX2wIViNsSMyM2OYdrZEjMmjRsA4Av1ysHPtQvzxgsWaMpr797STHmtPdCKWRAzITcrUm7slWt/&#10;Lo0XAOC+tIvzb4qy3nzeMr0n75va0Rw4cSqtYWAhibMfMyA3GyJpdvxNGicAwMVaVFVfXvTr552/&#10;XM/lqolB89kte9NKBhaCOPNx9nMzIRIzI2ZHGiMAwIOx6Kbqvxbjg/fllm3k+bdPN7fvPpTWMzAf&#10;xRmPs56bAZGirN4XsyKNDQDgUlhcTv1qr6xW5JZv5M1rtjabDnutPcwncabjbOfO/DDtTBgpq19N&#10;YwIAuBzahVu0i3fvBYs45br1u5pjXmsPc1qc4TjLuTOesjdmQRoLAMDlNtpf9W/aBfyK8xbyPXnK&#10;zeuam7Z5rT3MRXF24wznznbKK2IGpHEAAHSpt3zwP4p+/bHMgh7mpXdualZ7rT3MCXFW48zmznKk&#10;6FcfizOfjj8AcCUV4/UftMt5TW5pR95RbW92HPVae5iN4mzGGc2d3WHKenUxtvYP0nEHAGaTkbHJ&#10;JxdlfSK7xNt8fOPu5sxZL7aH2SDOYpzJ3FmNxFku+vWT0vEGAGarRRPVt/TK+s25hR55xq3rm4kd&#10;B1IFAK6EOINxFnNnNNKW7zfHWU7HGgCYC0b71U/3ymppbrlHXr1qczM4cDTVAaALcebi7OXO5Eyq&#10;z8XZTccYAJiLirL6q3apT+eXfd28d7Cj2ee19nBZxRmLs5Y7gzOppkfHB3+Zji0AMNddvbT5snbB&#10;Pzu/+OtmyfiguWGz19rD5RBnK85Y7uwNU1bPjjOajisAMJ8UY2u+uxir3pMtAW2ed9t0s9Jr7eGS&#10;iLMUZyp31lKuiTOZjicAMJ+NjE3+clHWyzOFYJg3rtnabDzktfbwYMTZiTOUO1uROHvF+OD/puMI&#10;ACwkI/36sUVZ7c6VhMiH1u9sjpw6nWoFcF/irMSZyZ2lSJy1OHPp+AEAC9UTVkx9Ta+cfFmuMESe&#10;dPNUc+PWfaliADlxRuKs5M5QZHS8fukjbpj6mnTsAAAe9rDFZfVDvbL6SK48RF5yx8Zm1d7DqW4A&#10;Ic5EnI3cmRmmPVNxttIxAwC4UFsYfrcoq1XZMtHmbZPbmu1HT6T6AQtTnIE4C7kzknJXnKV0rAAA&#10;7l9bwp/Q5mimWAxz/fTu5tQZr7VnYYlnPp793JmIzJyZwePTMQIAeGB6t2z4xqJfvSFXNCJXr1jf&#10;jHutPQtEPOvxzOfOQmR4Vtozk44PAMCDNzI+9ZNtufhMrnREXrVqc1Pt91p75qd4tuMZzz37kaKs&#10;bxhZtvYn03EBALh0essm/7xX1utyJSRyzWBHs/e419ozP8SzHM907lkfpj0LRb/+s3Q8AAAuj7aX&#10;fElbPJ6RLSRtFo/Xzac27ZlpMDBHxTMcz3LuGR+mPQPtH/uSdCwAAC6/0X79HUVZvytbTto8Z+WG&#10;5tZdB2faDMwR8czGs5t7plPeGc9+OgYAAN1rS/gv9vpVP1NUhnnD6i3NhkPHUr2B2Sme0XhWc8/w&#10;TNpnfKL6hfTYAwBcecV49aiiX+3Il5e6+cC6nc2hk15rz+wSz2Q8m7lnNhLPdDFWPSo95gAAs8uj&#10;l676qrasvDhXZCJPXD7VLPVae2aJeBbjmcw9q5GiP3hRPNPp8QYAmL0eu2zyB4qy/lCu1ERedMfG&#10;5q49XmvPlRHPXjyDuWczUpTVh0bGp74/Pc4AAHPHaH/wW72yuiNXciJvndzWbD3itfZ0I561eOZy&#10;z+Iw7bMaz2x6fAEA5q5eOfm4tuAcuqDwpHx0w+7mhNfac5nEsxXPWO7ZSzk0Ol4vSY8rAMD8MDJ+&#10;579ri85rzys+9+Rpt6xryu37U2WCSyOeqXi2cs/cMGX92iXl4BvSYwoAMP8UY/WPF2X9qWwZavOK&#10;uzY1k/uPpPoED048Q/Es5Z6xSFFOfiqexfRYAgDMfyNj1Z8UZVXnylHkXfX2Zvexk6lOwcWJZyae&#10;ndwzFYlnLp699BgCACw8Rb96WluKzubKUuSTXmvPRYpnJfcMReIZi2ctPXYAAAvbkom139Yrq7fn&#10;ilPk2Ss3NLfs9Fp78uLZiGck9+wM0z5b8Yylxw0AgHN6/cmHt4Vp2QUFKuV1q7c06w56rT0z4lmI&#10;ZyL3rAxTts/SssmHp8cLAIAvplcOHlGU1dZsqWpz7dTO5qDX2i9Yce/jGcg9G5Hhs9M+Q+lxAgDg&#10;Yoz2N/7Lopx8Qa5gRR4/MdV8bovX2i80cc/j3ueeiUg8M/HspMcIAIAHaqQcfG/Rr9+fK1uRF94+&#10;3dyx51CqZ8xXcY/jXueegUg8IyPl6u9Njw0AAA9VMV7/eluyVubKV+Qta7c2mw8fT3WN+SLuadzb&#10;3D2PxDMRz0Z6TAAAuNR6/Wq0zf5cGYt8eMOu5vjpM6m+MVfFPYx7mbvHM6n2j4xVo+mxAADgclq8&#10;dO3X98rqVfliVjdPvWVdM7bNa+3nqrh3cQ9z93aY9t7HM5AeBwAAujLan/rRtox9IlvS2rzsrk3N&#10;mn1eaz9XxL2Ke5a7l8O093q0P/mj6fYDAHClFOXkH7UFbe0FhS3lndX2ZqfX2s9acW/iHuXuXcra&#10;uMfpdgMAMFsU4/VTin51KlPghvnExj3N2bOp9XHFxb2Ie5K7V5G4l3FP0+0FAGA2Glk29R+Lfv3W&#10;XKGLPPPWDc1yr7W/4uIexL3I3aNIMTb51riX6bYCADDbLRqrf7Yo68/nyl3kNXdvbqYOHE11kK7E&#10;NY9rn7snkbhnce/SbQQAYK4Z7Vd/3SvrTbmyF3nf1I5m/4lTqR5yucQ1jmuduwfDtPco7lW6bQAA&#10;zGVXr1r1z3tl9dxs8Wtz1cSg+czmvakqcqnFtY1rnLv2w7T3Ju5Rul0AAMwXxfjk9/T6g/dmS2Cb&#10;598+3dy222vtL5W4lnFNc9d6JtV7456k2wMAwHzVKwe/UvSrW/KlsG7etGZrs8lr7R+0uHZxDXPX&#10;NlKU7bVv70G6HQAALBRFOTlSlPWeXEmMXLd+V3P0lNfaX6y4VnHNctcyEtc6rnm6/AAALESPWnbn&#10;vy769ctzhTHy5JvXNTd5rf39imsU1yp3DSNxjeNap8sOAMBCt2Ri8N/bonj9+cXxXF5656bm7r1e&#10;a3++uCZxbXLXLOX6uLbpMgMAwL21hfH329z9BQXyXnl7ta3ZcfREqp8LV1yDuBa5a5QS1/D302UF&#10;AID71iurJ/bK+vh5pfKefHx6d3N6Ab7XPr5zfPfcNRkmrll77dJlBACAizfa3/jNRVm9KVs02zz9&#10;1vXNxI4DqZrOf/Fd4zvnrkUkrtVof/Kb0+UDAIAHpygnf6ro15/Nlc7Iq1dtbup5/Fr7+G7xHXPf&#10;PRLXJq5RulwAAHBpFOODvyj61YZcCY28Z7Cj2Xd8/rzWPr5LfKfcd43EtYhrki4PAABcer/XNF/a&#10;61fPyhXSyJLxQfPpefBa+/gO8V1y3zEy0l6DuBbpsgAAwOW1+Kap7+qV9btz5TTy3Numm5W75t5r&#10;7eMzx2fPfadh2u8c3z1dBgAA6NZov/6ltpROZMtqmzeu2dJMHzqW6u3sFZ8xPmvuOwzTfsf4rulr&#10;AwDAldUW1Me0RXXnBcU15YPrdjZHTp1OdXf2iM8Uny33mVN2xndLXxMAAGaPRRPVv+r1q5dkSuww&#10;T7p5qvn81n2p+l558VniM+U+60yql8R3Sl8PAABmp2L5+h8s+tWH86W2bl58x8Zm1d7DqQZ3L353&#10;fIbcZ4vEZ4/vkL4OAADMDSNj1e8UZX1nruRG3ja5rdl2pLvX2sfvit+Z+yyR+KzxmdPHBwCAuWm0&#10;P7iqV1ZHcqU3cv307ubkmcv3Wvv42fE7cr97mPazxWdMHxcAAOa+xy1f/+97Zf36bAFuc/WK9U1/&#10;+6V/rX38zPjZud85TFm9Pj5b+pgAADC/9PqDnyjK6oZsGW7zylWbm2r/Q3+tffyM+Fm535Hy6fgs&#10;6WMBAMD81puo/7To11OZYjzMu+vtzZ7jJ1Odvnjxd+Lv5n5mZPg729+dPgYAACwsRVk/PVeUI6Pj&#10;dfOpTXtStb5/8Wfj7+R+ViR+V/q1AACwcC0aq769LcfvzJXmyHNWbmhW7DqYavaF4r/Fn8n93UjR&#10;H7wjfkf6dQAAQOiNVb/Q61dlrkRHXr96S7Ph4D+91j7+3/G/5f7sTKpy8fjUz6cfDwAA5LTF+ZG9&#10;stqeL9V1c81gxzC5/zbM8O9Wj0w/DgAAuD9Lbr/9K4t+9aJswb6PxN+Jv5t+DAAA8ECM3LT2+3tl&#10;/cFc2b5X2j8Tf3bmbwEAAA9JUda/WZTV7ecX7/jf4r+lPwbArPawh/3/FPk3X+8id0QAAAAASUVO&#10;RK5CYIJQSwMECgAAAAAAAAAhAOsbIyPNAQAAzQEAABQAAABkcnMvbWVkaWEvaW1hZ2UyLnN2Zzxz&#10;dmcgd2lkdGg9IjE4NCIgaGVpZ2h0PSIyMTIuNSIgdmlld0JveD0iMCAwIDE4NCAyMTIuNSIgeG1s&#10;bnM9Imh0dHA6Ly93d3cudzMub3JnLzIwMDAvc3ZnIiB4bWxuczp4bGluaz0iaHR0cDovL3d3dy53&#10;My5vcmcvMTk5OS94bGluayIgb3ZlcmZsb3c9ImhpZGRlbiI+PHN0eWxlPg0KLk1zZnRPZmNUaG1f&#10;QmFja2dyb3VuZDFfRmlsbF92MiB7DQogZmlsbDojRkZGRkZGOyANCn0NCi5Nc2Z0T2ZjVGhtX0Fj&#10;Y2VudDRfU3Ryb2tlX3YyIHsNCiBzdHJva2U6IzcwQzZEQjsgDQp9DQo8L3N0eWxlPg0KPGRlZnM+&#10;PC9kZWZzPjxwYXRoIGQ9Ik0xODQgMTU5LjMgMTg0IDUzLjEgOTIgMCAwIDUzLjEgMCAxNTkuMyA5&#10;MiAyMTIuNVoiIGNsYXNzPSJNc2Z0T2ZjVGhtX0JhY2tncm91bmQxX0ZpbGxfdjIgTXNmdE9mY1Ro&#10;bV9BY2NlbnQ0X1N0cm9rZV92MiIgc3Ryb2tlPSIjNzBDNkRCIiBmaWxsPSIjRkZGRkZGIi8+PC9z&#10;dmc+UEsDBAoAAAAAAAAAIQDU9/gFJSAAACUgAAAUAAAAZHJzL21lZGlhL2ltYWdlMy5wbmeJUE5H&#10;DQoaCgAAAA1JSERSAAAC4AAAA1QIBgAAAPLymN4AAAABc1JHQgCuzhzpAAAABGdBTUEAALGPC/xh&#10;BQAAAAlwSFlzAAA7DgAAOw4BzLahgwAAH7pJREFUeF7t3d9xG9mZxmGF4BB85yo2quwQFIIyGBaB&#10;ABgCM1AIDIEhMIQJQSGgSOl+F6fZGv1rkiDY/eJ0n+dX9dx47d2xRJGvZz/jfJAkSZIkSdIzfdtd&#10;/O/rtrv9uuvu9n/959/DPyxJkiRpyvZ//fdf37abz4fhvf+62/zfd+UfG/4pkiRJkqbo8Wrz6eu2&#10;+/Lz8P5Vt3+4urgc/umSJEmSTukwuj8+bjd/j4/uP5V/bjlRGf7lkiRJko7puXOTo227W/fhkiRJ&#10;0iu9e3j/xn24JEmS9Ezl3OTlO+9TuQ+XJEmS/qkf3rvubnw8T6fchztLkSRJUrNNfW5yrPJ/0xCX&#10;JElSM5Xh/bDrrtPD+3cP2+5m+EuSJEmS1tlbP1ZwbuWvxX24JEmSVlf/fHzgzvtUj7vNvbMUSZIk&#10;Lb5z3XmfyscWSpIkaZH1d95XF5fzfKzg/JylSJIkaTHVdud9KvfhkiRJqrpyQ30Y37djY3bRPGsv&#10;SZKkmlranfep3IdLkiTp7JVzk6XeeZ/Gs/aSJEk6Q2u58z5V+fdePlpx+OWQJEmS5qmVc5OjuQ+X&#10;JEnSHBneL3MfLkmSpMlq/dzkaNvui/twSZIknVwZ3l8rfj6+VuU/rDhLkSRJ0tE5N5lG+TUsv5bD&#10;L6skSZL0a2UsPuy6a8N7WuXXdPglliRJkp5y5z2v8mvrPlySJEkfymdZu/POedxt7t2HS5IkNZg7&#10;7/PysYWSJEmN1N95X11clo/MGxuGZDlLkSRJWnHuvOtUfk8erzafht8mSZIkLb1yc/x0bjI+AKmE&#10;Z+0lSZKWnTvvZXIfLkmStMD6VyzdeS9Yt3cfLkmStIDcea9L+b0sHxU5/PZKkiSplpybrJz7cEmS&#10;pDoyvNviPlySJOmMOTdp1Lb74j5ckiQpmOfjKcp/+HKWIkmSNGPOTRhTvibK18bwZSJJkqT3VsZV&#10;/3y84c0LHnbd9fAlI0mSpFNz581blK8V9+GSJEkn5M6b9+nu3IdLkiQdkTtvpuRjCyVJkl6ov/P2&#10;fDyT86y9JEnSL7nzJqF8jT1ebT4NX3aSJEnt9ePcZHwwwSw8ay9JklrLnTc1cB8uSZKaqJybuPOm&#10;Hu7DJUnSSuvvvHeb+/ERBOdV7sPLR18OX66SJEnLzbkJS1K+Vt2HS5KkRdY/H7/tbgxvlsh9uCRJ&#10;WlQ+VpA18Ky9JEmqPs/Hs0ZliDtLkSRJVeXOmxY4S5EkSWevv/Muz8cb3jTkYdddD38EJEmScrnz&#10;pmXuwyVJUix33vCz7s59uCRJmiV33vA89+GSJGnSHq82nzwfD6/xrL0kSXpn7rzh7cqfGc/aS5Kk&#10;N/Xj3GR8YABH2Ha37sMlSdKLufOG6bkPlyRJo5VzE3feMBf34ZIkaai/895t7sdHAzAl9+GSJDWc&#10;cxM4n/Jnz324JEmN1D8fv+1uDG84v/JncfijKUmS1piPFYT6eNZekqQV5vl4qF8Z4s5SJElaeO68&#10;YXl8bKEkSQusv/O+urg0vGG5Hnbd9fBHWpIk1Zw7b1gP9+GSJFVcf+e97W7HfogDS9fduQ+XJKmS&#10;3HlDO9yHS5J05h6vNp88Hw+t8ay9JEnx3HkD5XuAZ+0lSZq5H+cm4z+QgQZtu1v34ZIkTZw7b+A1&#10;7sMlSZqocm7izhs4jvtwSZJOrr/z3m3ux3/IAjzPfbgkSW/IuQkwlfK9xH24JEnP1D8fv+uuDW9g&#10;ag/b7mb4ViNJkko+VhCYm2ftJUk61D8fv+vuxn5YAsyhDHFnKZKk5nLnDZybjy2UJDVRf+d9dXHp&#10;YwWBWjhLkSStNnfeQK3ch0uSVlV/573tbsd+6AHUpbtzHy5JWmzuvIGlch8uSVpc5dzEnTewbJ61&#10;lyQtIHfewNqU72metZckVZdzE2D1tt2t+3BJ0tkzvIHWuA+XJJ0td95Asw7f+9yHS5Ji9cPb8/EA&#10;nrWXJM2bcxOAceV7Y/keOXy7lCTpfZUfKg+77trwBnhZ+V45fOuUJOm0yrmJjxUEOJ5n7SVJJ9U/&#10;H+/OG+Bkj7vNvftwSdKrufMGmJaPLZQkjdbfeV9dXPpYQYB5OEuRJP2TO2+AjPK99vFq82n49itJ&#10;aq1ym/h0bjL+gwKAmXjWXpLayp03QB3ch0tSA/WvWLrzBqhIt3cfLkkrzJ03QN3K9+jyEbDDt21J&#10;0lJzbgKwMO7DJWmZGd4Ay+Y+XJIWlHMTgJXYdl/ch0tSxZXh/dXz8QCrU/6mirMUSaoo5yYAbSjf&#10;68v3/OHbvyQpXfkm/LDrrg1vgLaU7/3DjwJJUip33gBtKz8D3IdLUqDyGbHuvAH47nG3uXcfLkkz&#10;5M4bgJf42EJJmqj+zvvq4rJ8FNXYN1wA+JmzFEl6R+68AThF+dnxeLX5NPw4kSS9Vrnlezo3Gf/G&#10;CgBH8ay9JL2cO28A5uA+XJJG6l+xdOcNwGy6vftwSTrkzhuApPIzp3yk7fBjSJLaybkJAGflPlxS&#10;KxneANTEfbikVefcBIAqbbsv7sMlrSrPxwOwBOVvEjlLkbTonJsAsETlZ1f5GTb8OJOk+ivftPrn&#10;4w1vABbsYdddDz/aJKne3HkDsCblZ5r7cElV5s4bgHXr7tyHS6oid94AtMTHFko6a/2dt+fjAWiO&#10;Z+0lhXPnDQBP9+HlZ+Lw41GSpu/Hucn4NyIAaJJn7SVNnTtvAHid+3BJk1T+X2vuvAHgWO7DJZ1Y&#10;f+e929yPf3MBAF5S7sPLR/QOP1Yl6fmcmwDAdMrPVPfhkkbrn4/fdjeGNwBMz324pF/qz018rCAA&#10;zMqz9pI8Hw8AZ1CGuLMUqbHceQPA+TlLkRqov/Muz8cb3gBQjYdddz38qJa0ptx5A0C93IdLK6q/&#10;8952t2N/2AGA2nR37sOlhebOGwCWy324tLAerzafPB8PAEvnWXup+tx5A8D6lJ/tnrWXKuvHucn4&#10;H1wAYAW23a37cOnMufMGgPa4D5fOVDk3cecNAK1yHy7F6u+8d5v78T+MAEBL3IdLM+bcBAB4TtkI&#10;7sOlieqfj992N4Y3APCashmGCSHplHysIADwVp61l06ofz5+192N/aECADhGGeLOUqRXcucNAEzN&#10;xxZKI/V33lcXl4Y3ADCXh113PUwPqe3ceQMAKe7D1XT9nfe2ux37wwEAMK/uzn24msmdNwBQC/fh&#10;Wn2PV5tPno8HAOriWXutMHfeAEDtylbxrL0Wn3MTAGBxtt2t+3AtLsMbAFg69+FaTOXcxJ03ALAO&#10;7sNVcf2d925zP/7FCwCwXJ61V1U5NwEAWlE2jyGus9U/H7/rrg1vAKA1D9vuZphEUiYfKwgAtM6z&#10;9orUPx+/6+7GvggBAFrkPlyz5M4bAOBlPrZQk9TfeV9dXPpYQQCA4zhL0cm58wYAOI37cL2pcsN0&#10;GN+3Y19MAAC8RXfnPlzP5s4bAGAe7sP1R+XcxJ03AMCcPGuvQ+68AQCyyvYqH+08zDG1knMTAIAz&#10;23a37sMbyPAGAKiL+/AV59wEAKBS2+6L+/AVVYZ3+Qic0d9sAACqUf5mqbOUBefcBABgmcqGK1tu&#10;mHWqvfKb9bDrrg1vAIBlK5tumHiqNXfeAADrUrad+/AKK58l6c4bAGC9Hnebe/fhFeTOGwCgLT62&#10;8Ez1d95XF5flI2vGfmMAAFg3ZynB3HkDAFCUTfh4tfk0zERNXbn5eTo3Gf8NAACgUZ61nzZ33gAA&#10;HMN9+AT1r1i68wYA4Gjd3n34CbnzBgDgPcqWLB9VPcxLPZdzEwAAJuU+fDzDGwCAObkP/ynnJgAA&#10;RGy7L03fh5fh/dXz8QAAhJW/+dvUWYpzEwAAalA2admmw0xdX+Xf3MOuuza8AQCoSdmow2RdT+68&#10;AQCoWdmqq7gPL5+96M4bAICleNxt7hd5H+7OGwCAJVvMxxb2d95XF5flI17G/o0AAMCSVH2W4s4b&#10;AIA1Khv38WrzaZi956/cyDydm4z/BQMAwCqc+1l7d94AALToLPfh/SuW7rwBAGhWt4/ch7vzBgCA&#10;H8o2Lh+9Pczl6XJuAgAAL5jqPtzwBgCA473rPty5CQAAnGDbfXnTfbjn4wEA4P3K38x+8SzFuQkA&#10;AEyvbOyytYfZ/TS8++fjDW8AAJjNw6677ge4O28AAMgo2/vD2P8AAACYhwEOAABBBjgAAAQZ4AAA&#10;EGSAAwBAkAEOAABBBjgAAAQZ4AAAEGSAAwBAkAEOAABBBjgAAAQZ4AAAEGSAAwBAkAEOAABBBjgA&#10;AAQZ4AAAEGSAAwBAkAEOAABBBjgAAAQZ4AAAEGSAAwBAkAEOAABBBjgAAAQZ4AAAEGSAAwBAkAEO&#10;AABBBjgAAAQZ4AAAEGSAAwBAkAEOAABBBjgAAAQZ4AAAEGSAAwBAkAEOAABBBjgAAAQZ4AAAEGSA&#10;AwBAkAEOAABBBjgAAAQZ4AAAEGSAAwBAkAEOAABBBjgAAAQZ4AAAEGSAAwBAkAEOAABBBjgAAAQZ&#10;4AAAEGSAAwBAkAEOAABBBjgAAAQZ4AAAEGSAAwBAkAEOAABBBjgAAAQZ4AAAEGSAAwBAkAEOAABB&#10;BjgAAAQZ4AAAEGSAAwBAkAEOAABBBjgAAAQZ4AAAEGSAAwBAkAEOAABBBjgAAAQZ4AAAEGSAAwBA&#10;kAEOAABBBjgAAAQZ4AAAEGSAAwBAkAEOAABBBjgAAAQZ4AAAEGSAAwBAkAEOAABBBjgAAAQZ4AAA&#10;EGSAAwBAkAEOAABBBjgAAAQZ4AAAEGSAAwBAkAEOAABBBjgAAAQZ4AAAEGSAAwBAkAEOAABBBjgA&#10;AAQZ4AAAEGSAAwBAkAEOAABBBjgAAAQZ4AAAEGSAAwBAkAEOAABBBjgAAAQZ4AAAEGSAAwBAkAEO&#10;AABBBjgAAAQZ4AAAEGSAAwBAkAEOAABBBjgAAAQZ4AAAEGSAAwBAkAEOAABBBjgAAAQZ4AAAEGSA&#10;AwBAkAEOAABBBjgAAAQZ4AAAEGSAAwBAkAEOAABBBjgAAAQZ4AAAEGSAAwBAkAEOAABBBjgAAAQZ&#10;4AAAEGSAAwBAkAEOAABBBjgAAAQZ4AAAEGSAAwBAkAEOAABBBjgAAAQZ4AAAEGSAAwBAkAEOAABB&#10;BjgAAAQZ4AAAEGSAAwBAkAEOAABBBjgAAAQZ4AAAEGSAAwBAkAEOAABBBjgAAAQZ4AAAEGSAAwBA&#10;kAEOAABBBjgAAAQZ4AAAEGSAAwBAkAEOAABBBjgAAAQZ4AAAEGSAAwBAkAEOAABBBjgAAAQZ4AAA&#10;EGSAAwBAkAEOAABBBjgAAAQZ4AAAEGSAAwBAkAEOAABBBjgAAAQZ4AAAEGSAAwBAkAEOAABBBjgA&#10;AAQZ4AAAEGSAAwBAkAEOAABBBjgAAAQZ4AAAEGSAAwBAkAEOAABBBjgAAAQZ4AAAEGSAAwBAkAEO&#10;AABBBjgAAAQZ4AAAEGSAAwBAkAEOAABBBjgAAAQZ4AAAEGSAAwBAkAEOAABBBjgAAAQZ4AAAEGSA&#10;AwBAkAEOAABBBjgAAAQZ4AAAEGSAAwBAkAEOAABBBjgAAAQZ4AAAEGSAAwBAkAEOAABBBjgAAAQZ&#10;4AAAEGSAAwBAkAEOAABBBjgAAAQZ4AAAEGSAAwBAkAEOAABBBjgAAAQZ4AAAEGSAAwBAkAEOAABB&#10;BjgAAAQZ4AAAEGSAAwBAkAEOAABBBjgAAAQZ4AAAEGSAAwBAkAEOAABBBjgAAAQZ4AAAEGSAAwBA&#10;kAEOAABBBjgAAAQZ4AAAEGSAAwBAkAEOAABBBjgAAAQZ4AAAEGSAAwBAkAEOAABBBjgAAAQZ4AAA&#10;EGSAAwBAkAEOAABBBjgAAAQZ4AAAEGSAAwBAkAEOAABBBjgAAAQZ4AAAEGSAAwBAkAEOAABBBjgA&#10;AAQZ4AAAEGSAAwBAkAEOAABBBjgAAAQZ4AAAEGSAAwBAkAEOAABBBjgAAAQZ4AAAEGSAAwBAkAEO&#10;AABBBjgAAAQZ4AAAEGSAAwBAkAEOAABBBjgAAAQZ4AAAEGSAAwBAkAEOAABBBjgAAAQZ4AAAEGSA&#10;AwBAkAEOAABBBjgAAAQZ4AAAEGSAAwBAkAEOAABBBjgAAAQZ4AAAEGSAAwBAkAEOAABBBjgAAAQZ&#10;4AAAEGSAAwBAkAEOAABBBjgAAAQZ4AAAEGSAAwBAkAEOAABBBjgAAAQZ4AAAEGSAAwBAkAEOAABB&#10;BjgAAAQZ4AAAEGSAAwBAkAEOAABBBjgAAAQZ4AAAEGSAAwBAkAEOAABBBjgAAAQZ4AAAEGSAAwBA&#10;kAEOAABBBjgAAAQZ4AAAEGSAAwBAkAEOAABBBjgAAAQZ4AAAEGSAAwBAkAEOAABBBjgAAAQZ4AAA&#10;EGSAAwBAkAEOAABBBjgAAAQZ4AAAEGSAAwBAkAEOAABBBjgAAAQZ4AAAEGSAAwBAkAEOAABBBjgA&#10;AAQZ4AAAEGSAAwBAkAEOAABBBjgAAAQZ4AAAEGSAAwBAkAEOAABBBjgAAAQZ4AAAEGSAAwBAkAEO&#10;AABBBjgAAAQZ4AAAEGSAAwBAkAEOAABBBjgAAAQZ4AAAEGSAAwBAkAEOAABBBjgAAAQZ4AAAEGSA&#10;AwBAkAEOAABBBjgAAAQZ4AAAEGSAAwBAkAEOAABBBjgAAAQZ4AAAEGSAAwBAkAEOAABBBjgAAAQZ&#10;4AAAEGSAAwBAkAEOAABBBjgAAAQZ4AAAEGSAAwBAkAEOAABBBjgAAAQZ4AAAEGSAAwBAkAEOAABB&#10;BjgAAAQZ4AAAEGSAAwBAkAEOAABBBjgAAAQZ4AAAEGSAAwBAkAEOAABBBjgAAAQZ4AAAEGSAAwBA&#10;kAEOAABBBjgAAAQZ4AAAEGSAAwBAkAEOAABBBjgAAAQZ4AAAEGSAAwBAkAEOAABBBjgAAAQZ4AAA&#10;EGSAAwBAkAEOAABBBjgAAAQZ4AAAEGSAAwBAkAEOAABBBjgAAAQZ4AAAEGSAAwBAkAEOAABBBjgA&#10;AAQZ4AAAEGSAAwBAkAEOAABBBjgAAAQZ4AAAEGSAAwBAkAEOAABBBjgAAAQZ4AAAEGSAAwBAkAEO&#10;AABBBjgAAAQZ4AAAEGSAAwBAkAEOAABBBjgAAAQZ4AAAEGSAAwBAkAEOAABBBjgAAAQZ4AAAEGSA&#10;AwBAkAEOAABBBjgAAAQZ4AAAEGSAAwBAkAEOAABBBjgAAAQZ4AAAEPThYdddj/0PAACAKXX7sr0/&#10;lPZ//effX7fd7fg/EQAAeI/H3eb+2+7if/34/rnyDx6G+JexfxEAAPA2j9vN349Xm0/D3H6+p7OU&#10;bj/2vwQAAHjN07nJ/q///muY2Mf1bbv5PP6/EAAA+FO3L6fdbx7ePzecpbgPBwCAFzx7531q5XbF&#10;fTgAAPzq6DvvU/OxhQAAUJx4531K5f+IsxQAANrV3ZWP8h7mca5y41L+lvv4XxQAAKzL5Hfep/Zw&#10;dXHpPhwAgPX66RXLmnIfDgDAugTvvE/NfTgAAGtQzk3Ocud9ap61BwBgicrwnvVjBefu6SzFs/YA&#10;ANRuAecmb8mz9gAA1Knbl626muH9c561BwCgJtV8rODcHUb4R/fhAACcy+zPx9eajy0EACBrZXfe&#10;p+YsBQCAeXX7sjkX9bGCc9ffh++6u/FfMAAAOE0zd96n5ll7AACmUenz8bXmPhwAgNO48z45z9oD&#10;APAWi3s+vtbKzU75qJixX2QAACjD++u2+zjMR01Vf5biPhwAgH84N4n0sO1uxn8DAABow2F4Hzah&#10;4R3Ms/YAAG3ysYJnbhjizlIAAFau2efja83HFgIArJU776pzlgIAsBaej19M7sMBAJbNnfdC86w9&#10;AMDCHLZb2XDDnNNScx8OAFA7d96ry7P2AAB18nz8yiu3RJ61BwA4P3fejeU+HADgXJybNJ37cACA&#10;FMNbQ+XmyH04AMB8nJtotOHzw52lAABMxPPxOipnKQAA7+XcRCf0bbv5PP4FBQDAuO/PxxveOrHh&#10;LMV9OADAK9x5a9LK7ZL7cACAP5U7b8/Ha7bchwMAfOfOW6HKF5mzFACgbd2d5+MVr9w4edYeAGiJ&#10;O29VkWftAYD1c26iCnMfDgCsj+GtyvOsPQCwFs5NtKiGzw93lgIALE4Z3p6P12J7Okvp9mNf3AAA&#10;dXFuohXlWXsAoF6ej9dKG85S3IcDANVw560m8qw9AHBu5S0Td95qLh9bCADkufNW45UvfmcpAECG&#10;5+Olfyq3V+UGa/wPCwDA6dx5Sy/kWXsAYDpP5ybDzJD0Uu7DAYDTufOWTsp9OADwVuXcxJ239M76&#10;+/Dt5u+xP2QAAEX/3yXbdh+H+SBpivqzFPfhAMAvnJtIs/ew7W7G/wACAO3o9t+2m8+GtxTKs/YA&#10;0C4fKyidsXLr5SwFANrg+XiponxsIQCsmTtvqdqcpQDAmnT78rPdxwpKldffh++6u/E/yADAErjz&#10;lhaYZ+0BYIEOP7vLucnw41zSEnMfDgBL4M5bWlWetQeAenk+XlpxnrUHgHp4Pl5qqP4sxX04AJyJ&#10;cxOp2TxrDwBJh+F9+NlreEuN51l7AJifjxWU9EfDEHeWAgAT8ny8pFfzsYUAMAV33pLemLMUADjF&#10;9+fjDW9JJ+Q+HACO585b0mSV2zX34QDwjPJ8/NXF5fBjU5Kmy304APzMnbekQOWbjLMUAFrn+XhJ&#10;8cqNm2ftAWiNO29JZ6/cvLkPB2D9nJtIqiz34QCsk+EtqeLKLZz7cADWwrmJpMU0fH64sxQAFsnz&#10;8ZIW29NZSrcf++YGAPVxbiJpJX3bbj6Pf6MDgBp4Pl7SChvOUtyHA1AVd96SVp9n7QGoQbnz9ny8&#10;pKbysYUAnIc7b0kNV775OUsBIKe783y8JB0qt3eetQdgLu68JemZPGsPwLSezk2GHzOSpOdyHw7A&#10;+7jzlqQ35z4cgFOUcxN33pL0jjxrD8AxyvD2fLwkTdjTWYpn7QH4nXMTSZo1z9oD8KTbl58Jhrck&#10;BfKsPUDbfKygJJ2pwwj/6D4coB3lzQh33pJUQT62EGDt3HlLUnX52EKAlTp8b/exgpJUcf2z9rvN&#10;/eg3cQAWw523JC0sz9oDLJXn4yVp0bkPB1gKd96StJrchwPUzfPxkrTS+vvw7ebvsW/+AOT1/52d&#10;bfdx+DYtSVpr/VmK+3CAM3JuIklN9rDtbsZ/MAAwj8PwPnzvNbwlqeE8aw+Q4WMFJUm/NAxxZykA&#10;E/N8vCTpxXxsIcBU3HlLkt6QsxSAU3X78j3UxwpKkt5cf5ay6+7Gf8AA8Dt33pKkSfKsPcArDt8j&#10;y7nJ8G1TkqRpch8O8Dt33pKkmfOsPcATz8dLkqKVG0fP2gMtcuctSTpr7sOBdjg3kSRVlPtwYL0M&#10;b0lSpQ2vaboPB1bDuYkkaRENQ9xZCrBYno+XJC0yZynA8jg3kSStoG/bzefxH3QAtfj+fLzhLUla&#10;Se7DgVq585YkrbpyU+k+HKhBufMuH6U6fHuSJGnduQ8HzsedtySp0coPP2cpQFZ35/l4SVLzldtL&#10;z9oDc3LnLUnSSJ61B6bn3ESSpFdzHw68n+EtSdKbKjea7sOBUzg3kSTpHQ2fH+4sBXhVGd6ej5ck&#10;aaKezlK6/dgPXaB1zk0kSZotz9oDP3g+XpKkSMNZivtwaJg7b0mSzpBn7aE95c0Ad96SJJ05H1sI&#10;LXDnLUlSVZUfys5SYK08Hy9JUrWVm1DP2sM6uPOWJGlBedYeluzp3GT44yxJkpaU+3BYEnfekiSt&#10;IvfhUL9ybuLOW5KkleVZe6iP5+MlSWqg/izFEIczc24iSVJzPWy7m/FhAMyn23/bbj4b3pIkNZpn&#10;7SHHxwpKkqR/Oozwj85SYB6ej5ckSc/mYwthSu68JUnSkTlLgffo9uXPkI8VlCRJb6q/D991d+MD&#10;AxjjzluSJL07z9rDMTwfL0mSJs59OIxx5y1JkmbMs/bwg+fjJUlSrHLjWj5abWyUwNqV4X34D6If&#10;hz8OkiRJufqzFPfhNMO5iSRJqiTP2rNuh+F9+Bo3vCVJUlV51p418rGCkiSp+oYh7iyFRfN8vCRJ&#10;Wlw+tpBlcuctSZIWnrMUlsHz8ZIkaUW5D6dm7rwlSdJq86w9VTl8LZavyeHLU5Ikab25D+e83HlL&#10;kqQG86w95+D5eEmS1Hzl9taz9szNnbckSdJvuQ9nHs5NJEmSXsx9ONMwvCVJko6u3Oi6D+dUzk0k&#10;SZJObPj8cGcpHMXz8ZIkSRPlLIWXOTeRJEmapW/bzefxAUabvj8fb3hLkiTN1nCW4j68ce68JUmS&#10;wpVbX/fh7Sl33p6PlyRJOmPuw1vhzluSJKmayihzlrJm3Z3n4yVJkiqs3AR71n493HlLkiQtJM/a&#10;L51zE0mSpEXmPnxpDG9JkqTF51n7ZXBuIkmStLKGzw93llKZMrw9Hy9JkrTins5Suv3YGCTJuYkk&#10;SVJTedb+XLp9+bU3vCVJkhpsOEtxHx7izluSJEl9hxH+0X34fMpns7vzliRJ0h/52MKpufOWJEnS&#10;K5Wx6CxlAodfQ8/HS5Ik6ejKrXK5WR4dlzzLnbckSZLelWftj/V0bjL8skmSJEnvy334c9x5S5Ik&#10;aabch/+qnJu485YkSdLs9ffh283fY6O0Bf1t/Lb7OPxySJIkSZn6s5Sm7sOdm0iSJKmCHrbdzfhg&#10;XQvPx0uSJKmy1vqsvY8VlCRJUtWV2+g1nKV4Pl6SJEmLarkfW+jOW5IkSQtuOWcp3b78tfpYQUmS&#10;JC2+/j58192ND9/zc+ctSZKkVVbds/aHv5ZybjL85UmSJEnr7Pz34e68JUmS1Fjnetbe8/GSJElq&#10;utSz9u68JUmSpJ/qz1JmuQ93biJJkiQ923T34Yfhve1uDG9JkiTplfqPLXzHfbhzE0mSJOmEhiF+&#10;9FmK5+MlSZKkCXr9LMWdtyRJkjR537abz78P73KqYnhLkiRJM/X9PtydtyRJkiRJ0ot9+PD/Iye9&#10;ULjnArgAAAAASUVORK5CYIJQSwMECgAAAAAAAAAhAGQhxCdWAQAAVgEAABQAAABkcnMvbWVkaWEv&#10;aW1hZ2U0LnN2Zzxzdmcgd2lkdGg9IjE4NCIgaGVpZ2h0PSIyMTIuNSIgdmlld0JveD0iMCAwIDE4&#10;NCAyMTIuNSIgeG1sbnM9Imh0dHA6Ly93d3cudzMub3JnLzIwMDAvc3ZnIiB4bWxuczp4bGluaz0i&#10;aHR0cDovL3d3dy53My5vcmcvMTk5OS94bGluayIgb3ZlcmZsb3c9ImhpZGRlbiI+PHN0eWxlPg0K&#10;Lk1zZnRPZmNUaG1fVGV4dDJfRmlsbCB7DQogZmlsbDojRjM2NDJDOyANCn0NCjwvc3R5bGU+DQo8&#10;ZGVmcz48L2RlZnM+PHBhdGggZD0iTTE4NCAxNTkuMyAxODQgNTMuMSA5MiAwIDAgNTMuMSAwIDE1&#10;OS4zIDkyIDIxMi41WiIgY2xhc3M9Ik1zZnRPZmNUaG1fVGV4dDJfRmlsbCIgZmlsbD0iI0YzNjQy&#10;QyIvPjwvc3ZnPlBLAwQKAAAAAAAAACEAS2PXhYVlAACFZQAAFAAAAGRycy9tZWRpYS9pbWFnZTUu&#10;cG5niVBORw0KGgoAAAANSUhEUgAAA0wAAAPQCAYAAAAFOfuPAAAAAXNSR0IArs4c6QAAAARnQU1B&#10;AACxjwv8YQUAAAAJcEhZcwAAOw4AADsOAcy2oYMAAGUaSURBVHhe7d13mG5leS9+cpKTY5KTX07K&#10;yUk9pngUZq3ZqFhjDLHGqLFj1y2z1myqIFUBAZEiIohSpIlIFZEqSEcEBBERQUAQEASktz3rfd/p&#10;M8/vHfJ4Jdk8Sym7zDPz+VzX98ofEfbMKs99f7lmv7MWAKwKd73rr36nUxV7d+oyrML8ZHlVvCf+&#10;kQAAAPNfUw8ua+rynkTBWSVpquKs3rLyRfGPBwAAmH86Q4Ov6VTlZalSszrSL04HLK8G/ih+OQAA&#10;AGveWL3kb5uqPDpVYlZ/isdG6uJj8UsDAABYc/pFaZd+ZtPlZc2lqYof9qri3+KXCQAAsPp0qvKD&#10;/WJy64pFZd6lKr7Rqdcp4pcNAACw6owuK1/e1OV5yXIyjzNSl5+d3eplvxO/DQAAgJWnU5X/Z6Qq&#10;DkmVkVzSVOW9vXpwWfyWAAAAnrnucLFtUxfdVAnJMSN1+d3O8OBr47cHAADw1DVV8Y5+UbouVToW&#10;QpqqPGZsw8G/i98uAADAr/dYPfD8Tl2clioZCzFNXe4av3UAAIC02aHn/X5TFfulSsVCT1MXP+sO&#10;Fx+KlwIAAOA/NMPFpp26eDBVJhZT+oXxgn5eES8LAACwmHWrgTd0quJ7qfKwuFMc2h1e+8/jZQIA&#10;ABaTkXrt5zZ1cXy6LMhcmqoY7VbF9vGSAQAAC13YYIPf7FTl7qmCIOk0VXlDUw++K15CAABgIerW&#10;gx9p6vLnqVIgTypndIcHXxgvJwAAsBA0Q4P/1FTlRYkCIE8j3arc/7Gl6/6veHkBAIAcPVwP/lV/&#10;wT9ixYVfnnmaunyk/38/Gi81AACQk6Yqd+hnfMVFX1ZyqvKq7lD5pnjZAQCA+ay/xL+7n5/8l6Ve&#10;VnmaujyxqYp14m0AAADmk95Q+aJOVZ6ZWuZldabY65aPPud/xNsCAACsScurgT9q6uKL6eU9n4wd&#10;uUOYefDuMHX1eaG3y9uS/5tsUhV3N1VRx1sEAACsCZ2hYsv+cv5ocmnPJKN7fyhM33hFWNHEOUeG&#10;zqYvSv4z+aS4pFMPvDreLgAAYHXo1sWbm7q4Or2k55HuNv8cJr9zUqxHabPLHwzjx+yW/OezSlUc&#10;9djS5/1NvH0AAMCq0Gw4MNCtiq8nl/KMMnHyfiFMjMVa9OtN33pNGP38cPLflVGmm6rcOd5KAABg&#10;Zblj6bOf1amLzySW8KwydshWYeYXt8Ya9NRNXfHN0NvhDcl/d0a5pZ8PxFsLAAA8E009MNzUxS9W&#10;WLqzSu/T7wpTP/p2rD3P3MQ3v5T8c7JKVZ47MlS+PN5mAADgqZj7sIBOVVyaXLYzSfejLwuT5x8T&#10;a87KNfeJenOfrJf6czPLl/rl6f/E2w4AAPwqYxut+zdNXX41sVhnlfHj9wyzncdivVl1pn/yvcc/&#10;aS/1NWSTqux0h4pt4yMAAACkzH0oQD8zyaU6k4x+YZMwffuPY51ZfSYvOSl0t3lV8mvKJU1dXNdU&#10;xTvi4wAAAMzpL8sf6GfuwwCSi3QO6X3yzWHq+2fH+rKGTIyFiZM/n/z68kpxWrceeH58PAAAYHHq&#10;1YMva6ry3PTSnEk2en6YOOuw2Fjmh5l7bg1jh2yd/nozSlMV+z38gef8f/FxAQCAxaGz8ZI/7S/E&#10;X1pxQc4t40ftHGYfuS/WlPln6tqLQ2/3dye/9nxSPNipBzaLjw4AACxsnarcpqnKTno5ziOj+3wk&#10;TN98Vawl89/kBceG7hYvT34v2aQqrxwZHvzX+BgBAMDC0tTl2/uL77VPWIQzSne714bJy06NNSQv&#10;s93lYfxrn0l+XzmlX7ZPGBkafF58rAAAIG+Pblis26mKU1PLb06ZOPWLIUxPxfqRr5k7bghjB2ya&#10;/B4zyx5h1/V/Kz5mAACQl7DpwP9s6mLfxKKbVcYO2y7M3Hd7rBsLx9RV54Tezm9Jfs/ZpCrvHBkq&#10;h+IjBwAAeWiqYpN+HkguuZmkt8d7w/SPL431YuGaOPuI0Nn4hclrkEuaury4UxX/HB8/AACYn7p1&#10;8S+durgitdTmku6WrwiTFx0f68TiMPvo/WH86F2T1yOvFEeOblL8dXwcAQBgfhj5yDr/r6mK49JL&#10;bD4ZP/GzYXa0E2vE4jN9y9VhdN8qeW1ySf85nOxnp/hoAgDAmhN2Xeu/deri06nFNaeMHbh5mLnz&#10;J7E2MHX56aH3iX9JXqt8UtzcqQfeFx9VAABYvbrVwNKmKu5IL6t5pLfL28LU1efHmsB/MTsTJk4/&#10;KHndckr/GT17ZMN1XhofWwAAWLWaevCV3bq8MLWcZpNN1gsT5xwZmwG/yswDd4axIz6evo4ZpanK&#10;g5pl6/1JfIwBAGDlevjD6/5lpyoPTy2jOWX8mN3C7PIHYx3gyZq+4fIw+pkPJK9pRhkZqcut4yMN&#10;AAArR1OVn+gvm2MrLJ9ZZXS/Okzfek1c/3m6Ji8+MXS3Xj95jXNJ/3n+UTNUvi0+3gAA8PR0qsEN&#10;OlV5Y2rpzCVzH14wdcUZcd1nZZgdHw3j39g3eb0zyymd4cHB+LgDAMCT06sH1+svk99cYbnMLhNn&#10;HBxXfFaFmbt/Gsa+9LHktc8pTVV+bvaDS34vPv4AAJC2fJPBP2zq8guppTKnjH35E2HmwbviWs+q&#10;NvWji0Jvt3cl70Uuaeri/qYqNomvAgAA/Fedqtyivzg+suIimVNGP/PBMH3jFXGNZ3WbPP/o0N38&#10;pcl7k0+KK7rDxevjawEAwGLXHS7f1NTFD9LLYx6Z+xCCye98Pa7trEmznUfD+PF7Ju9TTmmq4rix&#10;auA58TUBAGCx6S+E63Tr8sTUsphTxr+xXwgTo3FdZ76Yvv3HYfQLGyfvWU4ZqYtPh13X+m/xtQEA&#10;YKG75aPP+R+dutgrtRzmlLkPG5j5xS1xPWe+mvr+2aH3yTcn72Euaarijm41sDS+QgAALFT9xa/u&#10;VMXdqaUwl/R2e+fjHzJAXibOOix0Nnp+8p7mkqYqL2rqwVfG1wkAgIWiM1y8qlMXl6SWwFwy92EC&#10;cx8qQL5mH7k3jH915+T9zSkjdXlEb6N1/zK+XgAA5Gp0aJ1nN1VxVGrpyynjx+/x+IcJsDBM33xV&#10;GP3chsl7nUuaqhzvVuUn4qsGAEBumrr4ZD/TqWUvl8x9aMDchwewME1+99TQ3f51yXufUX7Sz7vj&#10;awcAwHzXqQbe36mKn66w1GWV3k5vClPf/1Zcq1nQpqfCxGkHJJ+DnNJUxVm9ofJF8TUEAGC+6Q0v&#10;eWlTl+eklrlssmzdMHHWoXGTZjGZue+OMHb49unnIqN06+KLy6uBP4qvJQAAa1qz4fP/d6cqD04t&#10;bzll/KhPhtmH743rM4vV9PWXhdE935d8RvJJ8VhnuNgyvqIAAKwp/eVs66YumycubPlkdJ+lYfrm&#10;78d1Gf7d5LdPCN2tXpl8ZnJJUxU/7FXFv8XXFQCA1aUZKt/WqcofpZa0XNLd7jVh8rJT4noMTzQ7&#10;1g3jX98n+fzklJGq+EanXqeIry8AAKtKZ3hwsL+AnbLiQpZbJk79QghTk3Ethl9t5q6bwthBWySf&#10;paxSDe5917te9jvxdQYAYGWZ/eCS32uq8nPJJSyjjB22bZi59/a4BsNTM/XDC0LvU+9IPlu5pP8e&#10;39vUg8viqw0AwDPV1OXGTV3cn1q+cklvj/eEqesuiWsvPDOT5x4Vupu9JPms5ZKRuvxuZ3jwtfE1&#10;BwDgqeoOFa/vVOXlqWUrl3S3fEWYvPC4uObCyjM78nAYP2735HOXVary6OUbDv5dfO0BAPh1llcD&#10;z2nq4tjkcpVRxk/cO8z2mrjewqoxfdu1YXT/ZclnMKc0dblrPAIAAEgJa631G52hYrfUMpVTxg7c&#10;LMz8/Ma4zsLqMXXlWaG34xuTz2QuaariZ93h4kPxSAAA4Je6dfHh/rJ0e2qJyiW9Xd4apn5wXlxf&#10;Yc2YOPOQ0BleknxGc0n/PDi/fx68Ih4PAACLV7Ns4B+7VXFBamnKJpu8MEyc/eW4rsKaN/PwPWH8&#10;Kzuln9esUhzaHV77z+NxAQCweDw09Ly/6FTFYeklKZ+MH/2pMPvYA3FNhfll+qYrw+hnlyaf3VzS&#10;VMVotyq2j0cHAMDC19QDH+/UxWhqOcolo/tVYfqWH8a1FOa3yUtPDt3tXpN8lnNJUxfXN/Xgu+Ix&#10;AgCw8MwtO01V3pBahnJJ7xP/EqYuPz2uoZCRqYkwccoXks91ZjnjseHBF8ZjBQAgf93+cjO35Kyw&#10;9GSXidMPCmF2Nm6fkKeZe38Wxg7bNvmM55SmKvd/bOm6/yseMwAA+ZlbZuaWmtSyk1PGjvh4mHng&#10;zrhuwsIwdd0lobfHe5LPfEZ5uJ+PxiMHACAfc0tMXGZSS04WGd3rA2H6hsvjegkL0+RFx4fulq9I&#10;vgPZpCqvGhkq3xSPHwCA+atblW9s+stLcqnJJN2t/ilMXnxiXCdh4ZvtNWH8xL2T70NOaeryxKYq&#10;1onHEQDA/NEsK9fu1uXXUktMThk/ad8wO96LayQsLjN33hjGDtw8+W7klWKvsOvAb8fjCQBgzblh&#10;g4Hf7lTlnumlJZ+MHbxlmLn7p3FthMVt6urzQm+XtyXflWxSFXc3VVHHowoAYPVr6qLqLyZ3PWFR&#10;ySi9T70zTF1zYVwTgf9s4pwjQ2fTFyXfnXxSXNKpB14djy0AgFWvUxX/3M930stJHulu9pIwed5X&#10;41oItJld/mAYP2a35HuUVariqMeWPu9v4jEGALDyjS4b+L+dujgyuYxklPHjdg+zzSNxHQSejOlb&#10;rwmjnx9OvlO5pKnL6aYqd45HGgDAytNUxU79TKWWkFwyuv9GYfpn18X1D3g6pq74Zujt8IbkO5ZR&#10;bunnA/F4AwB4+jr1wPs6dXHzCstGVunt+MYwdeVZcd0DVoaJMw5Ovm85panKc0eGypfH4w4A4Mnr&#10;VQMvaari7NSSkU2Gl4SJMw+N6x2wss08eHcYO3KH9PuXV77U2XjJn8bjDwCgXbPsuX/SL0oHJRaK&#10;rDL2lZ3C7MP3xLUOWJWmb7wijO79oeS7mE2qsjMyVGwbj0IAgCfqVINbNVU5klwmMsnoZ5eG6Zuu&#10;jGscsDpNXnJS6G7zquS7mUuauriuqYp3xGMRAGDu9ykNvrW/KFyz4uKQU7rbvjpMXnpyXNuANWZi&#10;LEyc/Pnke5pXitO6GxXrxmMSAFiMOkNLyk5VnpxeFvLJxCn7hzA1Ebc1YD6YuefWMHbI1sl3Nqc0&#10;VbHf7NDzfj8emwDAYhCWrfe7TVXuk1oOcsrYoduEmXt/FtczYD6auvbi0Pv0Bsl3OJ8UD3bqgc3i&#10;EQoALGT9orRRP/ell4I80tv93WHquu/EdQzIweQFx4buFi9PvtPZpCqvHNlw8F/jcQoALCT9Qf+6&#10;/sD/7hMWgIzS3eIfwuSFx8X1C8jNbHd5GD9hr+T7nVOaqjxhpF7y3Hi8AgA5Wz5c/H1Tl8ekhn5O&#10;Gf/aZ8JsbySuXUDOZu64IYwdsGnyXc8se4Rd1/+teNwCALnpVMWnEgM+q4wdsFmY+fkNcc0CFpKp&#10;q84JvZ3fknz3c0lTlXeODJVD8dgFAHLQHS4+1NTFz1LDPZfMLVFTPzg3rlXAQjZx9hGhs/ELk2dB&#10;Lmnq8uJmuFw/HsMAwHzUVMUrunVxfmqYZ5P+0jS3PAGLy+yj94fxo3dNnwsZpX8OHzn6keKv47EM&#10;AMwHDw6v/eedujg0NbxzytyyNPvYA3F9Ahaj6VuuDqP7VskzIpf0S9NkPzvFIxoAWJP6Q3n7TlX0&#10;UkM7l4zuO/T4kgTwS5OXnx56H3998szIJ8XNneHivfG4BgBWp2a4eGdTF9enh3Qe6faXobmlCCBp&#10;diZMnH5Q8vzIKU1VnN2rBl4Sj28AYFXqDq3zgk5VnJ4ayjll4vQDQ5iZiVsRQLuZB+4MY0d8PHmW&#10;5JR+cTqoWfbcP4nHOQCwMj26bL0/aOry86khnFPmlp6Z+38e1yCAJ2/6hsvD6Gc+kDxbsklVjozU&#10;5dbxaAcAVob+gN28n4eSwzeTjO71/v6y89249gA8fZMXnxi6W6+fPGtySVOVP+rVg2+NxzwA8HR0&#10;hwf/tanL76eGbS7pbvVP/eXma3HNAVg5Zsd7Yfwb+ybPncxySmd4cDAe+wDAkzEyNPi8blWekBis&#10;WWX8pM+F2bFeXG8AVr6Zu38axr70seQZlFOaqvzcfR9c8ntxDAAAKVcvW++/9wfnHisO0twydvAW&#10;Yeaum+M6A7DqTV1zUejt9q7kmZRLmrq4v6nLjeNIAAD+s5GhcqhTlXemhmgu6X3qHWHqhxfG9QVg&#10;9Zs8/+jQ3fylyTMql/SL0xXd4eL1cTwAwOLWDJfrN3V5cWpo5pLuZi8Ok+cdFdcVgDVrtnk0jB+/&#10;Z/K8yilNVRy3vBp4ThwXALC4jH6k+OtOVX45NSRzyvhxu4fZkYfjmgIwf0zf/uMw+oWNk2dXXil2&#10;C7uu9d/i+ACAha+pix2bqphMD8Y8Mrr/sjB927VxLQGYv6a+/63Q++Sbk2dZLunPjDu61cDSOEYA&#10;YGHqDBXv7VTFTalhmEt6O74xTH3vzLiGAORj4qzDQmej5yfPtlzSVOVFTT34yjhWAGBh6A0XL27q&#10;4lup4ZdNhgfDxDcPiWsHQJ5mH7k3jB+1c/qcyynD5eG9D6/7l3HMAECeRj609h83Q8WByWGXUca+&#10;smOYeegXcd0AyN/0zVeF0c9tmDzzcklTlePdqvxEHDkAkJdOXXysqYrlqSGXS0Y/++Ew/ZMr43oB&#10;sPBMXnZq6G7/uuQZmFF+0s+74/gBgPltZHjgLf2y9MMVhllW6W77qjB5yTfiOgGwwE1PhYnTDkie&#10;h1mlKs9cPlS+KI4jAJhfOvU6RacqvpEcYhll4uT9Q5gcj1sEwOIxc98dYezw7ZJnY05p6uKLy6uB&#10;P4rjCQDWrNmtXvY7I3X52dTQyiljh2wdZu65La4NAIvX9PWXhdE935c8K3NJvzQ91hkutoyjCgDW&#10;jKYeXNZU5b2pYZVLep/eIExde3FcEwD4pclvnxC6H3tl8uzMJ8XVI1Xxb3FsAcDq0RkefG1/EF32&#10;xMGUT7pbvDxMXnBsXAsASJkd64bxr++TPEfzSnHS3I+OxzEGAKvG8g0H/66pyqPTwyifjJ+wV5jt&#10;Lo/rAAC/zsxdN4Wxg7ZInqlZpRrcOyx99rPiWAOAlaepy137mU0OoEwy9sVNw8wd18fxD8BTNfXD&#10;C0LvU+9InrEZ5Z65HymP4w0AnplOVX6wqcrbEgMnm/Q++W9h6qpz4rgH4JmaPPeo0N3sxckzN6Nc&#10;Nvcj5nHcAcBTMzJc/EN/mJy3wnDJKxu9IEx864g43gFYmWZHHg7jx+2ePn9zSlUePfcj53H8AcCv&#10;9sDSgT/rVMUhyaGSUca/ukuYffT+ONYBWFWmb7s2jO6/LHkWZ5TZuR89j6MQANJG6mK7Tl10E4Mk&#10;m4x+bsMw/dMfxDEOwOoydeVZobfjG5NnczapyttGhooPxbEIAP+uqYp39PPj5PDIJN3tXxcmv3ta&#10;HNsArCkTZx4SOsNLkmd1Lmnq4vz+XHxFHJMALFbdeuD5nbo4LTUscsrEaQeEMDMdRzUAa9rMQ78I&#10;Y1/ZKXlm55Xi0O6mA38WxyYAi8XDH3jO/9dUxX7p4ZBPxg7fPszcf0cczwDMN9M3XRlGP7s0eYZn&#10;k6ro9Wfm9nGEArDQdeqBzTp18WByKGSS0T3fF6avvyyOYwDmu8lLTw7d7V6TPNNzSVMX1zf1wLvi&#10;OAVgoelWA29oquLK1BDIJd2PvTJMfvuEOH4ByMrURJg45QvJ8z2rVOUZ3aElL4jjFYDcjdRLntut&#10;y+OTh35GGf/6PmF2rBunLgC5mrn3Z2HssG2TZ31Oaapy/7BsvT+I4xaA3Fy8/vq/1anK3VOHfE4Z&#10;O+ijYeaum+KYBWChmLruktDb4z3Jsz+jPNzPR+PoBSAXI1W5Yf8A//l/OtCzS2/Xt4epH14QxyoA&#10;C9XkhceF7pavSM6CbFKVV40MlW+KYxiA+aoZGvynpiq/nTzMc8mmLwoT534ljlEAFoPZXhPGT9w7&#10;PRcySlOXJzbLyrXjWAZgvujVg3/VP6iPWPHgzi3jx346zI48FMcnAIvNzM9vDGMHbp6cEXml2Cts&#10;MPDbcUwDsCY1VblDPxPpAzuPjH5+OEzf9qM4LgFY7KauPi/0dnlbcmbkkqYq7u6njuMagNWtUxXv&#10;6R/IP1nxgM4pvR3+NUx975txPALAfzVxzpGP/6h2aobkk+KSznDxqji+AVjVesvKFzV1cVb6UM4n&#10;E9/8UhyHANBudvmDYfyY3ZKzJKc0VXHU6NA6z47jHICVbXk18Ef9w/aA1CGcU8aO3CHMPHR3HIMA&#10;8ORM33pNGN2vTs6WXNLU5XRTlTvH0Q7AytIZLrZs6uKx1OGbS0b3/lCY/sn34tgDgKdn6opvht4O&#10;b0jOmoxyS6cafH8c8wA8XSNV8W+durg6cdBmk+42/xwmLzkpjjkAWDkmzjg4OXdySlOV5/bqwZfF&#10;sQ/Ak9VsNDDQL0onpQ7XnDJx8uf7E20sjjYAWLlmHrz78R/1Ts2gzPKlzsZL/jSuAQC0CUuf/ayR&#10;qtg7cZBmlbFDtgozv7g1jjMAWLWmb7zi8R/9Ts2kbFKVnZGhYtu4EgCwoqYeGG7q4p7kIZpJep/e&#10;IExd++04vgBg9Zr7EfDuNq9Kzqhc0t8FruvV5dvjegBAZ2jwNZ2qvDR1aOaS7kdfFiYvOCaOKwBY&#10;gybGHv+R8NS8yivFad0Ni3XjugCw+IxttO7fNHX51fQhmU/GT9gzzHYei1MKAOaHmXtuDWOHbJ2c&#10;XTmlqYr9Hhp63u/H9QFgcWiqcpd+ZlIHYy4Z/eImYfr26+NYAoD5aeraix//kfHULMsnxYPNcLFp&#10;XCMAFq7+ofeBpi5vfeJBmE96n3xzmPr+2XEMAUAeJi84NnS3eHlytuWSpiqu7FYDb4hrBcDCMTJU&#10;vrxTleemDr9sstHzw8S3Do9jBwDyM9tdHsZP2Cs95zJKU5UnjNRLnhvXDIB83V+V/6d/sH1pxYMu&#10;t4x/decw+8h9cdwAQN5m7rg+jB2waXLmZZXhcvew/vq/FdcOgLzM/S6Fud+pkDzgMsno5zYM0zdf&#10;FccLACwsU1edE3o7vyU5A3NJU5V3dqtyw7h+AMx/TV2+fe53KKQOtVzS3f61YfKyU+M4AYCFbeLs&#10;I0Jn4xcmZ2Iu6e8fFzfD5fpxHQGYf+Z+V0KnKk5NHWI5ZeLUL4YwPRVHCAAsDrOP3h/Gj941ORtz&#10;SlMVRz7ykeKv43oCsObN/W6Epi72TR1aOWXs8O3CzH13xLEBAIvT9E+vDqP7VslZmUv6pWmyWxc7&#10;xlUFYM1phopN+4fSA6nDKpeM7vneMP3jS+OYAADmTF5+euh+/PXJ2ZlPips7w8V749oCsPp06+Jf&#10;+kXpe+nDKY90P/aPYfKiE+JYAACeYGYmTJx+YHKO5pT+znL28mrgJXGNAVh1Rj6yzv/rVsVxqcMo&#10;p4yf+NkwO9qJ0wAA+FVmHrgzjB3x8eRMzSlNXRzYLHvun8S1BmDlOWmDtX6zUxefTh0+OWXswI+G&#10;mTt/Eo9/AOCpmL7hu2H0Mx9Izthc0lTlSKca3CquOADP3Eg9+JH+AXPHigdOTunt+rYwdfX58bgH&#10;AJ6JyYtPDN2t10/O3FzSL04/aurBt8Z1B+Cp6x8ir+wfJhelDplssumLwsQ5R8bjHQBYWWbHe2H8&#10;pH3T8zejjNTlKZ3hwcG4/gD8er2N1v3LznB5eOpQySnjx+wWZpc/GI91AGBVmLn7p2HsSx9LzuKs&#10;UpX7hGXr/W5chwDSmqr8RD/jyYMkk4zuV4fpW6+JxzgAsDpMXXNR6O32zuRsziVNXdzf1OXGcS0C&#10;+A/9Q+Ld/dz4nw+N3NL7xBvC1BXfjMc2ALAmTJ5/dOhu/tLkrM4lTVVc0R0qXh/XJGAx69WD6zVV&#10;eWbqsMgpE2ccHI9pAGBNm20eDePH75Gc2TmlWxfHLq8GnhPXJmAxWb7J4B82dfHF1OGQU8a+vEOY&#10;efCueDwDAPPJ9O0/DqNf2Dg5w/NKsVsIa/1GXKOAha5TlVs0VfFo+kDII6Of+WCYvvGKeBwDAPPZ&#10;1Pe/FXo7vTk503NJf3e6Y6QaWBrXKWAhGqmLN3fq4gepQyCXdLf+5zD5na/H4xcAyMnEWYeFzkbP&#10;T874XNKtywubep1XxvUKWAiaqlinn6+nXvqcMvGN/fon7Wg8cgGAHM0+cm8YP2rn5KzPKlV5eG/o&#10;BX8R1y0gR7Mffc7/GKmLzyRf8owy97sdZn5xSzxmAYCFYPrmq8Lo5zZMzv5cMverWOZ+JUtcvYCc&#10;NFVR9/OL1MudS3q7vStM/eiieKwCAAvR5GWnhu72r03uAhll7lezvDuuYcB81qkHXt2pi0tWeImz&#10;ytzvbpj7HQ4AwCIxPRUmTjsguRdklao8c+5XtsS1DJhPRofWeXZTFUclX96MMn78nmG282g8PQGA&#10;xWTmvjvC2OHbJXeEnDL3q1vmfoVLXNOANa2pBnbuv5jTqRc2l8z9joa539UAADB9/aVhdM/3JXeG&#10;fFI82hkqtozrGrAmdKrB9zdVeUv6Jc0jc7+TYe53MwAArGjy2yeE7sdemdwh8klx9UhV/Ftc34DV&#10;YaQefFn/BTzniS9kRlm27uO/iwEA4FeZHe2E8a/vk94nskpxUrPRwEBc54BVofPBJX/aqcqD0y9h&#10;Phk/6pOP/w4GAIAna+aum8LYQVskd4usUhV7h6XPflZc74CVZaQqt+m/ZM0TXrqMMrrPR8L0zd+P&#10;xx4AwFM39cMLQu9T70juGhnlnqYeXBbXPOCZaIbKtzVVeW3iRcsm3e1eEyYvOyUecwAAz9zkuUeF&#10;7mYvTu4eGeWyztDga+LaBzwVnapc0n+JTlnhpcouE6d+MYSpyXi0AQCsPLMjD4fx4z6d3EFySlOV&#10;R4/VS/42roHAr/LApgP/s6nLz6Veppwydti2Yea+2+NxBgCw6kzfdm0Y3X9ZcifJJf39b7afXeNK&#10;CKQ0VbFJUxf3p16iXNLb471h6seXxOMLAGD1mfremaG34xuTO0o2qcrbRoaKD8X1EJjTHS5e3y9K&#10;VyRfmkzS3fIVYfKi4+NxBQCw5kyceUjoDC9J7iy5pL8bnj86XPxDXBdhcVpeDTynWxfHpl6SnDJ+&#10;4t5httfEIwoAYM2beegXYewrOyV3l7xSHNpdOvBncX2ExSHsutZ/6z/8u6VfinwyduDmYebnN8Zj&#10;CQBg/pm+6cow+tmlyV0mm1RFr6mK7eMqCQvbSDWwtP/Q3558GTJJb5e3hqmrz4vHEADA/Dd56cmh&#10;u92rk7tNLmnq4vpmuHhnXCthYRldNvCP/Yf8wtTDn002WS9MnPPleOwAAGRmaiJMnPKF9J6TU6ry&#10;jO7QOi+IaybkrTf0vL/oVMVhyYc9o4wf86kw+9iD8bQBAMjXzL0/C2OHbpPceXJKU5X7P7psvT+I&#10;ayfkp6nLj/czlnrAc8nofnWYvuWH8XgBAFg4pq67JPT2eE9yB8ooD3eGy83j+gl56FSDG/Qb/w2J&#10;Bzqb9D7xL2Hq8jPicQIAsHBNXnjc478iJbUT5ZL+7nlVtyrfGNdRmJ+6w4MvbOrym6mHOKdMnHFQ&#10;CLOz8QgBAFj4Znsjj/+qlNRulFP6u+iJzbJy7biewvzw2NJ1/1e/0e+femhzytiXPxFmHrgzHhsA&#10;AIvP3K9MmfvVKaldKaeMDBV73bDBwG/HdRXWnP4D+dF+k39kxYc0p4x+5gNh+obL4zEBAMDcr1Dp&#10;7fK25O6US5qquLtbF1VcW2H1Ghkq39SpyqtSD2cu6W69fpi8+MR4LAAAsKKJc458/FerpHapfFJc&#10;0hkuXhXXWFi1xpeVa8/9bGj6Ycwn4yftG2bHR+NRAABAm9nlD4bxY3ZL7lQ5pamKox4dWufZca2F&#10;lStsMPDbcz8Lmnr4csrYl7YMM3f/NL7+AAA8WdO3XvP4r1xJ7Vi5pKmL6W5dfDKuuLByzP3s59zP&#10;gKYeulzS2+2dYeqai+LrDgDA0zV1xRmht8MbkjtXNqnKWzrV4PvjugtPT2eoeFWnKr6TfMgySXfz&#10;l4TJ874aX28AAFaWiTMOTu5fOaWpynNH6sGXxfUXnpzRZQP/t6mLr6QeqpwyftweYbZ5JL7SAACs&#10;bDMP3hXGjtwhuYtlloM7H1zyp3EdhnbNUPHJpiqmEg9RNhndf6Mw/bPr4msMAMCqNn3jFWF07w8l&#10;d7Nc0lRlp1OV28S1GP6rTj3wvn5R+mnq4cklvZ3eFKauPCu+tgAArG6Tl5wUutu8Krmr5ZKmLq5r&#10;6vLtcU1msRsZXuelnao4O/WwZJNlS8LEmYfG1xQAgDVqYixMnPz59N6WUUaq4rTuhsW6cW1msWk2&#10;fP7/bqryoNTDkVPGv7JTmH34nvh2AgAwX8z84tYwdshWyR0up3TrYt+Hhp73+3GNZjEYqcut+zd/&#10;ZMWHIaeMfnZpmL7p+/F1BABgvpq69uLQ+/QGyZ0unxQPNsPFpnGdZqHq1YNvbaryR+mHII90t311&#10;mLz05Pj6AQCQi8kLjgndLV6e3PFySVMVVy6vBt4Q12sWis7w4GD/Bp+84g3PLROnfCGEqYn4ygEA&#10;kJvZ7vIwfsJeyV0vp3Tr8viReu3nxnWbXN33wSW/16nKfVI3OaeMHbpNmLn3Z/E1AwAgdzN3XB/G&#10;Dtg0uftllarcPWywwW/G9ZucNHW5cT/3JW9sJunt/p4wdd134msFAMBCM3XVOaG381uSu2Auaary&#10;zpGq3DCu4cx3/Zb7uv5Nuzx1M3NJd4t/CJMXHhdfIwAAFrqJbx0ROhu/ILkb5pJuXX67GS7Xj2s5&#10;883y4eLv+zfqmBVvXG4Z/9pnwmxvJL46AAAsFrOP3h/Gj941uSNmlar8cq8e/Ku4prOmhbXW+o1O&#10;VXwqebMyytgBm4WZn98YXxcAABar6Z9eHUb3HUrujLmkqYrJpi52jCs7a8pIXXy4Uxc/S92kXDL3&#10;M6tTPzg3vh4AAPDvJi8/PXQ//vrkDplL+qXp5s5Q8d64vrO6jFbFK/qt9YLUTckmG78wTJz95fg6&#10;AABAwsxMmDj9wPQ+mVWKby2vBl4S13lWle7w2n/ev9iHpm9CPpn72dTZxx6IbwEAAPxqMw/8PIwd&#10;8fHkbplTmro4cGSztf84rvesTN2q2L6pitHUhc8lo/tWYfqWq+NjDwAAT830Dd8No3t9ILlr5pKm&#10;Kkc61cBWcc3nmWrqgXf1m+j1qYudS+Z+9nTuZ1ABAGBlmLz4xNDdev3k7plRrmnqwbfGtZ+nqju0&#10;5AWdqjwjcWGzytzPnM797CkAAKxMs+O9MH7SvskdNLOc3BlaUsYawK/z6LL1/qBbl59PXMisMvcz&#10;pnM/awoAAKvSzN0/DWNf+lhyJ80pTVXuE5at97uxFpDSqcrN+xfq4dQFzCWje73/8Z8tBQCA1Wnq&#10;motCb7d3JnfUjHJfU5cbx3rAL41U5Rv7F+f7K1ysrNLd6p8e/1lSAABYkybP/2robv7S5M6aTary&#10;8n5eF+vC4jU+NPi8piq/lrxIGWX8pM+F2bFefEQBAGDNmm0eDePH75HcXXNKUxfHjg0Xfx/rw+IR&#10;lq3330eqcs/URckpYwdvGWbuujk+lgAAML9M335dGP3CxsldNqsMFbuFtdb6jVgnFrbuUDnUVOVd&#10;yQuRSXqfekeYuubC+BgCAMD8NvX9b4XeTm9O7rbZpCpuH6kGlsZasfD0v8F/bury4uQ3n0m6m70k&#10;TJ53VHzsAAAgLxNnHRY6Gz0/uevmkqYuLmyWDfxjrBn5G92k+OtOXRyZ+mZzyvhxu4fZkYfjowYA&#10;AHmafeTeMH7UzsmdN6tU5eG9oef9RawdeWqqYqd+JpPfYCYZ3X9ZmL7t2vh4AQDAwjB981Vh9HMf&#10;Se7AGWWsqcpPxPqRj85w8d5OXdyc+IaySW/HN4apK8+MjxMAACxMk5edGrrbvza5E2eUGzvV4Aax&#10;jsxfy6uBl/SL0rcS30A+GR4ME2ceEh8fAABYBKanwsRpX0zvxzmlKs/s1YPrxXoyf8xutvYfN3Vx&#10;YPKLzihjX9kpzDz0i/jUAADA4jJz3x1h7PDtkrtyTul3ky8u32TwD2NdWbNGqoGtOlWxPPWF5pLR&#10;z344TP/kyviYAADA4jb940vD6J7vS+7O2aQqHu1U5Raxtqx+veGBt/Sb2zXJLy6TdLd9dZi85Bvx&#10;sQAAAP6zyW+fELofe2Vyl84l/c5ydbcu3hxrzKrXGVpS9pvaN1JfTE6ZOGX//hMwHh8FAAAgZXa0&#10;E8a/vk9yp84rxUnNhgMDsdasfPcsW+93+3/QZ5/4B+eVsUO3DjP33BZvPwAA8GTM3HVTGDtoi+SO&#10;nVNGqmLvO5Y++1mx5qwcTVVu1M+9qT8wl/R2f3eYuvbieLsBAICnY+qHF4Term9P7ty5pKnLe7r1&#10;wHCsO09fZ3jwtf1/4XdX/ANySneLl4fJC46NtxcAAFgZJs89KnQ3e3FyB88mVXlZZ2jwNbH+PHnL&#10;Nxz8u/4/fHTyX5pRxk/YK8x2l8dbCgAArEyzIw+H8WM/ndzFc0rT7z6P1Uv+NtahX62py137/9Ds&#10;iv+SnDJ2wKZh5o4b4m0EAABWpenbfhRG91+W3M1zSb8HzTbD5S6xFj3RyFDxoU5V3pb6h3NJb+e3&#10;hKmrzom3DQAAWJ2mvndm6O34xuSunk3mOlFVfjDWpLXWGh0u/qGpi/OT/+NcsvELwsS3joi3CQAA&#10;WJMmzjwkdIaXpHf3TDLXkUb6XWmt1P8zp4x/dZcw++j98dYAAADzwcxDvwhjX9kpucPnlGwL0+jn&#10;hsL0T38QbwcAADAfTd90ZRj97NLkTp9DsitM3Y+/Lkx+97R4+QEAgBxMXnpy6G776uSOP5+TVWGa&#10;OO2AEGam4yUHAACyMjURJk7ZP7nrz9dkUZjGDt8+zNz/83iVAQCAnM3c+7Mwdug2yd1/vmVeF6bR&#10;Pd8Xpq+/LF5WAABgIZm67juht8d7kl1gvmReFqbuVq8Mk9/+WryMAADAQjZ54XGhu+Urkt1gTWfe&#10;Fabxr+8TZse68dIBAACLwWxvJIyfuHeyI6zJzJvCNHbQFmHmrpvi5QIAABajmZ/fGMYO3DzZGdZE&#10;1nhh6u369jD1wwvi5QEAAAhh6gfnhd4ub0t2iNWZNVeYNn1xmDz3K/FyAAAAPNHEOUeGzibrpTvF&#10;asgaKUzjx346zI48HC8BAABAu9nHHgzjx3wq2S1WdVZrYRr9/HCYvu1H8dsGAAB48qZvvSaM7lcn&#10;u8aqymopTL0d/jVMfe/M+G0CAAA8fVNXnNHvGG9Ido+VnVVemCa++aX4bQEAAKw8E2ccnOwgKzOr&#10;rDCNHbljmHno7vitAAAArHwzD94Vxr68Q7KTrIys9MI0uveHwvRPvhe/fAAAgFVv+sYrHu8iqY7y&#10;TLLSClN3i5eHyUtOil8uAADA6jf5nZMe7yapzvJ0stIK09Rlp8YvEQAAYM2Z6yapzvJ0svIKk0/B&#10;AwAA5oG5bpLqLE8nChMAALCgKEwAAAAtFCYAAIAWChMAAEALhQkAAKCFwgQAANBCYQIAAGihMAEA&#10;ALRQmAAAAFooTAAAAC0UJgAAgBYKEwAAQAuFCQAAoIXCBAAA0EJhAgAAaKEwAQAAtFCYAAAAWihM&#10;AAAALRQmAACAFgoTAABAC4UJAACghcIEAADQQmECAABooTABAAC0UJgAAABaKEwAAAAtFCYAAIAW&#10;ChMAAEALhQkAAKCFwgQAANBCYQIAAGihMAEAALRQmAAAAFooTAAAAC0UJgAAgBYKEwAAQAuFCQAA&#10;oIXCBAAA0EJhAgAAaKEwAQAAtFCYAAAAWihMAAAALRQmAACAFgoTAABAC4UJAACghcIEAADQQmEC&#10;AABooTABAAC0UJgAAABaKEwAAAAtFCYAAIAWChMAAEALhQkAAKCFwgQAANBCYQIAAGihMAEAALRQ&#10;mAAAAFooTAAAAC0UJgAAgBYKEwAAQAuFCQAAoIXCBAAA0EJhAgAAaKEwAQAAtFCYAAAAWihMAAAA&#10;LRQmAACAFgoTAABAC4UJAACghcIEAADQQmECAABooTABAAC0UJgAAABaKEwAAAAtFCYAAIAWChMA&#10;AEALhQkAAKCFwgQAANBCYQIAAGihMAEAALRQmAAAAFooTAAAAC0UJgAAgBYKEwAAQAuFCQAAoIXC&#10;BAAA0EJhAgAAaKEwAQAAtFCYAAAAWihMAAAALRQmAACAFgoTAABAC4UJAACghcIEAADQQmECAABo&#10;oTABAAC0UJgAAABaKEwAAAAtFCYAAIAWChMAAEALhQkAAKCFwgQAANBCYQIAAGihMAEAALRQmAAA&#10;AFooTAAAAC0UJgAAgBYKEwAAQAuFCQAAoIXCBAAA0EJhAgAAaKEwAQAAtFCYAAAAWihMAAAALRQm&#10;AACAFgoTAABAC4UJAACghcIEAADQQmECAABooTABAAC0UJgAAABaKEwAAAAtFCYAAIAWChMAAEAL&#10;hQkAAKCFwgQAANBCYQIAAGihMAEAALRQmAAAAFooTAAAAC0UJgAAgBYKEwAAQAuFCQAAoIXCBAAA&#10;0EJhAgAAaKEwAQAAtFCYAAAAWihMAAAALRQmAACAFgoTAABAC4UJAACghcIEAADQQmECAABooTAB&#10;AAC0UJgAAABaKEwAAAAtFCYAAIAWChMAAEALhQkAAKCFwgQAANBCYQIAAGihMAEAALRQmAAAAFoo&#10;TAAAAC0UJgAAgBYKEwAAQAuFCQAAoIXCBAAA0EJhAgAAaKEwAQAAtFCYAAAAWihMAAAALRQmAACA&#10;FgoTAABAC4UJAACghcIEAADQQmECAABooTABAAC0UJgAAABaKEwAAAAtFCYAAIAWChMAAEALhQkA&#10;AKCFwgQAANBCYQIAAGihMAEAALRQmAAAAFooTAAAAC0UJgAAgBYKEwAAQAuFCQAAoIXCBAAA0EJh&#10;AgAAaKEwAQAAtFCYAAAAWihMAAAALRQmAACAFgoTAABAC4UJAACghcIEAADQQmECAABooTABAAC0&#10;UJgAAABaKEwAAAAtFCYAAIAWChMAAEALhQkAAKCFwgQAANBCYQIAAGihMAEAALRQmAAAAFooTAAA&#10;AC0UJgAAgBYKEwAAQAuFCQAAoIXCBAAA0EJhAgAAaKEwAQAAtFCYAAAAWihMAAAALRQmAACAFgoT&#10;AABAC4UJAACghcIEAADQQmECAABooTABAAC0UJgAAABaKEwAAAAtFCYAAIAWChMAAEALhQkAAKCF&#10;wgQAANBCYQIAAGihMAEAALRQmAAAAFooTAAAAC0UJgAAgBYKEwAAQAuFCQAAoIXCBAAA0EJhAgAA&#10;aKEwAQAAtFCYAAAAWihMAAAALRQmAACAFgoTAABAC4UJAACghcIEAADQQmECAABooTABAAC0UJgA&#10;AABaKEwAAAAtFCYAAIAWChMAAEALhQkAAKCFwgQAANBCYQIAAGihMAEAALRQmAAAAFooTAAAAC0U&#10;JgAAgBYKEwAAQAuFCQAAoIXCBAAA0EJhAgAAaKEwAQAAtFCYAAAAWihMAAAALRQmAACAFgoTAABA&#10;C4UJAACghcIEAADQQmECAABooTABAAC0UJgAAABaKEwAAAAtFCYAAIAWChMAAEALhQkAAKCFwgQA&#10;ANBCYQIAAGihMAEAALRQmAAAAFooTAAAAC0UJgAAgBYKEwAAQAuFCQAAoIXCBAAA0EJhAgAAaKEw&#10;AQAAtFCYAAAAWihMAAAALRQmAACAFgoTAABAC4UJAACghcIEAADQQmECAABooTABAAC0UJgAAABa&#10;KEwAAAAtFCYAAIAWChMAAEALhQkAAKCFwgQAANBCYQIAAGihMAEAALRQmAAAAFooTAAAAC0UJgAA&#10;gBYKEwAAQAuFCQAAoIXCBAAA0EJhAgAAaKEwAQAAtFCYAAAAWihMAAAALRQmAACAFgoTAABAC4UJ&#10;AACghcIEAADQQmECAABooTABAAC0UJgAAABaKEwAAAAtFCYAAIAWChMAAEALhQkAAKCFwgQAANBC&#10;YQIAAGihMAEAALRQmAAAAFooTAAAAC0UJgAAgBYKEwAAQAuFCQAAoIXCBAAA0EJhAgAAaKEwAQAA&#10;tFCYAAAAWihMAAAALRQmAACAFgoTAABAC4UJAACghcIEAADQQmECAABooTABAAC0UJgAAABaKEwA&#10;AAAtFCYAAIAWChMAAEALhQkAAKCFwgQAANBCYQIAAGihMAEAALRQmAAAAFooTAAAAC0UJgAAgBYK&#10;EwAAQAuFCQAAoIXCBAAA0EJhAgAAaKEwAQAAtFCYAAAAWihMAAAALRQmAACAFgoTAABAC4UJAACg&#10;hcIEAADQQmECAABooTABAAC0UJgAAABaKEwAAAAtFCYAAIAWChMAAEALhQkAAKCFwgQAANBCYQIA&#10;AGihMAEAALRQmAAAAFooTAAAAC0UJgAAgBYKEwAAQAuFCQAAoIXCBAAA0EJhAgAAaKEwAQAAtFCY&#10;AAAAWihMAAAALRQmAACAFgoTAABAC4UJAACghcIEAADQQmECAABooTABAAC0UJgAAABaKEwAAAAt&#10;FCYAAIAWChMAAEALhQkAAKCFwgQAANBCYQIAAGihMAEAALRQmAAAAFooTAAAAC0UJgAAgBYKEwAA&#10;QAuFCQAAoIXCBAAA0EJhAgAAaKEwAQAAtFCYAAAAWihMAAAALRQmAACAFgoTAABAC4UJAACghcIE&#10;AADQQmECAABooTABAAC0UJgAAABaKEwAAAAtFCYAAIAWChMAAEALhQkAAKCFwgQAANBCYQIAAGih&#10;MAEAALRQmAAAAFooTAAAAC0UJgAAgBYKEwAAQAuFCQAAoIXCBAAA0EJhAgAAaKEwAQAAtFCYAAAA&#10;WihMAAAALRQmAACAFgoTAABAC4UJAACghcIEAADQQmECAABooTABAAC0UJgAAABaKEwAAAAtFCYA&#10;AIAWChMAAEALhQkAAKCFwgQAANBCYQIAAGihMAEAALRQmAAAAFooTAAAAC0UJgAAgBYKEwAAQAuF&#10;CQAAoIXCBAAA0EJhAgAAaKEwAQAAtFCYAAAAWihMAAAALRQmAACAFgoTAABAC4UJAACghcIEAADQ&#10;QmECAABooTABAAC0UJgAAABaKEwAAAAtFCYAAIAWChMAAEALhQkAAKCFwgQAANBCYQIAAGgxPwvT&#10;ZafGLw8AAGDNmesmqc7ydLLSClN3i5eHyUtOil8iAADA6jf5nZMe7yapzvJ0stIK0y8zuveHwvRP&#10;vhe/XAAAgFVv+sYrHu8iqY7yTLLSC9MvM3bkjmHmobvjlw8AALDyzTx4Vxj78g7JTrIyssoK0y8z&#10;8c0vxW8FAABg5Zk44+BkB1mZWeWFaS69Hf7Vp+gBAAArxdQVZ/Q7xhuS3WNlZ7UUpl9m9PPDYfq2&#10;H8VvEwAA4MmbvvWaMLpfnewaqyqrtTD9MuPHfjrMjjwUv20AAIB2s489GMaP+VSyW6zqrJHC9Hg2&#10;fXGYOPcr8RIAAAA80cQ5R4bOJuulO8VqyJorTDG9Xd8epn54QbwcAAAAIUz94LzQ2+VtyQ6xOrPG&#10;C9MvM3bQFmHmrpvi5QEAABajmZ/fGMYO3DzZGdZE5k1h+mXGv75PmB3rxssFAAAsBrO9kTB+4t7J&#10;jrAmM+8K01y6H3tlmPz21+KlAwAAFrLJC48L3S1fkewGazrzsjD9MqN7vi9MX39ZvIwAAMBCMnXd&#10;d0Jvj/cku8B8ybwuTL/M2OHbh5n7fx4vKwAAkLOZe38Wxg7dJrn7z7dkUZh+mYnTDuhf3el4mQEA&#10;gKxMTYSJU/ZP7vrzNVkVprl0P/66MPnd0+IVBwAAcjB56cmhu+2rkzv+fE52hemXGf3cUJj+6Q/i&#10;5QcAAOaj6ZuuDKOfXZrc6XNItoXplxn/6i5h9tH74+0AAADmg5mHfhHGvrJTcofPKWuNDhf/0NTF&#10;+an/ZzbZ+AVh4ltHxFsDAACsSRNnHhI6w0vSu3smmetII/2utNYvjQwVH+pU5W2p/3Eu6e38ljB1&#10;1TnxNgEAAKvT1PfODL0d35jc1bPJXCeqyg/GmvRETV3u2v8fzj7hH8woYwdsGmbuuCHeNgAAYFWa&#10;vu1HYXT/ZcndPJf0e9BsM1zuEmvRr7Z8w8G/67eqo1P/opwyfsJeYba7PN5GAABgZZodeTiMH/vp&#10;5C6eU5p+93msXvK3sQ49eZ3hwdf2/wXfXfFfmFO6W7w8TF5wbLylAADAyjB57lGhu9mLkzt4NqnK&#10;yzpDg6+J9efp6zeujfq5N/mHZJLe7u8OU9deHG8vAADwdEz98ILQ2/XtyZ07lzR1eU+3HhiOdWfl&#10;uGfZer/b/5d/dsU/LLeMHbp1mLnntni7AQCAJ2PmrpvC2EFbJHfsnDJSFXvfsfTZz4o1Z+XrDC0p&#10;O1X5jdQfnlMmTtk/hMnxePsBAICU2dFOGP/6PsmdOq8UJzUbDgzEWrPq9YYH3tLUxTXpLyaPdLd9&#10;dZi85BvxUQAAAP6zyW+fELofe2Vyl84l/c5ydbcu3hxrzOo3Ug1s1amK5akvLpeMfvbDYfonV8bH&#10;AgAAFrfpH18aRvd8X3J3ziZV8WinKreItWXNmt1s7T/uN7cDk19oRhn7yo5h5qFfxMcEAAAWl5n7&#10;7ghjh2+X3JVzSr+bfHH5JoN/GOvK/LG8GnhJpy6+lfqis8nwYJg485D4yAAAwCIwPRUmTvtiej/O&#10;KE1VntmrB9eL9WT+6gwX7+0Xp5tT30Qu6e34xjD1vTPjEwQAAAvT5GWnhu72r03uxBnlxk41uEGs&#10;I/loqmKnfiYT31A2Gd1/WZi+7dr4OAEAwMIwffNVYfRzH0nuwBllrKnKT8T6kafRTYq/7tTFkYlv&#10;LquMH7d7mB15OD5eAACQp9lH7g3jR+2c3HmzSlUe3ht63l/E2pG/TlX8c1OXFye/2UzS3ewlYfK8&#10;o+KjBgAAeZk467DQ2ej5yV03lzR1cWGzbOAfY81YeLpD5VBTlXelvvlc0vvUO8LUNRfGxw4AAOa3&#10;qe9/K/R2enNyt80mVXF7ty4+HGvFwhaWrfffR6pyz+SFyChjB28ZZu66OT6GAAAwv0zffl0Y/cLG&#10;yV02qwwVu4W11vqNWCcWj/Ghwec1Vfm15EXJKOMnfS7MjvXiYwkAAGvWbPNoGD9+j+TumlOaujh2&#10;+XDx97E+LF4jVfnG/gX5/ooXKKd0t/qnMHnx1+IjCgAAa8bk+V8N3c1fmtxZs0lVXt7P62Jd4Jf6&#10;F2XzpiofTl60TDK61/vD9A3fjY8rAACsHlPXXBR6u70zuaNmlPuautw41gNSHl223h906/LziYuX&#10;VcaO+HiYeeDn8fEFAIBVY+bun4axL30suZPmlKYq9wnL1vvdWAv4dbpDS17QqcozUhczp0ycfmD/&#10;KZ6JjzMAAKwcs+O9MH7SvskdNKtU5cmdoSVlrAE8VU098K6mLq5PXtxM0v3468Pk5afHRxsAAJ6Z&#10;yYtPDN2t10/unhnlmqYefGtc+3mmulWxfVMVo4kLnU1G963C9C1Xx8ccAACemrm/Kz+61weSu2Yu&#10;aapyZKQa2Cqu+axM3eG1/7xTF4emLnxOGT961zD72APxsQcAgF9t7u/Gz/0d+dRumVOaujhwZLO1&#10;/ziu96wqo1XxiqYqLkjdhGyy8QvDxNlHxFcAAAASZmYe/zvxyX0yqxTf6g0XL47rPKvLSF18uH/x&#10;f5a+KXmkt/NbwtQPzo1vBAAA/Lu5vwM/93fhUztkNqmKmzpDxXvj+s6aENZa6zf6N+JTyRuUUcYO&#10;2CzM/PyG+HoAALBYTf/06jC671ByZ8wlTVVMNnWxY1zZmQ+WDxd/3785x6x4s3LL+Nc+E2Z7I/F1&#10;AQBgsZh99P7H/657akfMKlX55V49+FdxTWe+6d+g1zVVeXny5mWS7hb/ECYvPC6+OgAALHQT3zoi&#10;dDZ+QXI3zCVNXX67GS7Xj2s5813/hm3cz32pm5lLeru/J0xd9534GgEAsNBMXXXO43+nPbUL5pKm&#10;Ku8cqcoN4xpOTu774JLf61TlPqkbm1PGDt0mzNz7s/haAQCQu5k7rg9jX9w0uftllarcPWywwW/G&#10;9ZtcdYYHB/s39OQn3ODMMnHKF0KYmoivGQAAuZntLg/jJ+yV3PVySlOXx49vtM7/i+s2C0WvHnxr&#10;U5U/St30XNLd9tVh8tKT4ysHAEAuJi84JnS3eHlyx8smVfG95dXAG+J6zUI1Updb92/4yBMegIwy&#10;+tmlYfqmK+PrBwDAfDV17cWh9+kNkjtdPikebIaLTeM6zWLQbPj8/91U5UHpByKfjH9lpzD78D3x&#10;dQQAYL6Y+cWtYeyQrZI7XE7p1sW+YdOB/xnXaBabkeF1XtqpirNTD0c2WbYkTJx5aHw1AQBYoybG&#10;wsTJn0/vbTmlKk59dMNi3bg2s9h16oH3NVXx0+TDkkl6O70pTF15VnxTAQBY3SYvOSl0t3lVclfL&#10;JU1dXNfU5dvjmgz/VTNUfLJfnKZSD08uGd1/ozD9s+viawsAwKo2feMVYXTvDyV3s1zSVGWnU5Xb&#10;xLUY2o0uG/i//Wb9ldSDlFPGj9sjzDaPxNcYAICVbebBu8LYkTskd7HMcvB9H1zyp3EdhienM1S8&#10;qlMV30k8UNmku/lLwuR5X42vNAAAK8vEGQcn96+c0lTluSP14Mvi+gtPT7cuqqYq7k49ZLmkt9s7&#10;w9Q1F8XXGwCAp2vqijNCb4c3JHeubFKVt3SqwffHdReeubDBwG+PDBV7JR+4jDJ28JZh5u6fxtcd&#10;AIAna/rWa8LofnVyx8olTV1M9/PJuOLCyje+rFy7qcsTUw9gThk/ad8wOz4aX38AANrMLn8wjB+z&#10;W3KnyivFVx4dWufZca2FVWtkqHxTpyqvSj+MeaS79fph8uIT41EAAMCKJs45MnQ2WS+5S+WT4pK5&#10;v5sf11hYvfoP4UebunzkiQ9mPhn9zAfC9A2Xx2MBAICpq88LvV3eltydcsnc38Fv6qKKayusOY8t&#10;Xfd/daty/9SDmlPGvvyJMPPAnfGYAABYfGZ+fmMYO3Dz5K6UVapyzxs2GPjtuK7C/NAdHnxhU5ff&#10;TD60GWXi9INCmJ2NxwYAwMI32xsJ4yfundyNcsrc37VvlpVrx/UU5qdONbhBU5U3pB7iXNL7xL+E&#10;qcvPiEcIAMDCNXnhcaG75SuSO1Eu6e+eV3Wr8o1xHYU89Bv+x/sZSz3UuWR0vypM3/LDeJwAACwc&#10;U9ddEnp7vCe5A2WUhztVuXlcPyE/vaHn/UWnKg5LPNxZZfyYT4XZxx6MxwsAQL5m7v1ZGDt0m+TO&#10;k1O6dfn5R5et9wdx7YS8jS4b+MemLi5MPezZZJP1wsQ5X45HDQBAZqYmwsQpX0jvORmlqYozukPr&#10;vCCumbCwjFQDSztVcXvq4c8lvV3eGqZ+cF48eQAA5r/JS08O3e1endxtcklTF9c3w8U741oJC1fY&#10;da3/1qmL3VIvQk6Z+8jNuY/eBACYr6ZvujKMfnZpcpfJJlXR69bFdnGVhMVjeTXwnP7Df2zyxcgo&#10;cx/BOdtr4rEEALDmzTz0izD2lZ2Su0tOGRkqDu0uHfizuD7C4tQdLl7f1MUVqZckl8x9FOfkRcfH&#10;IwoAYM2ZOPOQ0BlektxZckl/Nzx/ZLj4h7guAnOaqtik/3Lcn3ppcsncR3POfUQnAMDqNvW9M0Nv&#10;xzcmd5RsUpW39fPBuB4CK3pg04H/2dTl55IvUEYZO2zbMHPv7fH4AgBYdaZvuzaM7r8suZPkkv7+&#10;N9vPrnElBH6dTlUu6b88p6z4MuWWiVO/EMLUZDzOAABWntmRh8P4cZ9O7iA5panKox+rl/xtXAOB&#10;p6IZKt/Wf4muTb1cuaS73WvC5GWnxKMNAOCZmzz3qNDd7MXJ3SObVOVlnaHB18S1D3gmRqpym/6L&#10;1TzhRcsoo/t8JEzf/P14zAEAPHVTP7wg9D71juSukUuaurynWw8OxzUPWFk6H1zyp52qPDj14uWU&#10;8aM+GWYfuTceewAAv97MXTeFsYO2SO4WOWWkKvYOS5/9rLjeAavCSD34sv4Ld86KL2BWWbZumDjr&#10;sHgEAgCkzY52wvjX90nvE1mlOKnZaGAgrnPA6tCpBt/fVOUt6Zcyj/R2elOY+v634pEIAPAfJr99&#10;Quh+7JXJHSKfFFd36+LNcX0D1oSmGti5qYvp9EuaR0a/sHGYvv3H8XgEABaz6esvDaN7vi+5M2ST&#10;qnh0ZKjYMq5rwJo2OrTOs5uqOCr5wmaU8eP3CLOdR+NxCQAsJjP33RHGDt8uuSPklKYuvrh8k8E/&#10;jGsaMJ906oFXd+riktTLm0u6m780TJ5/dDw6AYAFb3oqTJx2QHIvyCpVeWavHlwvrmXAfNZURd3P&#10;L5Ivcybp7fauMPWji+JJCgAsRJOXnRq62782uQtklBs7ywY3iGsYkIvZjz7nf4zUxWcSL3VWGfvS&#10;x8LML26JxyoAsBBM33xVGP3chsnZn0uaqhzv5xNx9QJy1VTFOv18PfWi55SJb+wXwsRoPGYBgBzN&#10;/S7G8aN2Ts76rFKVh/eGXvAXcd0CFoKRunhzpy5+kHzpM0l3638Ok9/5ejxyAYCczP0Oxs5Gz0/O&#10;+FzS1MWFo8sG/jGuV8BC1KnKLZqqeDR1COSS0c98MEzfeEU8fgGA+Wzudy72dnpzcqZnk6q4faQa&#10;WBrXKWChm/uoy7mPvEweCBll7MufCDMP3hWPYwBgPpn7HYtzv2sxNcPzSrFbWGut34hrFLCYzH30&#10;ZVOVZ6YPh3wyccbB8WgGANa02ebRx3+3Ympm55SmLo4dGy7+Pq5NwGLWPxTe3c+N//mQyC29T7wh&#10;TF1xRjyqAYA1Ye53Kc79TsXUrM4mVXn58qHi9XFNAvgPcx+NOfcRmcnDI5OM7leH6Vuvicc2ALA6&#10;TF1zUejt9s7kbM4lTV3c39TlxnEtAkjrbbTuX3aGy8NTB0lOGT9mtzC7/MF4jAMAq8LM3T99/Hcm&#10;pmZxVqnKfcKy9X43rkMAv15TD76yqcqLkodKLtn0RWHinCPjkQ4ArCyz470wftK+6fmbV07uDC0p&#10;4/oD8NSN1IMf6R8md6xwuGSV3i5vC1NXnx+PeADgmZi8+MTQ3Xr95MzNKNc09eBb47oD8MyctMFa&#10;v9mpi08nDpusMnbg5mHmzp/E4x4AeCqmb/huGP3MB5IzNpc0VTnSqQa2iisOwMo18pF1/l+3Ko5L&#10;HUA5ZfzEz4bZ0U48/gGAX2XmgTvD2BEfT87UnNLUxYEjm639x3GtAVh1unXxL01VfC91GOWS7sf+&#10;MUxedHwcBQDAE8zMhInTD0zO0bxSfGt5NfCSuMYArD7NULFpvzg9kD6c8sjonu8N0z++NE4GAGDO&#10;5OWnh+7HX5+cnbmkqYubO0PFe+PaArBmPDT0vN/vH0j7pg6qnDJ22HZh5r7b45gAgMVp+qdXh9F9&#10;q+SszCVNVUz2d5Md46oCMD90NyzW7VTFqamDK6dMnPrF/rSYimMDABaH2UfvD+NH75qcjVmlKr/c&#10;qwf/Kq4nAPNPU5dvb+riuuQhlkm62782TF52ahwhALCwTZx9ROhs/MLkTMwl/f3j4ma4XD+uIwDz&#10;38hQsW2nKjupQy2XjH5uwzB981VxnADAwjJ11Tmht/NbkjMwlzRVeedIVW4Y1w+AvNxflf+nf5h9&#10;acXDLbeMH7VzmH3kvjheACBvM3dcH8YO2DQ587JKVe4eNtjgN+PaAZCvkaHy5f1D7dzkYZdLNnp+&#10;mDjrsDhqACA/s93lYfyEvdJzLqN06/L4kXrt58Y1A2Dh6B9yH2jq8tYVD76c0vvkm8PU98+OowcA&#10;8jB5wbGhu8XLk7MtlzRVceXyauANca0AWLiaqtyln5nUYZhLRr+4SZi+/cdxDAHA/DR17cWh9+kN&#10;krMsnxQPNsPFpnGNAFgcxjZa92+auvxq+mDMJ+Mn7BlmO4/FsQQA88PMPbeGsUO2Ts6unNKti33n&#10;fudjXB8AFp/O0OBrOlV5aeqQzCXdj74sTJ5/TBxRALAGTYyFiZM/n5xXOWWkKk6b+x2PcV0AoKkH&#10;hpu6uCd1aOaSuR95mPrRt+PEAoDVa/KSk0J3m1clZ1QumftdjnO/0zGuBwD8Z2Hps581UhV7pw7Q&#10;nDJ2yFZh5he3xvEFAKvW9I1XhNG9P5ScSdlk7nc3VuU2cSUA4FdpNhoY6NTFSckDNaNMnLzf4z8a&#10;AQCrwsyDd4exI3dIzqDMcnDng0v+NK4BADxZI1Xxb/3idHXiYM0m3W3++fEfkQCAlWnijIOTcyen&#10;NFV57kg9+LI49gF4ujrDxZZNXTyWOmxzydyPSkz/5HtxzAHA0zN1xTdDb4c3JGdNNqnKWzrV4Pvj&#10;mAdgZVheDfxRUxUHJA/ejDL3oxNzP0IBAE/F9K3XhNH96uRsySVNXU536+KTcbQDsCr0lpUvauri&#10;rNRBnFMmvvmlOAIBoN3s8gfD+DG7JWdJTmmq4qhHh9Z5dhznAKxqnap4T/8A/smKB3JO6e3wr2Hq&#10;e9+MIxEA/quJc44MnU1flJwh+aS4pDNcvCqObwBWt6Yqd+hnIn1I55HRzw+H6dt+FMcjAIvd1NXn&#10;hd4ub0vOjFzSVMXd3bqo4rgGYE3q1YN/1T+cj1jxsM4t48d+OsyOPBTHJQCLzczPbwxjB26enBE5&#10;ZWSo2OuGDQZ+O45pAOaLZmjwn5qq/Hbq8M4mm74oTJz7lTg6AVgMZntNGD9x7/RcyChNXZ7YLCvX&#10;jmMZgPlqpCo37B/cP1/xIM8pvV3fHqZ+eEEcpQAsVJMXHhe6W74iOQtySVOVV3Wr8o1xDAOQg4vX&#10;X/+3OlW5e+pgzyljB300zNx1UxyrACwUU9ddEnp7vCd59meUhzvD5eZx9AKQo5F6yXO7dXl84pDP&#10;KuNf3yfMjnXjmAUgVzP3/iyMHbZt8qzPKU1V7v/osvX+II5bAHLXrQbe0FTFlalDP5d0P/bKMPnt&#10;E+LIBSArUxNh4pQvJM/3rFKVZ3SH1nlBHK8ALDSdemCzTl08mBwCmWR0z/eF6esvixMYgPlu8tKT&#10;Q3e71yTP9FzS1MX1zXDxzjhOAVjIHv7Ac/6/pir2Sw2EnDJ2+PZh5v474jgGYL6ZvunKMPrZpckz&#10;PJtURa8/M7ePIxSAxaRbDzy/UxenJQdERpk47YAQZqbjeAZgTZt56Bdh7Cs7Jc/svFIc2l068Gdx&#10;bAKwWDVV8Y5+fpweFnmku/3rwuR3T4ujGoA1ZeLMQ0JneEnyrM4lTV2cPzJc/EMckwDw70bqYrtO&#10;XXRTwyOXjH5uwzD90x/EsQ3A6jJ15Vmht+Mbk2dzNqnK2/r5YByLAPBEDywd+LNOVRySHCQZZfyr&#10;u4TZR++PYxyAVWX6tmvD6P7LkmdxRplt6nLXOAoB4Neb+1GE/gA5b4WBklc2ekGY+NbhcaQDsDLN&#10;jjwcxo/bPX3+ZpSmKo8eq5f8bRx/APDUzP1oQn+Y3JYaMrmk98l/C1NXnRNHPADP1OS5R4XuZi9O&#10;nrkZ5bLO0OBr4rgDgGdm7kcV+plNDJxsMvbFTcPMHdfHcQ/AUzX1wwtC71PvSJ6xGeWeph5cFscb&#10;AKw8yzcc/Lu5H11IDJ+sMn7CXmG2uzyOfwB+nZm7bgpjB22RPFNzykhV7B2WPvtZcawBwKrRGR58&#10;bX/wXLbiIMop3S1eHiYvODauAgCkzI51w/jX90meo3mlOKnZaGAgjjEAWD3mfqShqcp708Mpj/Q+&#10;vUGYuvbiuBoA8EuT3z4hdD/2yuTZmU+Kq7t18eY4tgBg9Zvd6mW/M1KXn00PqnwydsjWYeae2+Ka&#10;ALB4TV9/WRjd833JszKXNHXxWGeo2DKOKgBY8zr1OkWnKr6RGlw5ZeLkz4cwOR7XBoDFY+a+O8LY&#10;4dslz8ac0i9LX1y+yeAfxvEEAPPLyPDAWzp18cPUEMsl3W1fFSYv+UZcIQAWuOmpMHHaAcnzMKtU&#10;5Zm9enC9OI4AYH7rl6aPNVWxPDnUMsno3h8O0z/5XtwoABaeyctODd3tX5c8AzPKjf28O44fAMjH&#10;yIfW/uNmqDhwhcGWXcaO3DHMPPSLuF4A5G/65qvC6Oc2TJ55uaSpyvF+PhFHDgDkqzdcvLipi2+l&#10;Bl42GR4ME988JK4aAHmafeTeMH7UzulzLqdU5eG9oRf8RRwzALAwdIaK93aq4qbk8MskvR3/NUx9&#10;78y4egDkY+Ksw0Jno+cnz7Zc0tTFhU29zivjWAGAhak/8HZsqmIyNQxzyej+y8L0bdfGNQRg/pr6&#10;/rdC75NvTp5luaQ/M+4YqQaWxjECAAvf6EeKv+5U5ZdTgzGnjB/76TA78nBcSwDmj+nbfxxGv7Bx&#10;8uzKK8VuYa21fiOODwBYXJrhcv2mLi9OD8k80t3sxWHy3KPiigKwZs02j4bx4/dMnlc5pVsXx44N&#10;F38fxwUALG4jQ+VQpyrvTA3NXNL71DvC1A8viCsLwOo3ef7Robv5S5NnVDapysuXDxWvj+MBAPil&#10;q5et99/7w3KPJwzPzDJ28BZh5q6b4/oCsOpNXXNR6O32ruSZlEuauri/qcuN40gAANqMDA0+r1uV&#10;J6QGak4ZP+lzYXasG9cZgJVv5u6fhrEvfSx5BmWVqtwnLFvvd+MYAACejO7w4L82dfn95HDNJN2t&#10;Xhkmv/21uNoArByz470w/o19k+dOZjn5kY8MDsZjHwB4OjpVuXk/DyUGbTYZ3ev9Yfr678ZVB+Dp&#10;m7z4xNDdev3kWZNLmqr8UVMPvjUe8wDAM/XosvX+oKnLz6cGb04ZO2L7MHP/z+PaA/DkTd9weRj9&#10;zAeSZ0s2qcqRTjW4VTzaAYCVrTu0zgs6VXF6chBnlInTDwxhZiauQQDtZh64M4wd8fHkWZJTmro4&#10;cHaztf84HucAwKrUDBfv7A/f61NDOZd0P/76MHn5aXElAljB7EyYOP2g5PmRU5qqOHt5NfCSeHwD&#10;AKtTfxBv36mKXmpI55LRfYfC9C1Xxw0JIITJy08PvY+/Pnlm5JPi5s5Q8d54XAMAa8qDw2v/eX8w&#10;H5oe2Plk/Ohdw+yjD8R1CViM5v7jyei+VfKMyCVNVUw2dbFjPKIBgPmiP6Rf0a2L81MDPJts/MIw&#10;cfYRcXUCFovZR+9//D+aJM+FnFKVX37kI8Vfx2MZAJiPusPFh5q6+FlymGeS3s5vCVM/ODeuUsBC&#10;NvcfSeb+Y0nqLMglTV1e3AyX68djGADIQacqPpUa7Dll7IBNw8zPb4hrFbCQTF11zuP/cST17ueS&#10;pirv7FblhvHYBQBys3y4+PumLo9JDfqcMv61z4TZ3khcs4Cczdxxw+P/MST1rmeV4XL3i9df/7fi&#10;cQsA5KxTla/rD/jvPmHgZ5TuFv8QJi88Nq5cQG5mu8vD+Al7Jd/vnNJU5Qkj9ZLnxuMVAFhI+oN+&#10;o37uSy0BuaS3+7vD1HXfiSsYkIPJC44N3S1ennync0lTFVd2q4E3xOMUAFiowrL1frdfmvZJLQQ5&#10;ZezQbcLMvT+L6xgwH01de3HofXqD5DucT4oHm+Fi03iEAgCLRWdoSdmpypPTC0I+mThl//5WNhHX&#10;M2A+mLnn1jB2yNbJdzandOti34eGnvf78dgEABajph58a38xuGbFRSGndLd9dZi89OS4qgFrzMRY&#10;mDj588n3NKeM1MVp3Q2LdeMxCQAw98EQg1s1VTmSWh5yyehnl4bpm66MmxuwOk1eclLobvOq5LuZ&#10;S5q6uK6py7fHYxEA4L9qlj33T5qqOCi1SOSUsa/sFGYfvieuccCqNH3jFWF07w8l38VsUpWdfraJ&#10;RyEAwK/WqwZe0i9OZycXi1wyvCRMnHloXOmAlW3mwbvD2JE7pN+/vPKlzsZL/jQefwAAT16nHnhf&#10;py5uTiwY2aS34xvD1JVnxRUPWBkmzjg4+b7llKYqzx2pB18WjzsAgKevqYqd+plKLR25ZHT/jcL0&#10;z66L6x7wdExd8c3Q2+ENyXcso9zSqQbfH483AICVY3TZwP/t1MWRieUjq4wft3uYbR6J6x/wZEzf&#10;ek0Y/fxw8p3KJU1dTjfVwM7xSAMAWDU6VfHP/XwntZDkku5mLwmT5301roJAm9nlD4bxY3ZLvkc5&#10;pamKox4dWufZ8RgDAFj1mrqo+ovIXSsuJjml96l3hqlrLoyrIfCfTZxzZOhs+qLku5NPiks6w8Wr&#10;4rEFALB63bDBwG93qnLP9KKST8YO3jLM3P3TuCbC4jZ19Xmht8vbku9KNqmKu7t1UcWjCgBgzWqW&#10;lWt36/JrycUlo4yftG+YHe/FtREWl5k7bwxjB26efDdyyshQsVfYYOC34/EEADB/dKvyjU1VXpVa&#10;YnJJd6t/CpMXnxhXSFj4ZntNGD9x7+T7kFOaujxx7j/exOMIAGD+6i8vH+3n4f+8zOSW0b0+EKZv&#10;uDyulLAwTV50fOhu+YrkO5BNqvKquf9YE48fAIA8PLZ03f/VVOX+yQUno4wd8fEw88Cdcb2EhWHq&#10;uktCb4/3JJ/5jPLw8rr8aDxyAADy1B0efGF/sTljhUUnu0ycflAIs7Nx3YQ8zdz7szB22LbJZzyn&#10;zP3HmEeXrfcH8ZgBAMhfUw++q7/k3JBafnJJ7xP/EqYuPz2unpCRqYkwccoXks91VqnKM7pD67wg&#10;HisAAAtPUw98vFMXo8llKJOM7luF6Vt+GDdRmN8mLz05dLd7TfJZziVNXVzfGy7eGY8RAICF7aGh&#10;5/1FpyoOSy1GOWX86E+F2cceiGspzC/TN10ZRj+7NPnsZpOq6DVVsX08OgAAFpdm2cA/dqviguSi&#10;lEs2eWGYOPvLcUWFNW/m4XvC+Fd2Sj+vWaU4tLt04M/icQEAsHh16+LDTVXcnl6a8khvl7eGqR+c&#10;F1dWWDMmzjwkdIaXJJ/RXNLUxfmjw8U/xOMBAIA5Ya21fqMzVOyWWqByytiBm4WZn98Y11dYPaau&#10;PCv0dnxj8pnMJlV528hQ8aF4JAAAkLK8GnhOUxfHJheqjDL+tb3DbK+J6yysGtO3XRtG91+WfAZz&#10;SlOXu8YjAACAJ6M7VLy+U5WXp5arXNLd8hVh8sLj4moLK8/syMNh/Ljdk89dTmmq8uixesnfxtce&#10;AICnqqnLjZu6uD+1bOWS3h7vCVPXXRJXXXhmJs89KnQ3e0nyWcsoly3fcPC18TUHAOCZmP3gkt9r&#10;qvJziaUrq4wdtm2Yufdnce2Fp2bqhxeE3qfekXy2ckn/Pb63qQeXxVcbAICVqTM8ONhfuk5ZcQnL&#10;LROnfqG//U7GNRh+tZm7bgpjB22RfJaySlXsHZY++1nxdQYAYFVphsq3daryR8mlLJN0t3tNmLzs&#10;lLgSwxPNjnXD+Nf3ST4/eaU4qdloYCC+vgAArC79ZWzrpi6bJy5o+WR0n6Vh+qbvxxUZ/t3kt08I&#10;3a1emXxm8klx9UhV/Ft8XQEAWBOaDZ//vztVeXB6Ycsn40d9Msw+fG9cl1mspq+/LIzu+b7kM5JL&#10;mrp4rDNUbBlfUQAA5oPe8JKXNnV5TmqByybL1g0TZx0aV2cWk5n77ghjh2+ffi4ySr8sfTFsMviH&#10;8bUEAGC+6VQD7+9UxU9Ty1wu6e30pjD1/W/FVZoFbXoqTJx2QPI5yCpVeebyofJF8TUEAGC+a+ri&#10;k/1MJ5e7TDL6hY3D9O3Xxc2ahWbyu6eG7vavS977jPKTft4dXzsAAHIyOrTOs5uqOGqFBS+7jB+/&#10;R5jtPBrXbHI3ffNVYfRzGybvdS5pqnK8n0/EVw0AgJx1hotXderiktTil0u6m780TJ5/dFy5ydHs&#10;I/eG8a/unLy/WaUqD+8NveAv4usFAMBC0VRF3amKu5NLYCbp7fbOMPWji+IKTi4mzjosdDZ6fvKe&#10;5pJuXV7Y1Ou8Mr5OAAAsRLd89Dn/o1MXe6UWwpwy9qWPhZlf3BLXcearqe+fHXqffHPyHuaSpiru&#10;GKkGlsZXCACAxaC/BK7TrcsTUwtiThn/xr5hdmI0rufMF9O3//jxD+1I3bO8UuwWwlq/EV8bAAAW&#10;m+5w+aamLn6QXhbzSHfr9cPkd74eV3XWpLkP5xg/fs/kfcop3bo4dnk18Jz4mgAAsNh1qnKL/qL4&#10;yIqLY04Z/cwHw/SNl8fVndVt7kM55j6cI3VvcklTF1d0h4rXx9cCAAD+w/JNBv+wqcsvpBbJnDL2&#10;5U+EmQfvims8q9rch3D0dntX8l7kkn5Rur//7G8cXwUAAGjXqwfX6y+R31xxqcwtE2ccHFd6VoWZ&#10;u3/6+IdvpK59VqnKfe774JLfi48/AAA8OZ1qcIP+MnljcsnMJL1P/EuYuuKMuOKzMsyOjz7+YRup&#10;651TRurylM7w4GB83AEA4OlpqvIT/QVzbMWFM6eM7leH6VuviSs/T9fkxSc+/iEbqWucS/rP84+a&#10;evCt8fEGAIBn7uEPr/uXnao8PLWA5pTxYz4VZpc/GNd/nqzpGy4Po5/5QPKaZpSRTjW4VXykAQBg&#10;5WvqwVd26/LCxDKaTzZZL0ycc2SsAvwqMw/cGcaO+Hj6OmaUbl0c2Cx77p/ExxgAAFatbjWwtKmK&#10;O1LLaS7p7fK2MHX1+bEa8F/MzoSJ0w9KXrec0n9Gz15eDbwkPrYAALD6hF3X+m+duvh0alHNKWMH&#10;bh5m7vxJbApMXX764x+WkbpW+aS4uTNcvDc+qgAAsOaMfGSd/9dUxXHpxTWfjJ/42TA72om1YfGZ&#10;vuXqMLpvlbw2uaT/HE5262LH+GgCAMD80V9U/6VTF1ekFtlc0t3yFWHyouNjhVgcZh+9P4wfvWvy&#10;euSUflk68pGPFH8dH0cAAJif+ovrJv08kFpqc0lvj/eG6R9fGivFwjVx9hGhs/ELk9cglzR1eXEz&#10;XK4fHz8AAJj/wqYD/7Opi31TC25OGTtsuzBz3+2xXiwcU1edE3o7vyX5PeeSpirv7FblhvGRAwCA&#10;/Dy6YbFupypOTS28OWXi1C+GMD0V60a+Zu64IYwdsGnye8wqw+XuYf31fys+ZgAAkLemLt/eX3Sv&#10;fcLim1G62702TF52aqweeZntLg/jX/tM8vvKKU1VnjBSL3lufKwAAGBh6VTlNv2lt5NahnPJ6D4f&#10;CdM3XxWryPw3ecGxobvFy5PfSzapyiu71cAb4mMEAAALV2fjJX/aX4K/9ISlOLOMH7VzmH3kvlhL&#10;5p+pay8Ovd3fnfza80nxYDNcbBofHQAAWDx69eDLmqo8N70oZ5KN1g0TZx0WK8r8MHPPrWHskK3T&#10;X29Gaapiv4eGnvf78XEBAIDFqb8cf6CfW/7zspxbep98c5j6/tmxsqwhE2Nh4uTPJ7++vFKc1t2w&#10;WDc+HgAAwJymKnfuZya9ROeR0S9sEqZv/3FsMKvP5CUnhe42r0p+TbmkqYvr5j4cJD4OAADAisY2&#10;Wvdv+kvzV1MLdU4ZP37PMNt5LNaZVWf6J98Lo3t/KPk1ZJOq7IwMFdvGRwAAAPh1OvXAqztVcWly&#10;wc4k3Y++LEyef0ysNivXzIN3h7Ejd0j+uZnlS3MfAhJvOwAA8FQ09cBwUxe/SCza2aT36XeFqR99&#10;O1adZ27im19K/jk5Ze7DPuY+9CPeZgAA4Om6Y+mzn9Wpi8+kFu+cMnbIVmHmF7fG2vPUTV3xzdDb&#10;4Q3Jf3dGuaVTDb4/3loAAGBlaTYcGOhWxdcTS3hWmfjGfo9/ot2TNX3rNWH088PJf1dGmZ77UI94&#10;KwEAgFWlWxdvburi6sRSnk262/xzmPzOSbESpc0ufzCMH7Nb8p/PKU1VHDU6tM6z4+0DAABWh85Q&#10;sWWnKh5NLem5ZO4T7qZvvCJWpP8wcc6RobPpi5L/TD4pLukMF6+KtwsAAFjdllcDf9TUxRfTC3s+&#10;mfvEu7lPvpu6+rzQ2+Vtyf9NNqmKu5uqqOMtAgAA1rTeUPmiTlWemVzgZfVlqNgrbDDw2/G2AAAA&#10;80l/aX93Pz/5L0u8rPI0dXlis6xcO94GAABgPmuqcod+xlPLvazEVOVV3ap8Y7zsAABALh6uB/+q&#10;v9Qf8YQlX55xmrp8pP9/PxovNQAAkKtmaPCfmqq8aMWlX55e+tdy/0eXrfcH8fICAAALQbce/EhT&#10;lz9PlQB5EqnKM7pDS14QLycAALDQhA02+M3+4r97shBIMk1dXN/UA++KlxAAAFjoRuq1n9svAsen&#10;CoL8e5qqGO1n+3jJAACAxaZbDbyhUxXfSxWGxZ3i0O6mA38WLxMAALCYNcPFpv2S8GC6PCyedOvi&#10;/KYqXhEvCwAAwL+bHXre7/fLwn6pIrHQ0/++fzYyVHwoXgoAAIC0x+qB53fq4rRUsViIaepy1/it&#10;AwAAPDlNVbyjqYvrUiVjQaQqjx6rl/xt/HYBAACeuu5wsW2/OHWTpSPPXLZ8ePC18dsDAAB4ZjpV&#10;+X9GquKQRPnIJk1V3tvUg8vitwQAALByjS4rX97U5XmpQjKvUxV7h6XPflb8NgAAAFadTlV+sF9E&#10;bn1CMZl3KU7q1OsU8csGAABYfZqq3KWf2XRZWXNpquKHI1Xxb/HLBAAAWDPmPmmuX5qOThWX1Z/i&#10;sc5wsWX80gAAAOaHztDgazpVeVm6yKz6NHXxxbDJ4B/GLwcAAGD+mfskuqYu70mVmlWRpirOWj5U&#10;vij+8QAAAPPbXe/6q9+Z+2S6VMFZiflJP++OfyQArGRrrfX/AwwFPz20WZW7AAAAAElFTkSuQmCC&#10;UEsDBAoAAAAAAAAAIQACPmzzBwIAAAcCAAAUAAAAZHJzL21lZGlhL2ltYWdlNi5zdmc8c3ZnIHdp&#10;ZHRoPSIyMTEuMSIgaGVpZ2h0PSIyNDMuNyIgdmlld0JveD0iMCAwIDIxMS4xIDI0My43IiB4bWxu&#10;cz0iaHR0cDovL3d3dy53My5vcmcvMjAwMC9zdmciIHhtbG5zOnhsaW5rPSJodHRwOi8vd3d3Lncz&#10;Lm9yZy8xOTk5L3hsaW5rIiBvdmVyZmxvdz0iaGlkZGVuIj48c3R5bGU+DQouTXNmdE9mY1RobV9C&#10;YWNrZ3JvdW5kMV9GaWxsX3YyIHsNCiBmaWxsOiNGRkZGRkY7IA0KfQ0KLk1zZnRPZmNUaG1fVGV4&#10;dDJfU3Ryb2tlIHsNCiBzdHJva2U6I0YzNjQyQzsgDQp9DQo8L3N0eWxlPg0KPGRlZnM+PC9kZWZz&#10;PjxwYXRoIGQ9Ik0yMDkuNiAxODEuOSAyMDkuNiA2MS44IDEwNS41IDEuNyAxLjUgNjEuOCAxLjUg&#10;MTgxLjkgMTA1LjUgMjQyWiIgY2xhc3M9InN0MCBNc2Z0T2ZjVGhtX1RleHQyX1N0cm9rZSBNc2Z0&#10;T2ZjVGhtX0JhY2tncm91bmQxX0ZpbGxfdjIiIHN0cm9rZT0iI0YzNjQyQyIgc3Ryb2tlLXdpZHRo&#10;PSI2LjE4MzE1IiBzdHJva2UtbWl0ZXJsaW1pdD0iMTAiIGZpbGw9IiNGRkZGRkYiLz48L3N2Zz5Q&#10;SwMEFAAGAAgAAAAhABllIEnjAAAADgEAAA8AAABkcnMvZG93bnJldi54bWxMj8FqwzAQRO+F/oPY&#10;Qm+NJLttgmM5hND2FApJCqU3xdrYJpZkLMV2/r6bU3vbYR6zM/lqsi0bsA+NdwrkTABDV3rTuErB&#10;1+H9aQEsRO2Mbr1DBVcMsCru73KdGT+6HQ77WDEKcSHTCuoYu4zzUNZodZj5Dh15J99bHUn2FTe9&#10;HinctjwR4pVb3Tj6UOsONzWW5/3FKvgY9bhO5duwPZ8215/Dy+f3VqJSjw/Tegks4hT/YLjVp+pQ&#10;UKejvzgTWKsgfZYpoWQImdCqGyKSeQLsSNdcJinwIuf/ZxS/AAAA//8DAFBLAwQUAAYACAAAACEA&#10;E74mueQAAAC1AwAAGQAAAGRycy9fcmVscy9lMm9Eb2MueG1sLnJlbHO8k8tqwzAQRfeF/oOYfS3b&#10;SUwpkbMphWxL+gGDNJZFrQeSGpq/r6AUGkjdnZaaYc49XND+8GkXdqaYjHcCuqYFRk56ZZwW8HZ6&#10;eXgEljI6hYt3JOBCCQ7j/d3+lRbM5SjNJiRWKC4JmHMOT5wnOZPF1PhArmwmHy3m8oyaB5TvqIn3&#10;bTvw+JsB4xWTHZWAeFQbYKdLKMn/s/00GUnPXn5YcvlGBDe2ZBcgRk1ZgCVl8Hu4aYLTwG879HUc&#10;+iad/3To6jh0az0MdRyGtR52dRx2az1s6zhsf3rgV59t/AIAAP//AwBQSwECLQAUAAYACAAAACEA&#10;qNbHqBMBAABJAgAAEwAAAAAAAAAAAAAAAAAAAAAAW0NvbnRlbnRfVHlwZXNdLnhtbFBLAQItABQA&#10;BgAIAAAAIQA4/SH/1gAAAJQBAAALAAAAAAAAAAAAAAAAAEQBAABfcmVscy8ucmVsc1BLAQItABQA&#10;BgAIAAAAIQDyjwQi5QIAAC0KAAAOAAAAAAAAAAAAAAAAAEMCAABkcnMvZTJvRG9jLnhtbFBLAQIt&#10;AAoAAAAAAAAAIQAsNp0l/08AAP9PAAAUAAAAAAAAAAAAAAAAAFQFAABkcnMvbWVkaWEvaW1hZ2Ux&#10;LnBuZ1BLAQItAAoAAAAAAAAAIQDrGyMjzQEAAM0BAAAUAAAAAAAAAAAAAAAAAIVVAABkcnMvbWVk&#10;aWEvaW1hZ2UyLnN2Z1BLAQItAAoAAAAAAAAAIQDU9/gFJSAAACUgAAAUAAAAAAAAAAAAAAAAAIRX&#10;AABkcnMvbWVkaWEvaW1hZ2UzLnBuZ1BLAQItAAoAAAAAAAAAIQBkIcQnVgEAAFYBAAAUAAAAAAAA&#10;AAAAAAAAANt3AABkcnMvbWVkaWEvaW1hZ2U0LnN2Z1BLAQItAAoAAAAAAAAAIQBLY9eFhWUAAIVl&#10;AAAUAAAAAAAAAAAAAAAAAGN5AABkcnMvbWVkaWEvaW1hZ2U1LnBuZ1BLAQItAAoAAAAAAAAAIQAC&#10;PmzzBwIAAAcCAAAUAAAAAAAAAAAAAAAAABrfAABkcnMvbWVkaWEvaW1hZ2U2LnN2Z1BLAQItABQA&#10;BgAIAAAAIQAZZSBJ4wAAAA4BAAAPAAAAAAAAAAAAAAAAAFPhAABkcnMvZG93bnJldi54bWxQSwEC&#10;LQAUAAYACAAAACEAE74mueQAAAC1AwAAGQAAAAAAAAAAAAAAAABj4gAAZHJzL19yZWxzL2Uyb0Rv&#10;Yy54bWwucmVsc1BLBQYAAAAACwALAMYCAAB+4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3" o:spid="_x0000_s1027" type="#_x0000_t75" alt="Hexagon 4" style="position:absolute;left:-20723;top:9031;width:35317;height:40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wYgwQAAANoAAAAPAAAAZHJzL2Rvd25yZXYueG1sRI9Pi8Iw&#10;FMTvgt8hPMGLrOn6j6UaRRTBi4q6e382z7bYvHSbqPXbG0HwOMzMb5jJrDaFuFHlcssKvrsRCOLE&#10;6pxTBb/H1dcPCOeRNRaWScGDHMymzcYEY23vvKfbwaciQNjFqCDzvoyldElGBl3XlsTBO9vKoA+y&#10;SqWu8B7gppC9KBpJgzmHhQxLWmSUXA5Xo2Dphic92JsLHeX/9Y8Xnc12t1Wq3arnYxCeav8Jv9tr&#10;raAPryvhBsjpEwAA//8DAFBLAQItABQABgAIAAAAIQDb4fbL7gAAAIUBAAATAAAAAAAAAAAAAAAA&#10;AAAAAABbQ29udGVudF9UeXBlc10ueG1sUEsBAi0AFAAGAAgAAAAhAFr0LFu/AAAAFQEAAAsAAAAA&#10;AAAAAAAAAAAAHwEAAF9yZWxzLy5yZWxzUEsBAi0AFAAGAAgAAAAhAA9TBiDBAAAA2gAAAA8AAAAA&#10;AAAAAAAAAAAABwIAAGRycy9kb3ducmV2LnhtbFBLBQYAAAAAAwADALcAAAD1AgAAAAA=&#10;">
                <v:imagedata r:id="rId7" o:title="Hexagon 4"/>
              </v:shape>
              <v:shape id="Graphic 5" o:spid="_x0000_s1028" type="#_x0000_t75" alt="Hexagon 1" style="position:absolute;left:7019;top:33294;width:15831;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f6NxQAAANoAAAAPAAAAZHJzL2Rvd25yZXYueG1sRI9Ba8JA&#10;FITvBf/D8oTe6kYhpaSuQQXbUqFgDIK3Z/aZhGTfhuyqaX99tyD0OMzMN8w8HUwrrtS72rKC6SQC&#10;QVxYXXOpIN9vnl5AOI+ssbVMCr7JQboYPcwx0fbGO7pmvhQBwi5BBZX3XSKlKyoy6Ca2Iw7e2fYG&#10;fZB9KXWPtwA3rZxF0bM0WHNYqLCjdUVFk12MgkNOx61dfX7lbz/x/nJ6j+LdtlHqcTwsX0F4Gvx/&#10;+N7+0Api+LsSboBc/AIAAP//AwBQSwECLQAUAAYACAAAACEA2+H2y+4AAACFAQAAEwAAAAAAAAAA&#10;AAAAAAAAAAAAW0NvbnRlbnRfVHlwZXNdLnhtbFBLAQItABQABgAIAAAAIQBa9CxbvwAAABUBAAAL&#10;AAAAAAAAAAAAAAAAAB8BAABfcmVscy8ucmVsc1BLAQItABQABgAIAAAAIQDLnf6NxQAAANoAAAAP&#10;AAAAAAAAAAAAAAAAAAcCAABkcnMvZG93bnJldi54bWxQSwUGAAAAAAMAAwC3AAAA+QIAAAAA&#10;">
                <v:imagedata r:id="rId8" o:title="Hexagon 1"/>
              </v:shape>
              <v:shape id="Graphic 6" o:spid="_x0000_s1029" type="#_x0000_t75" alt="Hexagon 3" style="position:absolute;left:-10415;top:34422;width:16477;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z1pwgAAANoAAAAPAAAAZHJzL2Rvd25yZXYueG1sRI/dasJA&#10;FITvC77DcgTv6qYKtqSuUgR/ripaH+A0e0yWZM+G7FHj23cFoZfDzHzDzJe9b9SVuugCG3gbZ6CI&#10;i2AdlwZOP+vXD1BRkC02gcnAnSIsF4OXOeY23PhA16OUKkE45migEmlzrWNRkcc4Di1x8s6h8yhJ&#10;dqW2Hd4S3Dd6kmUz7dFxWqiwpVVFRX28eAMbPznI/uzef/eupu33aSp1MTVmNOy/PkEJ9fIffrZ3&#10;1sAMHlfSDdCLPwAAAP//AwBQSwECLQAUAAYACAAAACEA2+H2y+4AAACFAQAAEwAAAAAAAAAAAAAA&#10;AAAAAAAAW0NvbnRlbnRfVHlwZXNdLnhtbFBLAQItABQABgAIAAAAIQBa9CxbvwAAABUBAAALAAAA&#10;AAAAAAAAAAAAAB8BAABfcmVscy8ucmVsc1BLAQItABQABgAIAAAAIQA1bz1pwgAAANoAAAAPAAAA&#10;AAAAAAAAAAAAAAcCAABkcnMvZG93bnJldi54bWxQSwUGAAAAAAMAAwC3AAAA9gIAAAAA&#10;">
                <v:imagedata r:id="rId9" o:title="Hexagon 3"/>
              </v:shape>
              <w10:wrap anchorx="page" anchory="page"/>
            </v:group>
          </w:pict>
        </mc:Fallback>
      </mc:AlternateContent>
    </w:r>
    <w:r>
      <w:rPr>
        <w:noProof/>
        <w:lang w:bidi="km-KH"/>
      </w:rPr>
      <mc:AlternateContent>
        <mc:Choice Requires="wpg">
          <w:drawing>
            <wp:anchor distT="0" distB="0" distL="114300" distR="114300" simplePos="0" relativeHeight="251660288" behindDoc="0" locked="0" layoutInCell="1" allowOverlap="1" wp14:anchorId="376761A4" wp14:editId="6F220717">
              <wp:simplePos x="0" y="0"/>
              <wp:positionH relativeFrom="page">
                <wp:align>left</wp:align>
              </wp:positionH>
              <wp:positionV relativeFrom="paragraph">
                <wp:posOffset>-1272328</wp:posOffset>
              </wp:positionV>
              <wp:extent cx="3166533" cy="2553970"/>
              <wp:effectExtent l="0" t="0" r="0" b="0"/>
              <wp:wrapNone/>
              <wp:docPr id="17" name="Group 17" descr="Multi-colored hexagons"/>
              <wp:cNvGraphicFramePr/>
              <a:graphic xmlns:a="http://schemas.openxmlformats.org/drawingml/2006/main">
                <a:graphicData uri="http://schemas.microsoft.com/office/word/2010/wordprocessingGroup">
                  <wpg:wgp>
                    <wpg:cNvGrpSpPr/>
                    <wpg:grpSpPr>
                      <a:xfrm>
                        <a:off x="0" y="0"/>
                        <a:ext cx="3166533" cy="2553970"/>
                        <a:chOff x="0" y="0"/>
                        <a:chExt cx="4088749" cy="3393580"/>
                      </a:xfrm>
                    </wpg:grpSpPr>
                    <pic:pic xmlns:pic="http://schemas.openxmlformats.org/drawingml/2006/picture">
                      <pic:nvPicPr>
                        <pic:cNvPr id="22" name="Graphic 22" descr="Hexagon 2"/>
                        <pic:cNvPicPr>
                          <a:picLocks noChangeAspect="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190005"/>
                          <a:ext cx="2771775" cy="3203575"/>
                        </a:xfrm>
                        <a:prstGeom prst="rect">
                          <a:avLst/>
                        </a:prstGeom>
                      </pic:spPr>
                    </pic:pic>
                    <pic:pic xmlns:pic="http://schemas.openxmlformats.org/drawingml/2006/picture">
                      <pic:nvPicPr>
                        <pic:cNvPr id="29" name="Graphic 29" descr="Hexagon 3"/>
                        <pic:cNvPicPr>
                          <a:picLocks noChangeAspect="1"/>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2137559" y="0"/>
                          <a:ext cx="1647825" cy="1905000"/>
                        </a:xfrm>
                        <a:prstGeom prst="rect">
                          <a:avLst/>
                        </a:prstGeom>
                      </pic:spPr>
                    </pic:pic>
                    <pic:pic xmlns:pic="http://schemas.openxmlformats.org/drawingml/2006/picture">
                      <pic:nvPicPr>
                        <pic:cNvPr id="30" name="Graphic 30" descr="Hexagon 1"/>
                        <pic:cNvPicPr>
                          <a:picLocks noChangeAspect="1"/>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2505694" y="59377"/>
                          <a:ext cx="1583055" cy="183261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F4D373E" id="Group 17" o:spid="_x0000_s1026" alt="Multi-colored hexagons" style="position:absolute;margin-left:0;margin-top:-100.2pt;width:249.35pt;height:201.1pt;z-index:251660288;mso-position-horizontal:left;mso-position-horizontal-relative:page;mso-width-relative:margin;mso-height-relative:margin" coordsize="40887,33935"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L8urnwwIAAOUJAAAOAAAAZHJzL2Uyb0RvYy54bWzklltv&#10;2yAYhu8n7T8g37c+hdixmlTTumaTqi3a4QcQjG1UcxCQQ//9PrDTNcmmTVVvql3E4WA+3u/lAXN1&#10;vRc92jJjuZLzKL1MIsQkVTWX7Tz68f32ooyQdUTWpFeSzaMHZqPrxds3VztdsUx1qq+ZQRBE2mqn&#10;51HnnK7i2NKOCWIvlWYSOhtlBHFQNW1cG7KD6KKPsySZxjtlam0UZdZC683QGS1C/KZh1H1pGssc&#10;6ucRaHPhacJz7Z/x4opUrSG643SUQZ6hQhAuYdLHUDfEEbQx/CyU4NQoqxp3SZWIVdNwykIOkE2a&#10;nGSzNGqjQy5ttWv1o01g7YlPzw5LP2+XRn/TKwNO7HQLXoSaz2XfGOH/QSXaB8seHi1je4coNObp&#10;dIrzPEIU+jKM81kxmko7cP5sHO0+jCMnSVkWk9kwMs9nOS7DyPgwcXwkR3NawW/0AEpnHvydFRjl&#10;NoZFYxDxTzEEMfcbfQHLpYnja95z9xDQg4XxouR2xenKDBWwc2UQr8GLLEKSCEB+OdLlW2pmKdD3&#10;ke1JqyTKPH8+iB83RCE+yztF7y2S6n1HZMveWQ0cw+7yb8fHr4fqkYR1z/Ut73u/cr48JguznjDz&#10;G78GHm8U3Qgm3bDBDOshbyVtx7WNkKmYWDNI0HyqgyBSWWeYo52fsIGJv4JYL/RJR1D5S5hPwQJy&#10;f4QsnSVJgofNeSAtK4q0KPDIS5bkGCrDPAdQtbFuyZRAvgAKQQgsEqnI9s6Okg6vjEYOKoI8EDWs&#10;BRReD2Wwf04og5YTyvLXTZk/XOAT4mAracOlG7B4SeiyNC8wBuPOz7d0OinKbKQOsMQA5n9PXQ5f&#10;0mPqfMsJdeFwOD6sXtPZNp4+L4oZTvB0NgmY4VleFAPJhwMuxWWe4ANqZZ5N05dHLXxU4S4Rzufx&#10;3uMvK0/rUH56O1v8BAAA//8DAFBLAwQKAAAAAAAAACEAn210MtB+AADQfgAAFAAAAGRycy9tZWRp&#10;YS9pbWFnZTEucG5niVBORw0KGgoAAAANSUhEUgAAA0wAAAPQCAYAAAFyPssZAAAAAXNSR0IArs4c&#10;6QAAAARnQU1BAACxjwv8YQUAAAAJcEhZcwAAOw4AADsOAcy2oYMAAH5lSURBVHhe7d0HnBtH+f9x&#10;Qu8Qyo/ee++9995J6IRqiJ3TrM5pVNMJvffewXQCoSRwOKdZnZMjCYljn2Z0dhwIIfTe/sD9Z53H&#10;xrp7RjndjW53pc/79fq+QLc7Gml3Z56d+E66ELDmMus/mOV+YW/kx6iS/U/QxInulnv/v7Fum+yC&#10;Mu1/guRH+/TbhjUyyEkYZF8k0sz9w/c78MfKj5dlv3acsGFKcaBN20/ufQ6Tu7fIj5FCihO02DCe&#10;c2ytxcFciz5G2lofwLXur/bKPGDG+uP39W+7D5QfY39lnqDFqvRaKiMcjBP2HpRm7u4nP66Eva+r&#10;iPxoPNXlQNTldSZXxzdex9e8YqPwZkfhPUQ1c3/Yvjdo/Tvkx7U2cids5N7Qfhrt+Xvv9/62yI/r&#10;Zb83MPJzei3fay1fdCK1eO8TM+7a+16odbvkx2Opsiessi+sRMa61+87LtYdLT8uByfogpV6jEzu&#10;ztrbeTM/+1ryY/Sx5idszTscMUM/fkPvYIyEY3jK3mNpWp3by49XZ+8TFpEfIZEkx9bk/p37nsj6&#10;DfJjDMGKT9iKG2LFNm3edvF9x936f8iPdZyg8vU9B303ohRLzsneB2ElffyeH6BS9p2sff8HlZRZ&#10;919OVA1womqCE1UTnKia4ETVBCeqJjhRNcGJqglOVE1womqCE1UTnKia4ETVBCeqJjhRNcGJqglO&#10;VE1womqCE1UTnKia4ETVBCeqJjhRNcGJqglOVE1womqCE1UTnKia4ETVBCeqJjhRNcGJqglOVE1w&#10;omqCE1UTnKia4ETVBCeqJjhRNcGJqglOVE1womqCE1UTnKia4ETVBCeqJjhRNcGJqglOVE1womqC&#10;E1UTnKia4ETVBCeqJjhRNcGJqglOVE1wompiyYniZFXPEa3d1+w5N1nePXLvD4qvJd3zQ5Rq7/nY&#10;d5L213cj1sRA52CgnZFEZv3P9h7zYsqTHy8PJ2xtJDnOWe7yvU/SsHN3kR8jgSQnaLGhPOmYWpNj&#10;uSadjKgwO31477Fr5u758uPhOWjz5ovsd8L6fxUp9tjveK39BV5q5zVRqWNUqRdTEZU+JpV+cWuk&#10;mXeesN9x+Ir8uHpMu/vE/73Q7hflx2NhvxNUnwu1li96hUbivY7Em4gYyfc2Sm/qkKldl9z7Xox1&#10;f5Mfjw6Tu0//7w12niY/rpW9r7+I/Gh01fHN1vE1J1OHN29yf9re19jMu7eRH4+nqp6wqr6uUoUr&#10;9097D0ozP/tS8uNScIKWocyDVGbftbWWBy2M5jf+rz93pPwYy3XYdOd2+x3AWflxUv97fkbRqg3j&#10;YA7jOSFSHNwUz4FlWsnBNrZz333trJuSH2PYspbbtPfAN9vdl8uPVftOUIj8CGut30notw0l2f+k&#10;7B/ZjKrhJAEpMJIqbPHJWfwYJTK5y/aejPD/3yI/3oeTVbLlngDT9o/9377dr8uPMUzLPTmLrbQd&#10;BpDqIKd6HuzHtHddf+9BNdZ5+fGqcbISGfaBNNZ/YF8fM9118mMsx7BPzmJr3V+thSv753sPVqM9&#10;fzX58ZrhZF2AKh2gKr2WSqjqAQmL47P2vq7G9Lbryo/HS1VPzmJ1eZ1JhSv0vXvftMm7L5IfV97Y&#10;nKy6v9H1U9uuvvf1hzXbL+THo6HuJ2exkXo/I/VmFLV+f1k+/+C9Lz5MC9+VH4+s2p2s2r3gRBrW&#10;PXe/9/4x+XG17PcCx+rkLFbJ41DJF1UBlTkulXkhFVbaMSqt45oKx2nzvmNm3ZPlx8OxryNOzooM&#10;9fhlufve3ieftN0HyY+xQslPVvInxD6rPrarfgIsSzi+f957nDeedu5l5Mf97W1QRH6ENbCs4x7q&#10;zov37Wjde+THWGPRkxXdgFJsnHG3/N85cWfsO0GyHRWy79xwgqqNk1QDnKQa4CTVACepBjhJNcBJ&#10;qgFOUg1wkmqAk1QDnKQa4CTVACepBjhJNcBJqgFOUg1wkmqAk1QDnKQa4CTVACepBjhJNcBJqgFO&#10;Ug1wkmqAk1QDnKQa4CTVACepBjhJNcBJqgFOUg1wkmqAk1QDnKQa4CTVACepBjhJNcBJqgFOUg1w&#10;kmqAk1QDnKQa4CTVACepBjhJNcBJqgFOUg1wkmqAk1QDnKQa4CTVACepBjhJNcBJqgFOUg1wkmqA&#10;k1QDnKQa2HeSOFHV1HNu9j7gZFVD3/PRdyPWxLLOgcn9x/ftaP2z5McYsmWdnMVW1AgDS3KckzwJ&#10;lsism9p7XJu5u5/8eHU4WekM9Via3P1u75Mf0dpxOfkxlmmoJ2exNe1sBJR6vErtvAaaefeI/Y7R&#10;MfLjtZdN+1vtfSHh9v00+fHY2+/kVOcCruSLKkEtjkMtXuQQ1PJ91/JFr0DDdm+9771a91P5cX2E&#10;F/7SvW+gYTuvlh+PjH0nJ0R+VF8j9WaCUXs/Per+5ox1f937+pt5fin58Wiq48mq42tetfBmT9r7&#10;piesu4P8uHL2vsYi8qPxU9WDUNXXVaqqHBRjO1/Z+zrMdOeJ8mPsNXGcu8S+A2T9X+THa2Zv30Xk&#10;R4hZ64O11v2NlGEfvGE//1hJfTAbuXv+3ucLa5+PyI+xWqY195R9B7btPys/Htje5ygiP0JqKz3I&#10;K22HVVjuQV/ufhii2EnY0Npxzb0/D3Xn5/JjlMW03Bf2nZDcH7T3/xeRXVAVnByUYv8Lz+Qukx8D&#10;uCATM+7y+w+gfpEmAPbKrP+XNliCA2SXfYz139L2zWz3UbILMF7UAREim5dNe44ishkYPaGinK5d&#10;9KbduYXssmphTbVD7aO142ayC1BP2oVdRDYPndZ3EdkMVFe4UDcvvnCLNPPuE2SX0pjc/z/ttW1a&#10;WLiw7AKUS7tAi8jmSor/F0P3e9kFGL4ww79GuxDDz18iu9SO9n6KyGYgHe1CKyKbR0pjunsn7b0a&#10;606WXYDlC2ucp2sXVGbdp2SXsaEehxDZDCylXTBFZDMC0/b7fmF/UT4vu2AchQvgjosuiD0JtzNb&#10;ZRdcAO34FZHNGGXaiS8im7EKxnZerh1bk3deI7ugzjbNnnNp7QRn1v9RdsGQqMc9RDajDsJt2t+0&#10;k3jQ5m0Xl12wxoz1n9TOCV/3UEHqiQqRzagY7VwVkc1YS+HAn7L4RBRp5t3byC6oCZM7q51L0/L3&#10;kF2QmnbAi8hmjAjtHBeRzViJcAA/v/iAFik+4EF2wYgL5/u8xee/yOTs3FVkF8RoB66IbMaY066N&#10;IrJ5vIX75VdqByez7hWyC6BSr5sQ2TwetANQRDYDAztsZu4G2jUV0pVdRkN4QwcveoN7Yqz/nOwC&#10;JKVdb0Vkc71ob6SIbAbWTKM9/xDtWsxy9z3ZpVrCC76t9oKNdT+RXYBK0K7TIrK5HNoLKiKbgcpr&#10;Wrdeu4ZN7t4ruwzHpm3bLq52bN1fZReg1rTru4hsXh2T+z9pT77uW7OXll2AkZRZ/w7t2s+sM7LL&#10;BVOfIEQ2A2NJGxNFZPP5stzt+7rf/TNZ4a/+BcoUxsexi8dLkZ4RJ/sCWKZw2/dfBhOQAIMJSITB&#10;BCTCYAISYTABiTCYgEQYTEAiDCYgEQYTkAiDCUiEwQQkwmACEmEwAYkwmIBEGExAIgwmIBEGE5AI&#10;gwlIhMEEJMJgAhJhMAGJMJiARBhMQCIMJiARBhOQCIMJSITBBCTCYAISYTABiTCYgEQYTEAiDCYg&#10;EQYTkAiDCUiEwQQkwmACEmEwAYkwmIBEGExAIgwmIBEGE5AIgwlIhMEEJMJgAhJhMAGJMJiARBhM&#10;QCIMJiARBhOQCIMJSITBBCTCYAISYTABiTCYgEQYTEAiDCYgEQYTkAiDCUgkOpgmWu5Gsg+AZdh/&#10;/Cz5wf7ZsxFAD22sFJHN/6PtVEQ2A2Mna7lN2pgofi67XLCJE91VtScxuf+F7AKMJO26LyKbV097&#10;8iKyGaitZu6erl3bIZ+RXYZnsj1/b6XjEPcj2QWoNP36rUBx0F5UEdkMlK6Zd+6qXaOZ9TOyS/WE&#10;F/iCJS/4/LxfdgHWhHIN7olsrh/tzRSRzUAyR0/vPlC71kL1+Y3sMjrCmuqt+pt1RnYBBrL/byHs&#10;H9k8PrSDUEQ2Ayrtmikim2Fy/23tABnrHya7YEyF6uO0a6OZ+xvLLuhHO3hFZDNGnHbui8hmrFQ4&#10;iN3FB7XIRrvzerILai6cz+8sPr9FQvV5uOyCYdAOehHZjJrQzmER2Yy1pp2MIrIZFZK13Lu0c5W1&#10;OhOyC6oi27L9GtrJMrk7W3bBGtPORxHZjLrQTmIR2YwhCGucw7RjHvIu2QV1N9Ha8QDlBBf5geyC&#10;FVKO6Z7IZow67eQXkc3oYyL3D9eOXWbdcbILxlWWd1+sXRym3X237DL2tONTRDYDOu2iKSKbx0Lx&#10;ATvaMSh+G0F2AQZjcv9O/aLyG2SXkaG+zxDZDKSlXWxFZHPtaO+liGwG1kaWu+9pF2LDzj1Idqmc&#10;UGl/rb3mZn72lWQXoHzaRVpENpdGe01FZDNQbWGhvlu7gJt551qyy9AY69ta3+bEzt1kF6C+tIu7&#10;iGxeNe25i8hmYDRpF30R2bwsJnef1p4jrOOeIbsA42Vyi7+OOiis3ym77KPuFyKbAexPGyyLE9ZE&#10;r5LdASxHY9o9ZO8Akh8BAFCS7KTdN9z/1k5+DGAQ+w+i/cPX+QDLpA0gLSbvPFuaANhflndfpw4a&#10;6446f/vSbUX2NAZwPm2QFJHNPbT9ishmYDxpg6KIbI5qTM+pXzQXqtiJsgswHor/iKANholT3FVl&#10;l2Ux1re05zEtfw/ZBRhNzbZ7pnbxZ9Z9QnZZEfU5Q2QzMFq0i72IbE5Ce/4ishmoN+3iLiKbkzPt&#10;7nO0/kI+JrsA9VJ867xyQS9kM/P3kV2GyuTuPK3/iRMHW5cBpcm2du+sXcTFX77KLmtKey1FZDNQ&#10;TdpFW0Q2l0p7XUVkM1AN2kVaRDZXhrHu9drrNLl/iewClCNciO9ffGEWMS3/QtmlkrTXXEQ2A2tn&#10;/bbzLqtdjJl1v5ddakF9DyGyGRgu7eIrIptr57AtczfQ3o+xfl52AdIKF9g/Fl9wRTZNTV1Udqm1&#10;sJ76kvb+QrV9suwCrI5pdxuRi+xtsstIUd9riGwGVka7qIrI5pGmve8ishlYHu0iKiKbx0aj/b9P&#10;RuqN+57sAuhM7k9TL56t/layy1gKx+UU7biYVuf2sgtwvmzGPVS9WKz7juyCQDtGRWQzxp12cRSR&#10;zVBox6uIbMa40S6GIrIZF6Bh3Xrt+JncvVd2wagLi+cvahdBs+2eJLtgAGE99SfteG487dzLyC4Y&#10;NY3Z+etqJz2si/iX/gS0Y1tENmNUaCe5iGxGIutmFy6mHefM+n/ILqgr9cSGyGYMibH+7dpxz9pd&#10;I7ugLkzbv0o7meHnL5NdsAa0c1BENqPqtJNXRDajBNr5KCKbUTXaySoim1GyiRl3S+38hJwhu6Bs&#10;JndnKydoITv5rGvILqgQk3eOVc+X7TxKdsFaa9ruU/WT4j8ju6DC1HMXIpuxVrSTUEQ2o0a081hE&#10;NmNYtINeRDajpkzbP1Y7r1nuvi67IJVwYH+w9ED7heaMf4DsghEQzumOxee4iGntuJnsgpUq/l5G&#10;PbjWnSy7YARp57yIbMagtINZRDZjDGjnv4hsxgXRDl4R2Ywx07B+o3Y9mNy9RXbBYsZ2360etLY7&#10;VHbBGMus+7d2fWxaWLiw7IJNU7suqR2kcPD+LLsA+6jXSohsHl/aQSkimwHVuuPnr6BdN3X7eOok&#10;jPV/0Q7GIVNTl5RdgAvUbPsPaNdRZrvrZJfR1Yx8bkDIu2QXYGDK9bQnsnn0aG+2iGwGVk27vorI&#10;5vrT3lwR2Qwk1Zjp3km73kJOkl3qJywGZ5U3tNCc2Xk72QUYmix3J2jXX2bnHii7VF9Y/D1QexMm&#10;99+XXYA1o12LRWRzdWkvuohsBkqjXZdFZHN1aC+yiGwGKqFpO/oflObu87JLeYz1n9VenGn7p8gu&#10;QOWE9fxu7bqdPMlfR3ZZO0e0dl9TezHFi5RdgMpTr+EQ2Tx8WudFZDNQO9r1XEQ2p6d1VkQ2A7XW&#10;bHdfrl3fmfWvll1Wr2kjneRuk+wCjAz9Wk9QNLQnLSKbgZGlXfdFZPPyaU9SRDYDY+Hwrbuuro2D&#10;kHNkl7hwf7hTabjQmN52XdkFGDuZdZ/SxkUYL8+SXf4n7PxkbWeTuy/ILsDY08ZIEdnMLR0wKG28&#10;FFmyQfYH0EfW6txnydjpeQBgID3jp+cBgIH0jJ+eBwAG0jN+eh4AGEjP+Ol5AGAgPeOn5wGAgfSM&#10;n54HAAbSM356HgAYSM/46XkAYCA946fnAYCB9IyfngcABtIzfnoeABhIz/jpeQBgID3jp+cBgIH0&#10;jJ+eBwAG0jN+eh4AGEjP+Ol5AGAgPeOn5wGAgfSMn54HAAbSM356HgAYSM/46XkAYCA946fnAYCB&#10;9IyfngcABtIzfnoeABhIz/jpeQBgID3jp+cBgIH0jJ+eBwAG0jN+eh4AGEjP+Ol5AGAgPeOn5wGA&#10;gfSMn54HAAbSM356HgAYSM/46XkAYCA946fnAYCB9IyfngcABtIzfnoeABhIz/jpeQBgID3jp+cB&#10;gIH0jJ+eBwAG0jN+eh4AGEjP+Ol5AGAgPeOn5wGAgfSMn54HAAbSM356HgAYSM/46XkAYCA946fn&#10;AYCB9IyfngcABtIzfnoeABhIz/jpeQBgID3jp+cBgIH0jJ+eBwAG0jN+eh4AGEjP+Ol5AGAgPeOn&#10;5wGAgfSMn54HAAbSM356HgAYSM/46XkAYCA946fnAYCB9IyfngcABtIzfnoeABhIz/jpeQBgID3j&#10;p+cBgIH0jJ+eBwAG0jN+eh4AGEjP+Ol5AGAgPeOn5wGAgfSMn54HAAbSM356HgAYSM/46XkAYCA9&#10;46fnAYCB9IyfngcABtIzfnoeABhIz/jpeQBgID3jp+cBgIH0jJ+eBwAG0jN+eh4AGEjP+Ol5AGAg&#10;PeOn5wGAgfSMn54HAAbSM356HgAYSM/46XkAYCA946fnAYCB9IyfngcABtIzfnoeABhIz/jpeQBg&#10;ID3jp+cBgIH0jJ+eBwAG0jN+eh4AGEjP+Ol5AGAgPeOn5wGAgfSMn54HAAbSM356HgAYSM/46XkA&#10;YCA946fnAYCB9IyfngcABtIzfnoeABhIz/jpeQBgID3jp+cBgIH0jJ+eBwAG0jN+eh4AGEjP+Ol5&#10;AGAgPeOn5wGAgfSMn54HAAbSM356HgAYSM/46XkAYCA946fnAYCB9IyfngcABtIzfnoeABhIz/jp&#10;eQBgID3jp+cBgIH0jJ+eBwAG0jN+eh4AGEjP+Ol5AGAgPeOn5wGAgfSMn54HAAbSM356HgAYSM/4&#10;6XkAYCA946fnAYCB9IyfngcABtIzfvZ/sCfWf1D2AxCxZNyEXCiz7jfahqNm568g7QCIMDbetXis&#10;FGnm/jDZRR9pRWQzMNY2Te26pDY+wp3cX2WXRRYWDog0+JfsAYwddUyEyOb+wuB5s9a40XJN2QUY&#10;eeGa/+viMVDkkFClZJfl056oiGwGRlKx/tGu+6zl3iW7rJz6xCGyGRgZ2nVeRDanYX7cuYXWibH+&#10;dNkFqC3t2i4im4cjDJ5vaZ2advcRsgtQG5l1P9Wu540ndW8tuwyf9gKKyGag0sK66OHa9RvyHdll&#10;7SkvZk9kM1A52vVaRDaXK9z6PV57cSGbZRegdMr1uSeyuVrC/afTXuxhM3M3kF2ANReuwa8sviaL&#10;NPPuE2SX6tJeeBHZDKyJw1vuRtp1WEz6skt9qG8kRDYDQ6Ndd0Vkcz2FWeBo7U01Wu61sguQjHat&#10;FZHNo0F7g0VkM7AqWcsfo11fWcsdKbuMHvUNh8hmYGDa9VRENo+2Rvv0q2lv3lj/c9kFuEDaNVRE&#10;No8XY90ntYMRSvMzZBdgicx69a/Djz5994Gyy/jSDkwR2Qzs0czd87XrJMvdh2UX7KUfKAYVuDZW&#10;ZCJ399MOWsgJsgvGiHId7IlsxnKE++IZ7SA2prt3kl0wwsK5bi8+90WaeeeusgsGpR3QIrIZIyas&#10;i/Q7E+umZBeslnqAQ2QzRoB2fovIZqSU2e467WCb3L1XdkENaee0iGzGMBnr/qAd/I2nnXYZ2QU1&#10;EM7ZZxafwyLNvPt02QVrRTsRRWQzKmpDa8c1tfOWWf8z2QVlWDc7ezHtxITq9TfZBRWinasishlV&#10;YKx/u3aSslZnQnZBidRzEyKbUUXaCSsim7HGwvrnldr5yHK3SXZB1eknkEG1lrTjX0Q2o06a+Y7b&#10;aCcz5BTZBUOgHO89kc2os3Aij1t8Yos0pt1DZBckYHJ3tnacm3nnWrILRoV2oovIZqxQI3dP145r&#10;yGdkF4wq5aTviWzGALTjWEQ2YxxkM/NP1i6CkM/LLuhDOW57IpsxjsIFsHPxBVFkcou/juyC/Rjr&#10;fqQdr+K3vWUXjDvtAikim8dew87fRTs+xd+dyS5AL/WCCZHNY0k7HkVkMxDXbHdfrl08WWu8/tVe&#10;PQYhshlYPu1CKiKbR5bJ/Ye09x3yAtkFWBnlotoT2TwyDp0+/UDtfRrrfiu7AKtX/Cu+eqHl7izZ&#10;pda091ZENgPpmbb/rHbRmdbcU2SXWgm3dP/R3o9sBoZPuwCLyObKM3nnCO31hxwjuwBrS7kY90Q2&#10;V5L2eovIZqA8DTv3IO3izHL3PdmlEvTXyCBCBWV5d1a7WJvTndvJLqUw1nXU15X7G8suQDVpF24R&#10;2bxmjPWP115HZt1XZRegHtQLOUQ2D5XWbxHZDNRPZv0G7aI2uX+n7JKU1lcR2QzUX1i3/FW7yCeO&#10;c5eQXVYlDM5va89v2t1HyC7AaNEu+CKyeWAN27219nwhP5VdgNHVzM++lHLxF7d+f5JdlkV7jiKy&#10;GRgf4dbvPdpgMC13qOyi0toUkc3A+NIGRhHZvE/xHy20/UL4CGhgf8og2ZMJ5y6h/TxUNr6cAIiZ&#10;sO4O2sBZHNkdwAUJVed4bRAV//FCdgEwiL2DKAyud8uPAGA0mbz7on2TXu6/LT8GAGDthAI0v7cY&#10;9c1WfytpAgBAOs32/JPUwjNATO4+LU8HAMDgjPVbtQITS1hFnaf9PJqTz7qGdAUAwFLF90upBSSS&#10;sAI6QZouYWynobWJxbQ6Q/mrawBAzYSi8J3FRaJvZtxDpelAwurrb+rzRZLqkwwAABVX/DKCVghi&#10;MdadJk2TCUXqVVpf0djuK6QpAGAUZNZ9Sp3wI2nm7unSdOjWzc5eWnsNsYRC+RdpCgCoi0Z7/mra&#10;pB5LmOx/Lk1LZ9rdd2uvMRrrN0hTAECVZLl7mzpxR2JstyFNK2tixl1be+19sluaAgDW2kELCxdR&#10;JuZ++bs0ra3YV5LHYmznadIUADAMJvcv0SbgWML+r5GmI6fRnr+t9p775FRpCgBYjSx3v1cm2WjW&#10;bzvvstJ0rBjrvqsdj1iM9Q+TpgCAfkzbv1CbSKOx/v3SFCIcw/urxyoSk7sfSlMAQCHc7XttwozF&#10;tHddX5piGQb9aKVsa/fO0hQAxkMz7z5BnRDj2SxNsUqNlhvow2hN7r8sTQFgtIQJrq1NfNFw174m&#10;Bl2tZid1bihNAaBespn5+6gTWyRhgvyRNEVJTGvgf9/7oDQFgGoKk9WxSyavPmnm/uHSFBUUbhZ+&#10;p523WMzUritKUwAoh2l3bqFNULGEie50aYqaCefuKO2cRmPdG6QpAAxXmHQ+sWQS6pNG2z1TmmJU&#10;LCwcoJ3rWEJR+4+0BIDVmzjFXVWbbGIJk9AvpCnGhGn7N2nXQjTWHy5NAWB5TN59izqhRGJyl0lT&#10;jLkNW7dfWbtG+uRX0hQA/mdhwP80E/JPaQr0Zaz/qHL9RBNW3M+TpgDGjWkP/I/Zr5OmwIo02t2b&#10;qNdWPHPSFMCoCnevv1UGfzQTM+7y0hRILqyOvqZdd7EYO/d4aQqgrpq5e742wKOxjj+YRClMe+fd&#10;1GsyGpdLUwBVZ3LX0QdyJCft5iNmUDlhdf9j9XqNZWb+PtIUQNmyGf84daBGEgb8V6QpUAuNVueR&#10;2rUci2m5b0tTAGsly53VBmQszXz+rtIUqL1wc3W6dp1Hs9XfSpoCSCXLu/dSB1wkxX8GkabASGu0&#10;3DO1MRCN7X5KmgIYVFgVfVMdWJE0291HSlNgbJncnaONj2i2bL+GNAWwmGntvJk6cCIx1m2TpgAU&#10;pt1taGMnGuvfIU2B8RUGw8eWDI4+Mbl/tjQFMKCwmvq7Nq5imTjOXUKaAqNrw9afD/Y5Ytb9UpoC&#10;SMi0/avUMReLda+QpkD9DfrJy2H/SWkKYA2smz3n0tpY7JM/S1OgPpQLORpj3b+lGYAKCGPyPdpY&#10;jcb6DdIUqA6Td49QL9hY+HZPoBYmZty11TEcjdstTYG1Z3L/a/3C1HPo9OkHSlMANWWs/5w2vmMx&#10;tvM0aQqk17TuudqFF4/7sDQFMIIOm+7cTh/70ZwqTYGVC6uiHcrFFU0z9zeWpgDGTGbdd7V5IZoZ&#10;91BpCsSFVc5j1AsokuL7ZKQpAOwz0fIP0OaMWEzL/VCaAsVdjp/WLpRYmjPu7tIUAJYl3PSepM0n&#10;0bS6d5amGAem5e+hXgiRhFXRidIUAFat0XJP0uaaPtksTTFKwt3K15WTHc2knX+0NAWAoQpzTnfx&#10;HNQ30x2+3LOOGu3uTdQTGov126UpAJTGtP0L1TkqFus/KE1RRca6j6gnLhLT7j5HmgJAJYW56neL&#10;565+MVOnXlGaogxHT+8+UDsx0Vj/K2kKALWTWXe0OrfFwifMrA2T+zeqJyAW6w+XpgAwOhYWDlDn&#10;vHj4TM6UjHX/UQ6ymrDvf6UZAIyNsDp6szYnRmM73LQPomn9RvVAxnOMNAWAsXf0oN/7lvPPHCqT&#10;u/OUgxXNhuO3X1maAgD6yKz/qDaPxmKse540HS9Z3j1EOyCxmHBgpSkAYIUmT9x+U22OjcfNSdPR&#10;FKr2mfob1zO5df6m0hQAMARhXv6aNv9GM+MfJ03rKbPdR6lvLBKTu29IUwDAGmtOu7trc3M01uXS&#10;tNrCi92y5MX3yaT195SmAIAKCXP0QPN51urcR5qWy7Q7d1NfYCTGupY0BQDURLPdfaQ2p/fJsdJ0&#10;bWTWf1V5EdGYtn/s+S0BAKMgy90Z2nwfzbS/lTRNY6LlbqR2FIsd8d/iAADs02y7Z6q1IBbrPiVN&#10;B2Ny9yH1CSMZ2997BwD0CDXhnMU1om+2bL+GNO111Oz8FdQGkYRC9BtpCgCAKqyOjFZDorH+Hec3&#10;1DaqcUfuaQAAwAqEwvMPvb70pm9hKj7BVp4PAIBkQpF6tVZ3ikQLk7QFAGAoMuv+q9Yf7YdFpB0A&#10;AENBYQIAVAqFCQBQKRQmAEClUJgAAJVCYQIAVAqFCQBQKRQmAEClUJgAAJVCYQIAVAqFCQBQKRQm&#10;AEClUJgAAJVCYQIAVAqFCQBQKRQmAEClUJgAAJVCYQIAVAqFCQBQKRQmAEClUJgAAJVCYQIAVAqF&#10;CQBQKRQmAEClUJgAAJVCYQIAVAqFCQBQKRQmAEClUJgAAJVCYQIAVAqFCQBQKRQmAEClUJgAAJVC&#10;YQIAVAqFCQBQKRQmAEClUJgAAJVCYQIAVAqFCQBQKRQmAEClUJgAAJVCYQIAVAqFCQBQKRQmAECl&#10;UJgAAJVCYQIAVAqFCQBQKRQmAEClUJgAAJVCYQIAVAqFCQBQKRQmAEClUJgAAJVCYQIAVAqFCQBQ&#10;KRQmAEClUJgAAJVCYQIAVAqFCQBQKRQmAEClUJgAAJVCYQIAVAqFCQBQKRQmAEClUJgAAJVCYQIA&#10;VAqFCQBQKRQmAEClUJgAAJVCYQIAVAqFCQBQKRQmAEClUJgAAJVCYQIAVAqFCQBQKRQmAEClUJgA&#10;AJVCYQIAVAqFCQBQKRQmAEClUJgAAJVCYQIAVAqFCQBQKRQmAEClUJgAAJVCYQIAVAqFCQBQKRQm&#10;AEClUJgAAJVCYQIAVAqFCQBQKRQmAEClUJgAAJVCYQIAVAqFCQBQKRQmAEClUJgAAJVCYQIAVAqF&#10;CQBQKRQmAEClUJgAAJVCYQIAVAqFCQBQKRQmAEClUJgAAJVCYQIAVAqFCQBQKRQmAEClUJgAAJVC&#10;YQIAVAqFCQBQKRQmAEClUJgAAJVCYQIAVAqFCQBQKRQmAEClUJgAAJUycGEqYnI/L+0BAEgiyzuH&#10;aDVnb/oWpiWx7snyvAAALFuoH9vVuqJEmoRGW/wdtR1iMdZvlaYAAPTIpt1jtNoRjXXflKZxofAc&#10;rzaOxLT9/aUpAGAMhVowvbg29Muk9feUpoNrtOcfoj1pn3xHmgIARlRRWJT5Px7rp6VpeqGDU5d0&#10;2CcN2721NAUA1Fjxn9y0eT6WSTv/aGm6doztPk17MdHY7qekKQCg4ibt3M3VuTyeM6VpdYSl2s+U&#10;FxrN4Vt3XV2aAgAqIKyKPqHN1/F0DpGm1Rde8MTSNxCPsf7t0hQAsEY22u7/aXNyNNb9UprWn8nd&#10;39U3GcmmqYWLSlMAQEJZ3n2rNu/G45rSdHRl1r9af/N6Gq3OS6UpAGBAmxcWLqLNrdFY/y9pOp7W&#10;T227rHpgonG/l6YAgIgwX7506fzZN6+VpljM5P59ygGLx3bWSVMAGGthpfNHdZ6M5IjWjstJUyyX&#10;ae+4vnYwYzHWeWkKACMvy92LtbkwGtt5vzRFKqHwfEk92JGY6c4TpSkAjIQwt+1cPNf1y0a783rS&#10;FMOWtXbcWTsJfdKWpgBQG9n03MHKfBaPdV+Upiibyd0P1ZMUibGd+0pTAKiULHez2rwVy6R1d5Cm&#10;qCpj/cO0k9cnx0pTAFhzk7b7IGVeisf6H0hT1FVY2v5UPbmRTMy4W0pTABiKorho808sRfGSphg1&#10;YYn8DO2k98knpCkArFjxn9uU+aVP3Kw0xbgJF8A5Sy+IeIrPlZKmANBX8YsI2jzSJwdLU+B8me0a&#10;5UKJxuTdt0hTALjQenvm9bS5IhrrdklTYHmM9f9UL6ZINi0sXFiaAhgTYewP9mk1uXuxNAVWJ1xQ&#10;r116gfWJdUdLUwAjZP228wb7fE/r/yhNgeGZmHGXVy/ASMLK67fSFEANhXE82I1p7vlGBJQrFJ4P&#10;KBdmPC3/AmkKoKLCWB3sP+VPTfEdcqimbLpzQ+2ijcXkriNNAZQoy11TG6PRWPc2aQrUi8n9l9WL&#10;OhJj5x4vTQEMWWb9udo4jIU/F8HIaeadu2oXezzOSlMACWTTnUP0sRaJdfyBPcZLuOin1MEQSWN6&#10;7t7SFMAyhVXRmdp4imXS7rq5NAXGm2l3H6ENknjcN6UpgP1M2vlH62MmEstYApYlFJ4z1EEUyaSd&#10;4y4PYysUl2ltXMQzdy9pCmAlshn/LH1wRfMxaQqMpAnr76lc9/0yLU0BDEMYZAP9JtHk7NxVpClQ&#10;WybvfkO7vuNxj5GmANbSoH97Ydr+TdIUqLTD7NzNtWs4Guu2S1MAVWJy///UQRuJNAMqIVy/H9eu&#10;03i6h0hTAHXQbHdfrw/mSFruSGkKrImJU9xV1WsxFut+KU0B1J2Z2nVFdaBHEu5cfy1NgaRM7t6q&#10;XXPxuKY0BTDKQuH5kD4J6DHWPU+aAgM5aPPCRbRrKhrr/yVNAYyrZu5vrE4QkYSitkOaAqpGy79U&#10;u3aise510hQAlgoTxVeXTBx9Ylr+see3xDgLq+o/aNdHLEe0dlxOmgLA8k1Mu7trk0qf8IeMY8Lk&#10;3Rcp5z8e698vTQEgnTDBbFky4fRJ8Rf60hQjIKyKdmrnORbT3nF9aQoAw9ewbrAPy8y7X5emqAmT&#10;+4P0cxmL+6I0BYDyhYlpsK8XOHH+ptIUFRKK0cna+eqTO0pTAKgu0+o8R5nAojFt9xFpijXWsN0H&#10;aeekT34gTQGgvrLcnadMcNE0821XkqYYgrAq+r523OPpPFiaAsDoyWzncH3y0xMm0TdKU6zQhHV3&#10;0I5tLMa6n0hTABg/ofD8R5sctYQJ8z/SDBfA5O4L2jHsk4OlKQBgr6zVOUaZMOMJqy9pOvYas/PX&#10;VY9RLNbtkqYAgOUo/p1JnVAjCSuE86Tp2DAt/z7tWMRiWu5QaQoAWC1j/Ue1yTaW4jcDpenIWD+1&#10;7bLae43G+j9KUwDAME2euP2m6kQci/VnStPaMbl/jfqeIgmrqJdJUwBAWYx139Am6ViKT62QppUU&#10;Vof/1F53LOtmZy8mTQEAVVN8Pp82effJFmlaGpO7THldfeLeJk0BAHUTVlMtfXLXU3yiujQdKpP7&#10;X2j9x9Joz19NmgIARkXx3VHapN8nX5WmqxYK0bOV5++XT0hTAMC4yKybUwpCNMW3/UrTZTG526Y9&#10;Tyym3bmFNAUAjDtj3fO0YhFLWAF9SJruM+hXgRjrvyVNAQDoLxSq32jFZPXp3ku6AABgZbKWO1Iv&#10;Mhec4pcv5GkAABgOrQDtn+KXLGRXAADWVsO6N2fWb5eHAACUq5l3byP/FwCAcmW5P3fvf75r2Lm7&#10;yI8BAFhbJnef3luQeuN+L7sAADB8mfXP0gtSb0zuvyxNAABI7/Ctu66uFaALisk7L5KnAAAgjSx3&#10;Z2hFZ6CctPuG8nQAAKyMsf7tapFZYcLzzctTAwCwfKbdfYRWWGIxuT9N+3ksJndLPmMPAIAlNk0t&#10;XFQrJLGEFdDfpOkexrovaftFM+OeLE0BAOiVWTelFo9IGu35e0vTJULB+q3WJhZz6q4rSlMAwLgL&#10;heGliwtF31j/amnaV2O6eye1fSRhtXWyNAUAjKOGnb+LViCisS6XpgMJBeco9flise4N0hQAMC5C&#10;sfiDWhQi2XjauZeRpitmrD9ee+5obPeB0hQAMKqKT2NQi0AkoZg8XpqmsbBwgNZPLKGA/kdaAgBG&#10;SVh9rNMm/lhCAXufNB2KRts9ROs3Hvc9aQoAqLONM2fdQJ/oI7HOSdM1Ydr+TerriMX6w6UpAKBu&#10;wkTeXTKx98lGu/N60nTNGet+or2mWEyrc3tpCgCoOmP9B7TJvE9eIE1LtWHr9isrr61ffiVNAQBV&#10;ZNrdJyqTdzRhlfIlaVoppu2for3ePvm8NAUAVMERrR2XUybraIpPZZCmlWba7iPa648lFNrnSVMA&#10;QFky62e0STqWjTPdO0nT2jC5O0t7L7E0puevK00BAGslTMCvXTwh9411R0vTWmq0uzdR31c8c9IU&#10;ADBMxu68rzIJRxNWGz+UpiPBtN2h2vuMJbz/90pTAEBqxvp/apNvLAdt3nwRaTpyjHVf095zLMk/&#10;wQIAxpnJ/be1yTaWMAk/TJqOvHBs/qQdg1jWT227rDQFAAwqs12jTa6xmNy9VZqOFdPeeTfteMSz&#10;sk9JB4CxtXHG3VKfUCOx7qfSdKwZ23m5enwiMXnnNdIUABATJsxzFk+g/bLRdv9PmkIY63+sHatY&#10;QkG7rzQFAOwVJtNPapNmPO4Z0hSKdbMLF9OPWzT/kKYAMN6KAqNMktEY6z4pTbEMjVbnkdpxjMXk&#10;7tvSFADGS/Gf4LSJMZZQkM6RpliBsCJ9u3ZcYwkFKpOmADD6Mut/qk2GsRS/DCFNsUqhwJ+uHeNo&#10;tvpbSVMAGD1Z7t6qTn6xWGekKRJaP7Xt6urxjiQUs19IUwAYDcUfvGoTXiz8O8faaLTcM7XjH4tp&#10;uU9LUwCop00LCxfWJrg+4TfDSlD8QolyLuKx/lnSFADqI6x6fqhOapHwtzTlCyvbn2vnJpqTz7qG&#10;NAWA6iq+XkKdxKJxr5WmqICJEwf71I2w2tomTQGgWoov4NMmrmism5GmqKCwgm2o5y0W698hTQGg&#10;fGFi+t2SiapPjmj9+nLSFBVnrP+Wdg6jsd1HSVMAWHvGui+pk1Mkpt19ojRFzZjc/V07p7FMHOcu&#10;IU0BYPjCxPOCxRNRv4S77g9IU9RYoz13b+389skWaQoAw7HR7ryeMvlEY3LflaYYIabtX6Wd72is&#10;e4U0BYB0wuTi1Eknko0zZ91AmmJEhQLV0s59LKbl7yFNAWDlwoTyvsUTTN/Y7jppijGwbvacS6vX&#10;QTx/lqYAMBhj/eOVSSUak/svS1OMobB6eqx2XcTjvi5NAaC/jaedexl9ItFjrPuDNAVCgeq+W7tO&#10;orF+gzQFgKXCXWyuTh6RNOz8XaQp0MPkbod2zcRiWjtuJk0BoPjFBv9qbbLok5dKUyBqYsZdW7l2&#10;+sTtlqYAxlWjPT/Y36VYNyVNgWUz7e5z1Ospno9JUwDjJNydDvSX/OtmZy8mTYEVMbbzOe3aiiXs&#10;/zRpCmCUDfrZZ+Fu9xHSFEjC5O487VqLZXL2nKtIUwCjJAzwicUDvl9CAXu7NAWSa7Tnb6tdd31y&#10;qjQFUHeTdtfNlUHeJ+4MaQoMXcN2NurXoZ6w2nqLNAVQR5n1P9MGdyyHb911dWkKrClj3Xe1azKW&#10;sKJ/mDQFUAcm9x/XBnM01j9LmgKlCtfu/1Ov0Ug2LSxcWJoCqCJju0/TBm8sJneflqZAZUy0djxA&#10;u15jCdfxD6UpgKqYnJ27ijZgYzHWnStNgcoK1+nrtes3lrDaeok0BVCmMCBPXTxA+6Vhu7eWpkAt&#10;GOu3atdyNFu7d5amANZSZv2b1UEZjWtKU6B21h0/fwX9uo7Eut9LUwDD1mi7h6gDMRbrjpOmQO01&#10;Wu5J6nUeiWl1+DoWYJi0gdcn/5JmwMgx1n9Auebj4QssgbTCIDxeHWyRmLa/vzQFRloYG11tDEQz&#10;3bmhNAWwElnePVIdXJEUv8UkTYGxcdiWuRto4yGWME7mpSmA5Zq07g7agIrHnSRNgbFlWv6F+viI&#10;xPoPSlMA/YTB8ht1EEVipk69ojQFEJi2+5I2VqKx7snSFMD+TO6/oA6aWBhMQF8md79Tx04kZmoX&#10;N3lAwVj3PG2QxBIG24ekKYAL0Jjp3kkbR33CfxbH+Jo8yV9HGRTRhAK2U5oCGJBpu6O0cRWNdW+Q&#10;psB4CBf+3JKB0CeHn+xuJE0BrILJ3QnaGIvGdh8oTYHRFO7C3qNe/NG4F0tTAKksLBygj7do/i0t&#10;gdFh2v6xysUej3VflaYAhmTgj/fK3fekKVBfzfzsS+kXuB6Tuz9JUwBrpGHdYB+IbP3h0hSoF2Nd&#10;S72oIzHtnXeTpgBKYHJ/ijY2YzGtzu2lKVBtYbm/SbuIYzG2+3JpCqBkG7Zuv7I2TvvkV9IUqJ5J&#10;6++pXLT9skWaAqgY0/ZPUcZsn7jPS1OgGjLr/qpfrHomjnOXkKYAKsxY/1FtDMdS/MG8NAXKYXL3&#10;De3ijMZ2HyVNAdRIGL9nLRnPfVL8Ab00BdZGZv0G7WKMxeT+ndIUQE012t2baOM7HjcnTYHhmdw6&#10;f1P9AtRjrD9TmgIYEQ3r1mvjPRaTu/dKUyCtcPezW7voYjniJ7uvKU0BjKBw4/k1bexHM+MfJ02B&#10;1ckG/MfPLO8eIk0BjIHMuj/rc4GejaedexlpCgxm0F8XDXdPn5WmAMbMxLS7uzYvxONyaQpcsGZ+&#10;9pX0C0mPyd150hTAmDO283Jtnoim7V8tTQGdse4n6sUTSaM9f1tpCgD7ZNb/WJszopmZv480Bc4X&#10;LoxjllwofdK0fqM0BQDVQZu3XVybP6Kx/h/SFONs0nYfpF4g0fCx9wAG02h1HqnPJ3pMy31bmmLc&#10;ZNb9V7sotBjr/iPNAGBFjPVv1+aXaGzXSFOMOpP776sXQSx8tTKAhLLcnaHONbFM+1tJU4ya4su9&#10;1JMeSShgb5SmAJDU+q3brq7NO7EY634hTTEKmjM7b6ed6FjCBTArTQFgqBpt90xtHorGdj8lTVFX&#10;4UT+asmJ7ZNmvu1K0hQA1kxm3ae0OSka658lTVEX4aR9Tj2Z8RwsTQGgNGEuOmfR3NQ/W7ZfQ5qi&#10;qky7+xz15EVirPuINAWASpiYcbfU5qt43BnSFFXSzDvX0k+YHpO7s6QpAFRSuNFuaPNXNNa/Q5qi&#10;bOFkbFdPUiTFl31JUwCovDBvHbt4Husb2+GbsssSTsC7lpyQPmlat16aAkDtZLn7uza3xTJxnLuE&#10;NMWwNax7tHYS4nFfl6YAUGuN9vy99Xkumi3SFMMw4dwllIMejbHuL9IUAEZKZv2rtXkvGuteIU2R&#10;isn9ierBjsRs9feQpgAwsrLcWW0OjMW0mBtXrajy2sGNxeTuldIUAMbCutlzLq3Nh33yZ2mKQTRn&#10;BvyaYuumpSkAjKWsNfc4dX6Mhn9/X7ZwwP689ADG08zzS0lTABh74Ub9PdpcGY31G6QpFjPWf009&#10;aNG4x0hTAMAioUDN6XOnnsmt8zeVpjBtd6h2kGIx1r1bmgIA+jhyxl1bm0fjcbul6Xhq5v7G+oHR&#10;Y3K3Q5oCAAbQtO652rzaJx+TpuMjs36XciCimdxyxnWkKQBghcLcO9A3LzTb3adK09EVlokf1t58&#10;LEWVl6YAgETC/DrQd9VNzs5dRZqODpP7g7Q3G4/7vDQFAAxBc7oz0Ld7Z9adKk3rzZy664rqG4zE&#10;WP9raQoAWANN6zdq83E01r9ZmtaPyd3J6puKxGzddXtpCgBYY1nuvqfNzdHMuIdK0+oLy703qG8i&#10;EpN3j5CmAICShXn534vn6X7ZtLBwYWlaPc0Z/wDtRUdj/Q+kKQCgQpqtAefz3J8gTasjLAEHqrDS&#10;DABQYc129/XaHB6NdUdL0/IY676rvrho5h8sTQEANREWHyfpc3okre6dpenaMW0/qb6YSIz1b5Km&#10;AIAaOmp2/gra/N4nv5Omw9XMu7dROo/G5P4UaQoAGAHN9vyTtPm+TzZL0/Qy636pdBjN5NQI/qUw&#10;AGCPUBM+qM390djuOmm6euEJP7Okgz4Zi89WAgDsEeb97uI60DfTnRtK08GZ3D9bfdJ4xu/TaAEA&#10;F9o4M3cDpSb0S1eaLk928lnXUJ4kGmPd2dIUADDGMttZp9WJaKz/oDSNM7nbpjaOxJy082bSFACA&#10;PUJ92Ly4XvSNdU+Wpv8TqtY71J0jaeb+MGkKAIAqFJzfazUkFjN16hXPb6hsjMa6b+5pBADAMmyc&#10;6d5JrSfxnLSswmSs+5v0AQDAwMLC5mitvmhZRmHq3kueFwCAVQl15YSldaY30cJkrH+VPA8AAMks&#10;LCwcoNWdvdELk3X/lfYAAAy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ckvgEAgCFp5v7GWu0pEi1MRUzuny3PAQBAEpl1u7Saszd9&#10;C9O+bDnrGvJ8AACsSJa7D6s1ZlGWV5j2xJ0hzw0AwLKFGnLw0poST/Hf+Q7TNkRjO++QvgAAiDp6&#10;eveBah2JxfrfSNPzZdZ9U90xkkar80hpCgBAjyzvzmq1I5ZJ6+4gTZcy1v1NaxTLutnZi0lTAMCY&#10;C3XhmMV1ol+aefcIadpfqHT30p4gHjclTQEAY2jSdh+k14dIrP+BNB2MaftXqU8YiWl1XiZNAQBj&#10;QqsH8ST6AAeTO6t3oKeZd+4qTQEAI6pY9Wg1IJZiVSVN09j4/dMuo3UUi7HuD9IUADBCspY7Upv3&#10;o2n5Y6TpcGQz/nFqx5GY3H9ZmgIAaqz4zTltno/HzUrTtWFy9179hegxeedF0hQAUDPF3xhpc3ss&#10;h07vPlCarj1jXUd7UdFMd24oTQEAFZdZ90V1Lo9leu5gaVqu9fbM66kvMJ6uNAUAVFAzd89X5u4+&#10;cR+WptUy6Btptv0HpCkAoAI22p2DLjR2StNqG3Tp12i5J0lTAEBJwtzttDk6lsNb7kbStD6Mdb/V&#10;3kwsEzPu8tIUALBGMtt5vzYnx+NeLE3rqTG94076G4tmRpoCAIaomXefoMzB/fIVaToaTNsdpbzJ&#10;eKx7nTQFACR0RGvH5dR5Nxbr/yhNR1NYAp6gvvFImrm7nzQFAKxSKDIz2lwby9h8xNymTZsurB2A&#10;WIz1/5SmAIAVCHPpaxfPrReQl0rT8ZLN7HyocjCiMbn/tjQFACxD8V+dtPk0GsvXGO1h8u5b1AMU&#10;icldJk0BABGZ9f/S5tBYNk1NXVSaYi9j/WnawYpm2t9KmgIARJgfv7NkvuyTZu4fLk2h2Wi7/6cd&#10;uD45R5oCwFjLctdU5sg+6b5VmmI5mnn36fqB1GPa/pPSFADGSjPfcRttXozGup9KU6xEOIifWHJQ&#10;+6TRcs+UpgAw8kKR+aU2F8ZS/FcpaYrVMtb/XDvIsTTa81eTpgAwcsI895nF816/NHP3dGmKlCZO&#10;dLfUDng01rNcBTBSsrxziDrfxWLdJ6Qphsm0uw31BMRi3dukKQDU0hGt3ddU57dYrP+ZNMVaCgf/&#10;2CUno0/4lUgAdRTmrzMXz2f9Mmnnbi5NUZZwZ/AP7eTEctDmhYtIUwCorCx379LmsFjCzfdh0hRV&#10;kM3M30c7UbGY3P9QmgJApUza+Udr81Y01n1TmqKKQsF5jXriIgn7v0SaAkCpDpnadUltnuqTv0pT&#10;1IGxvq2cxHha3TtLUwBYc2HVM63OTZFMWn9PaYo6GfjLsHL3O2kKAGsia7lN+nwUSdhfmqLOBv36&#10;YNN2X5KmADAUxYpHm3/6ZFqaYpSEE/v+RSe6b0yr80JpCgDJZNb9VZtzYtk0teuS0hSjyljntZMf&#10;i2nvuL40BYAVK357Tptjopl2j5GmGAeHbZm7gXohxGKdk6YAMJDi74vUeSWed0lTjKNm279QuSj6&#10;5X3SFAD6Kj6BQZlD+uVMaQrs+fenzYsukL5p5J0nSFMAWKL4rDpt7oilmXeuJU2BXlnufq9dNLGs&#10;n9p2WWkKAMW/Iw30HXLFp4VLUyCuYefuol9AsbhcmgIYU8X3HenzQzSfkabA8hUfV6RcTNGYvPMa&#10;aQpgTLzYdv9Pmw+ise6X0hRYOZO7H6kXWCytzn2kKYARForMT9U5IJJmvuM20hRYvU1TUxfVLrR4&#10;3N+lKYARE8b3W/VxH4trSlMgveLLBvULT4+x/lvSFEDNDTr+w4rqOGkKDF+4A3qbeiFGYmynIU0B&#10;1MxBCwsX0cZ1NNb/S5oCa89Yd7p6YUZi2p1bSFMANRBuQgf6N+Zm7u4nTYHyrJ/adnXtAo3G+p9J&#10;UwAVFcbqS5eM3f55rTQFqqPZds9ULtZ++bg0BVARh+WduypjNR7rZ6QpUF2ZdZ9SL+BIGrl7ujQF&#10;UKIsd3/QxmgsxZeRSlOgHkzuf6FdzLFMnOiuKk0BrKEw/r6yeDz2S/Hlo9IUqJ+G3X5r7cLuk1Ol&#10;KYAhCyukFytjMB7r3y9NgfozucvUCz2Wtn+zNAWQ2ETL3Ugdd7HwfWwYZeEi/86Si75fWu6h0hRA&#10;AmHVs1Mda5FstDuvJ02B0Vb8AZ42CGK50MLCAdIUwAqEVc+HtbEVTWvuBdIUGB9m2t9fHRCRGOuP&#10;l6YAlmky9wdp4yka674oTYHxleXd16kDJBJj3VHSFEDEodO7D9TGT5/8RpoC2CusiLYqg6Vf7ihN&#10;AewnrHpmlfESzxbGEhC17vj5K6gDJxbLXR6wV9bqHKOOk1ha7khpCuCCNNvzT1IHUjxfkKbA2GnY&#10;7oOUMdEvP5CmAAYVVkQfVAZVNI3cPV+aAmPBWPdfbSzEIs0ArJbJ/bw2yGJpTM9fV5oCIymznR9o&#10;1348nQdLUwCpDPzX6rmfk6bAyGjm3SOUa71fjpGmAIbF5N0XKYMvHtt9jzQFamvCujuo13c03Vlp&#10;CmCthME30CciZy3/OGkK1Iqx7jfqNR1JM992JWkKoAyZ9X/UBmcs62bPubQ0BSrN5P4L2jXcJwdL&#10;UwBlMyd27qYM0miM9S1pClROM3fP167beLoflqYAqsa0/cv0gasnFKhXSVOgdOvtmdfTrtNorNsl&#10;TQFUXSg4P1YHcjTde0lToBQm9x392tTTzP2NpSmAuti0edvFtQEdjXV/labAmgkF6X3q9RhN98XS&#10;FEBdZbbzKH2A6zG5+4Y0BYamkXeeoF1/0Vj3VWkKYFRk1r9DHfCRhInjMGkKJLN+23mX1a63aKz/&#10;ozQFMKrCimibOgFEYlo7biZNgVUxuW9r11gszXz+rtIUwKjb0NpxTW0iiMftlqbAwBq5e61+Xekx&#10;rc7LpCmAcRPuYJ+tTQzRWP9RaQpcILN1533V6ygW66akKYBxFyaFzyyZJPqkaTtPlaaAylj/T+3a&#10;iWXT1MJFpSkA/E9YEf1SmzRi2bB1+5WlKbCHse472rUSi5mee4Q0BQBd48S522oTSCxhIvqJNMUY&#10;a7RcU7s+orHubdIUAJbHtP2kOqHEw/fejKGG7d5auRbisf6n0hQAVibc2X5XnWCi4ZtCx0VYLZ+r&#10;XwN6GiecfjVpCgCrFyaWfy+eaKKx7r/SDCPI2MF+WSZruWdIUwBIK7NzD1QnnkhM7r8vTTECVvDn&#10;BZ+QpgAwXGFF9AZ1IorEtDpHSFPU0OB/kO1/Jk0BYG2FO+iTlUkpmlCgbi9NURPG+jO1cxmLaXdu&#10;IU0BoByHTp9+oDZB9cmvpCkqLNx0vFM5d/0yIU0BoBqy6bmDlckqHus/J01RIQ3rHq2er2jcN6Up&#10;AFRTlnc/rE9gesJE+FxpihIdMrXrktr5icVY9zdpCgD1EFZEu7QJLZaJGXdtaYo1ZnJ/onZO4uGr&#10;+AHUVOPH3ZvoE1sk1m+XplgDJnevVM9DNG6TNAWAemtYt16f6KJ5lzTFEExYf0/lmEdjrGtJUwAY&#10;LWFF9DVt4ovHPUaaIhGT+7/ox1pPMz/7UtIUAEZXmPD+vHgC7JdNU7suKU2xQiZ339CObTzcFAAY&#10;M6bl76FPiHqKf6CXphhAI/eHacezT/jPqADGm2kN+A/wtvsKaYo+DrNzN1ePXyz84gkA9Br0V5aL&#10;FZc0xSImd2drxyyWZt65ljQFAOxv0D/yDPmzNEUQivvHlWPUJ91DpCkAoJ9s2j1Gn0gjsf5r0nQs&#10;NXL3dPW4RGKs/6w0BQAMwlj3bm1ijaX4eylpOhYmTnFX1Y5DNNb9UpoCAFbD5G6HOtFG0mh3byJN&#10;R1Yo2qdp7z2WZt69jTQFAKRQfJaeNuFGY/0uaTpSTMu9VX2/kZiWn5SmAIBhKD6NXJuA4+l+WJrW&#10;mrH+Yfr7i8S646QpAGAtZLn7vDohx3OwNK2VgzYvXER5L/FY/y9pCgAog7Hu1+oEHcmh07sPlKaV&#10;F97bj7T3EIuZ9veXpgCAMplW5/baRB2Lyd3J0rSSTO5for3uaKx7nTQFAFSJyTtHqBN3LNa9QZpW&#10;QsPO30V9nbFYPyNNAQBVltnOD9SJPBY790BpWhpj3R/U1xbJxIy7vDQFANSFNqHH4/4tzdaUyf2X&#10;9dejx7Q7T5SmAIA6yvLOg7UJPpawcvmuNB0qk3dfpPXfJ++XpgCAUWBs503KZB9Nw3Y2StOkJlru&#10;Rlp/feKkKQBgFJncn6JM/tE02nO3laarFvqe1/qIxbR3XF+aAgBG2Yat26+sFYJoVvnhpyZ3H1Kf&#10;N54XSFMAwDhp2s5TlaLQL5+RpssSVkgHKc/RJ90vSlMAwDgLReFjS4tEn0x3+n7B3qHTpx+otovE&#10;WPdbaQoAwP+EAjHQV5JvaO24pjTdp/hUCW3fPrmjNAUAYCnT2nEzpXhEEwrRtj3tcv9GbXs83SP3&#10;dAgAwHI0cn+YXlBWl7AqO166AABgcJl139QKzEoiTwkAwOqFlc7ftGKzvMw/WJ4GAIB0srx7L73w&#10;6Ck+bUKaAgAwPMb6V2mFaG/C6uonsisAAGvH5M4uLkrN/OwryWYAANbeutlzLr1nldSae4r8CAAA&#10;AHW25wbP+jfv+S8P1m/nRg8AAADAWGtMu4do/0y7OMa6d/NPtwAAAABG3gX9ocUFpfhDDNPyj5Wn&#10;AwAAAID6Kj4qpfjUYm3xkyLFR6s087MvJd0BAAAAQLVlLXfk6j7weGUJfbb4sGQAAAAAlTJh3R1S&#10;fmVZqhS//icvEQAAAADWTiP3h4VF0m+0hUoVc/6vBXbvJS8fAAAAANIxrR03My33BW0xkiImd9tM&#10;7g8q+ppw7hLh/79R2y9Fil8XDDlqzxsDAAAAgJUIi4rnhZytLTpSJCyKPrShteOa0l1Uw7pHhwXV&#10;ydpzpIix/lvhf+8o3QEAAADAUpNb/HXCwuFj+y8mksb6ndl05xDpbkUOnT79wLDQeqf6/AkSFoi/&#10;Df87Id0BAAAAGGdN23lqZt3c4oVDwnymmfsbS3fJFb/GV/w6n9JvkoQF1JdMu3ML6Q4AAADAKNuw&#10;dfuVwyLgPdriIEms+6VpuUOluzVV/HpfWDx9SH1dCWKs/3n43xdIdwAAAABGgWn5x5rcn7J4AZAw&#10;X220524r3VVGeM/PDplXXm+qfMK0d11fugMAAABQB8387EsZ23mTcoOfJGER8qeG7WyU7mphouVu&#10;ZHL3ae39pIixzme5e4Z0BwAAAKBKsrzz4HDT3tJu5lMkPPd3J6bd3aW72jN550Vh4fcL7b0myvsb&#10;7fmrSXcAAAAA1lrWcpuUG/VEcf9utrsvl65GWsN2bx0WT1/Wj0OS/NS0O0+U7gAAAAAMw4T198xs&#10;5wfKDXmqbMns3AOlu7FlcpcZ6/6gHJ9EcW+bmHGXl+4AAAAArJTJO0eEm/e/6jfeCWLdGyaOc5eQ&#10;7rBIw87fxeT+2+qxS5MZ0+4+QroDAAAA0I9pdW4fFkjfUG6sk8Tk7uSGdY+W7jCgsHh6ibH+n9qx&#10;TRP3unWzsxeT7gAAAABk1m8IN+G/1m+gV59wk//OQ6d3HyjdIRFjO/cNx/aH2jFPEuumTNvfX7oD&#10;AAAAxsPkidtvmuXu8+pNcopYf2b434OlO6yBgzYvXCQsnl6z5FykivX/Counl0l3AAAAwGhpWvfc&#10;zLrd6s1wknQ/3Mw715LuUDJj/cNC2vq5ShDrjjPtzt2kOwAAAKBeJmbctcMN80fVm90UsX6XaXWe&#10;I92hwtZPbbusybtvUc9jilj/R9Pyk9IdAAAAUE3hpvUpJnc71JvaBDFt/9lGu3sT6Q41FRbSjzfW&#10;naad4ySx/quNE+duK90BAAAA5Wjm264Ubnzfrd60JkhYfJ3XsG69dIcRNHGiu2pYaL9PO/9JYt0v&#10;TcsdKt0BAAAAw5Xl7jFhkfQT9eY0Raz/WnO6czvpDmPG2O7TwvXVUa+NBDHWf7bx4zP5V0oAAACk&#10;ccjUrktmLX+MdvOZKH/ObOdw6Q7YpzE7f13T6nxcuWbShL+DAwAAwEo07NyDMuum1ZvMJHHfMy1/&#10;D+kOWJZG7p5vrDtbv6ZWn/DcH2nmZ/NJiwAAAFjK5O6V4Ybxv9qN5GoTnvc/me2+QroCVs2ctPNm&#10;4Zr9gna9JYn1201r7inSHQAAAMZN8S88xvrvqzeLCWJyf2LxL1XSHTBUjbxzWLjmfq1diykSFv3v&#10;buZnX0m6AwAAwCgq/lYo3Pj9RbshTJFww/rGTVO7LindAaWYsO4OJnff0K7RFAlj6CdZPv8Y6Q4A&#10;AAB1VXzaXJa7r2s3fWniZotPzZPugEoyeeeIsJgf3n8osJ03NfOzLyXdAQAAoMqK7y3KrP+VdmOX&#10;KO8qvn9JugNqZcL6e4bF0/B+FdW6VpbPP1i6AwAAQNka7e5NjO18Trt5SxL++B0jbM+HneT+P+q1&#10;nyRuk3QFAACAtVJ8d0y40TtLv0FbfUzbfWRixl1bugPGQvEhJWHxdKI2JlLEWHd8lnfvJd0BAAAg&#10;lWbeuVa42fqIdhOWIsXiq2Hdc6U7YOwVX9hcfIiJNl5SJIznv4XF05HSHQAAAAYVbqoOzqzbvvhG&#10;K1ms/9zkifM3le4A9NGw7tFhAXWyOpaSxH0z/O8dpTsAAAAsduj06QdmLfeupTdSyfKrsEjaIN0B&#10;WKFirIbF0zuVMZYkxrrfhv+dkO4AAADG157/am2Lj+bWb5xWn+7XTatze+kOwBCExdNBJnfb9DGY&#10;It0vmnbnFtIdAADA6Jo4zl1iuH8X4f8SFkhHSHcA1tiG1o5rhjH+IW18poix7ufhf18g3QEAANRf&#10;ZuceGG5yhvfJW7n/fvHdMtIdgAoJ4/PZYfzv1MZuonzCtHdcX7oDAACoh8y6V4SbpOF8t4t1/81a&#10;fLcLUDcTLXcjk7tPq+M6TVyWu2dIdwAAANUxMe3uHm5UvqfcwKTKdJZ3HizdARgBJu++yFh3rjLe&#10;U+X9jfb81aQ7AACAtdWwfmNm3Z+Vm5RUOaaZn30p6Q7ACGvY7q1N7r+szAOp8lPT7jxRugMAAEiv&#10;0Z67rbHua8qNSJKE5/6JafnHSncAxpjJXRbmhD9oc0WauLdNzLjLS3cAAAArY1ru0HDjcp5+w7H6&#10;mHb33Ru2br+ydAcASzTs/F3C4uk72hySJNbPhLnoEdIdAABAXDP3NzbWf1a9qUgQk/sdTdt5qnQH&#10;AAML88hLwjz1T22OSRLrXrdudvZi0h0AABh3Wd45JNwg7FJvHFLE+o9ObvHXke4AIBljO/c11v1I&#10;nXtSxLopM+3vL90BAIBxUHyxZLgJ+LB6c5Akbne4gXmedAcAa+KgzQsXabTca/V5KUGs/5dp+ZdJ&#10;dwAAYJSY3B9krD9TvQlIk8+b1o6bSXcAULow5z0spK3MV2li3XHmxM7dpDsAAFAnZmrXFU3eeada&#10;5BMkLMB+3cg7h0l3AFBp67edd1nTcm/V5rMksf6PpuUnpTsAAFBFme08ylh3slrME8Tk7hsT1t1B&#10;ugOA2jIz/vEm96dpc12SWPfVZt69jXQHAADKsGnbtouHovwGtViniHV/zVruSOkOAEbSxCnuqqbl&#10;36fOgyli3S+Lr2iQ7gAAwDBNtPwDstxtUYtymvwgy7v3ku4AYOw0cvd0k/uOMj8mSfHVDcVXOEh3&#10;AABgtYztvDyz7t9a4U2RULxfJV0BAPbTmJ2/blg8fVybO5PEul2m1XmOdAcAAJbDtDt3M9Z9Vy2u&#10;CRIWSK3GtHuIdAcAWKZG7p5vcne2NremSJj7P9LMO9eS7gAAwF7FpyuFIvwnrYCmiGn7N62bPefS&#10;0h0AYJUOs3M3D/P2F7Q5N0ms3x7+92DpDgCA8dLMd9wms+6rSwpkupyStfzjzu8NADBsjdwfVnzl&#10;gjIfJ4mx7t3N/OwrSXcAAIyeLHcvLj4tSSuESWK775mcnbuKdAcAKEnxFQzFVzGoc3WChMXTT0JN&#10;eYx0BwBAPU203I2M9Z/Ril2izBnbeZp0BwCoKJN3jgiLnL8q83iqHNPMz76UdAcAQHWFovjsUBR3&#10;KsUsVT7WmJ6/rnQHAKiZCevvaXL/fWV+T5JQg1pZPv9g6Q4AgHJlW7Zfw+TuQ1rRSpHi05iKT2WS&#10;7gAAIybM868Mi5z/ajUgTdwm6QoAgLWRWffkUNy26YUpSb4waeduLt0BAMZEw849yOT+RKUupApf&#10;Tg4ASG/d8fNXyKx/h1J40sT632StzoR0BwDAhQ6Z2nXJsHh6o1o3EsRY97eweDpSugMAYDCNVueR&#10;We5O0opMmrhvhv+9o3QHAEBfDeseHRY5s0vrSapQlwAAfaybnb1YKESvX1pA0qT4L3khR0l3AACs&#10;2KHTuw80uX+nVm8S5Tch/OYDAIw7M+3vb6z/8aIikSzhuY9vTM/dW7oDAGAowuLpoFBzztRqUZq4&#10;L5p25xbSHQBglJlW52Umd/9PLwirT8N2Xn2hhYUDpDsAANbUhtaOa4YF1NA+vTXkZyEvkO4AAHXX&#10;zDt3zaw7btFknzDOZi33UOkOAIBKCYunZxvrh/n9gJ8w7R3Xl+4AAHXQyF0zs/6PyqSeJm3/5o2n&#10;nXYZ6Q4AgFqYaLkbhcXTZ9TaliLWuSx3z5DuAABV0bDdWxvb+Yo6eafJqcbOPV66AwBgJJi8+yJj&#10;3blK3UsT69/faJ9+NekOALCWTN4Z6iRvcvfeiRPdVaU7AABG2vn/8dEP7z8+Wv9T0+48UboDAKSW&#10;TXduGBYxn1Yn4QQJz91p5O7p0h0AAGPN5N0sy90ftJqZJNa9bWLGXV66AwCsRGb9s4x18+pEmyYf&#10;32h3Xk+6AwAAioadv0uox99R6miaWD9jpuceId0BAGLWT227embdB9XJNEWs/1nW4qNQAQBYjUar&#10;89JQV/+5pM6minWv2zS1cFHpDgDGW6PlnpTl7gx1wkySLl+2BwDAkBi7874mdz/Sa3CCWDdVfNG8&#10;dAcAo6/4fWVj/dvVSTFBwnP/1thOQ7oDAABr5KCFhYs0cvdarT4nifX/Kr6AXroDgNFR/F6ysW6r&#10;OvklSFgkfasx3b2TdAcAACpgIp97eKjT7cV1O1msO66Zz99VugOA+tg0NXXR4veP1cktSdzfw/Mf&#10;Ld0BAICKW7/tvMua3L1Vr+sJYv0fTctPSncAUD3N3N2v+D1jdRJLkxOyVuc+0h0AAKixRt55Qqjt&#10;py2q9eli3Vebefc20h0AlGPPp+RY9y91okoQk3des2lh4cLSHQAAGEEvtqf9n8n9+7R7gSSx7pdZ&#10;3n2xdAcAw9Owc8P9Hobc5cb6h0l3AABgDBVfJB8WOU6/V1h9wr3GZ5u5v7F0BwCrY3KXhUXS0L7p&#10;2+Tdt6yf2nZZ6Q4AAGCf9fbM65ncf1y7h0gS63ZlefcQ6Q4ALlg27W9lWv7L6qSSIGHSO634vWXp&#10;DgAAYNkauXv+ni+iV+4x0qT74WbeuZZ0BwDny2xnnbHuF/rEkSTv22i7/yfdAQAArNphdu7m4R7j&#10;C4vuOdLFuu3hfw+W7gCMk8O2zN0gTAKfWjIxpErxe8ct9wzpDgAAYOgauT8ss/436r1JmryrmW+7&#10;knQHYNQ0Wu6ZxvquMvhT5ROmveP60h0AAEBpJqy7Q2bdN5X7lSQx1v0ky91jpDsAddRoz1/N2M4H&#10;tEGeImHx9XPT6rxQugMAAKgsk3ePCAuov2r3NIlyTDM/+1LSHYCqMtOdJxrrTlcGcZKYtvvSxIy7&#10;pXQHAABQOxPW3zOznR9o9zqJMp3lnQdLdwDKdERrx+Uy696mDNREcb8Lz2+kOwAAgJFj8u4rw/3O&#10;f/V7oRRxm6QrAGthIvcPD4N6Rh+QSXJs1ureWboDAAAYGw3bfVC4z5pW7o9S5QdZ3r2XdAcghYM2&#10;b75Io+Veqwy4VPmHyf1LpDsAAAAEh0ztumTW6hyj3Dulyl+z3B0p3QEYhLGd+xrrfqQMrCQJC6Qf&#10;Fn1IdwAAALgADesenVk3q91bpcmeT/W7o3QHYLHiX3nCIumfSwdPmhT/SnXQ5oWLSHcAAABYoUOn&#10;dx+Ytdy7tHuuJDn/+6QmpDtgPGWtHXc2LfftJQMkXdrN3D9cugMAAMCQmNwfFBY5Zyr3Y4nivmja&#10;nVtId8DoKj5xLuT3+kBIEOveVnxynnQHAACANbahteOa4Z7sw+q9WopY/7Pwvy+Q7oB6mzjR3dLk&#10;fvOSCz1VrP9p8d1L0h0AAAAqppn7Z4f7tp1L7uNSxfpPmPaO60t3QPWZVueFxrpz1As6Td7faM9f&#10;TboDAABATUy03I3CvdxnFt3bpYt1Lmu5Z0h3QDUUK/qwQPqketEmSHhu32i5Z0p3AAAAGBFhcfPi&#10;cL937uL7v2Sx/v2NE07nP7Rj7RUr92Iho16YCWLa/pOHzczdQLoDAADAiGvY7q3DfeBXFt8XJot1&#10;/CkHhmej7f5fZjvvVy++NDknPP866Q4AAABjLstdM7P+j8p9Y5rs+bCwX/NhYVi5Rt55QrESVy+w&#10;NNmcTftbSXcAAACAqnHS/F3CveN3Ft1Lpov1M2Z67hHSHaBbP7Xtsqbl3qpeREnifm9yl0l3AAAA&#10;wIqEe8uXZtb9a+n9ZqJY97pNUwsXle4wzoz1DwtpqxdKgpjcf7th5+4i3QEAAABJNXN3vyzv/ki7&#10;F00S66aKPqQ7jLpNmzZd2OSd16gXQ4KExdc/G63OS6U7AAAAYM1sXli4SLgnfe3ie9Rksf5fptV5&#10;mXSHUZG1OvcxLfdD9aQnifsRq24AAABUTTP3D8+sm9HvYRPEuuOa+fxdpTvUSTh5R4cV8D/UE5si&#10;/F4nAAAAauSI1o7LZfkQ/15/zyf6uaZ0h6ppTHfvZPLOserJS5MZ0+7yySEAAAAYCc28O9xPhLbu&#10;q6GP20h3KIOxnYax7nfqCUoQY/3bJ2bc5aU7AAAAYCTt+c7R3L9v8f1wslj3yyzvvli6w7CYducW&#10;YYH0JfUkJEhYIJ3eaLknSXcAAADAWGrm7ulhkeO0e+ZE+Uwz9zeW7rAaWcu/ICySfq4c5CRptv0H&#10;Dt+66+rSHQAAAID9bLRnXi8snj6h3UsniXW7srx7iHSHC7J+2Cck993M+mdJdwAAAAAG0Mzd88P9&#10;9M+U++xE6X64mXeuJd2h0Bj2P/nZ7qey6c4NpTsAAAAACUzauZuH+/gvqvfgaXJmyMHS3fiYONFd&#10;1bSG90dlJve/MHnnRdIdAAAAgDXQzP1hmfW/0e7RE+VdzXzblaS70WLs3OONdacpbzpJwiLpyw3b&#10;vbV0BwAAAKBEk9bdIbPum9q9e5p0Z7PcPUa6q5+N3z/tMiZ3b9Hf3OoTFl9/aLT4YiwAAACgDrKW&#10;OzLcx/918X19whzTzM++lHRXTeEgPDSsInPlxafKd5p5567SHQAAAIAamrT+npn1P1Du91NlOss7&#10;D5buSrSwcEDDdl6tvMA0sf5fptV5mfQGAAAAYARlLbdJXQ8kiftvyCbpavga03P3Nrk7QX8xKeKm&#10;TNvfX7oDAAAAMEYmbfdBYV0wvXSdkCw/yPK5e0l3aRjrjgr5u9JZkoTnfv262dmLSXcAAAAAcKFN&#10;U7sumbX8MdoaIkls8TdV7kjpbvlC4zsa67+15AkTJTz31kar80jpDgAAAAAuUDbtHhMWOLPaGiNJ&#10;zv9UvztKd732fGZ6PsTPTLeddxw1O38F6Q4AAAAAVuzo6d0HhnXGu5asO1Kl+D6pVmdiT2fqDquO&#10;OyOs0J68pwMAAAAAGKKwBjk45MzeNUmapFswWf/BbMtZ15DXDAAAAABr7ojW7mtmufuwumZZQVa8&#10;YDK5nw95trwuAAAAAKicLO8cklm3S1vTLCcDL5gmWu5G0jcAAAAA1EYz9zfW1jj9MtiCybr/Sl8A&#10;AAAAUDvFmkZd60TCggkAAADA2GDBBAAAAAARLJgAAAAAIIIFEwAAAABEsGACAAAAgAgWTAAAAAAQ&#10;wYIJAAAAACJYMAEAAABABAsmAAAAAIhgwQQAAAAAESyYAAAAACCCBRMAAAAARLBgAgAAAIAIFkwA&#10;AAAAEMGCCQAAAAAiWDABAAAAQAQLJgAAAACIYMEEAAAAABEsmAAAAAAgggUTAAAAAESwYAIAAACA&#10;CBZMAAAAABDBggkAAAAAIlgwAQAAAEAECyYAAAAAiGDBBAAAAAARLJgAAAAAIIIFEwAAAABEsGAC&#10;AAAAgAgWTAAAAAAQwYIJAAAAACJYMAEAAABABAsmAAAAAIhgwQQAAAAAESyYAAAAACCCBRMAAAAA&#10;RLBgAgAAAIAIFkwAAAAAEMGCCQAAAAAiWDABAAAAQAQLJgAAAACIYMEEAAAAABEsmAAAAAAgggUT&#10;AAAAAESwYAIAAACACBZMAAAAABDBggkAAAAAIlgwAQAAAEAECyYAAAAAiGDBBAAAAAARLJgAAAAA&#10;IIIFEwAAAABEsGACAAAAgAgWTAAAAAAQwYIJAAAAACJYMAEAAABABAsmAAAAAIhgwQQAAAAAESyY&#10;AAAAACCCBRMAAAAARLBgAgAAAIAIFkwAAAAAEMGCCQAAAAAiWDABAAAAQAQLJgAAAACIYMEEAAAA&#10;ABEsmAAAAAAgggUTAAAAAESwYAIAAACACBZMAAAAABDBggkAAAAAIlgwAQAAAEAECyYAAAAAiGDB&#10;BAAAAAARLJgAAAAAIIIFEwAAAABEsGACAAAAgAgWTAAAAAAQwYIJAAAAACJYMAEAAABABAsmAAAA&#10;AIhgwQQAAAAAESyYAAAAACCCBRMAAAAARLBgAgAAAIAIFkwAAAAAEMGCCQAAAAAiWDABAAAAQAQL&#10;JgAAAACIYMEEAAAAABEsmAAAAAAgggUTAAAAAESwYAIAAACACBZMAAAAABDBggkAAAAAIlgwAQAA&#10;AEAECyYAAAAAiGDBBAAAAAARLJgAAAAAIIIFEwAAAABEsGACAAAAgAgWTAAAAAAQwYIJAAAAACJY&#10;MAEAAABABAsmAAAAAIhgwQQAAAAAESyYAAAAACCCBRMAAAAARLBgAgAAAIAIFkwAAAAAEMGCCQAA&#10;AAAiWDABAAAAQAQLJgAAAACIYMEEAAAAABEsmAAAAAAgggUTAAAAAESwYAIAAACACBZMAAAAABDB&#10;ggkAAAAAIlgwAQAAAEAECyYAAAAAiGDBBAAAAAARLJgAAAAAIIIFEwAAAABEsGACAAAAgAgWTAAA&#10;AAAQwYIJAAAAACJYMAEAAABABAsmAAAAAIhgwQQAAAAAESyYAAAAACCCBRMAAAAARLBgAgAAAIAI&#10;FkwAAAAAEMGCCQAAAAAiWDABAAAAQAQLJgAAAACIYMEEAAAAABEsmAAAAAAgggUTAAAAAESwYAIA&#10;AACACBZMAAAAABDBggkAAAAAIlgwAQAAAEAECyYAAAAAiGDBBAAAAAARLJgAAAAAIIIFEwAAAABE&#10;sGACAAAAgAgWTAAAAAAQwYIJAAAAACJYMAEAAABABAsmAAAAAIhgwQQAAAAAESyYAAAAACCCBRMA&#10;AAAARLBgAgAAAIAIFkwAAAAAEMGCCQAAAAAiWDABAAAAQAQLJgAAAACIYMEEAAAAABEsmAAAAAAg&#10;ggUTAAAAAESwYAIAAACACBZMAAAAABDBggkAAAAAIlgwAQAAAEAECyYAAAAAiGDBBAAAAAARLJgA&#10;AAAAIIIFEwAAAABEsGACAAAAgAgWTAAAAAAQwYIJAAAAACJYMAEAAABABAsmAAAAAIhgwQQAAAAA&#10;ESyYAAAAACCCBRMAAAAARLBgAgAAAIAIFkwAAAAAEMGCCQAAAAAiWDABAAAAQAQLJgAAAACIYMEE&#10;AAAAABEsmAAAAAAgggUTAAAAAESwYAIAAACACBZMAAAAABDBggkAAAAAIlgwAQAAAEAECyYAAAAA&#10;iGDBBAAAAAARLJgAAAAAIIIFEwAAAABEsGACAAAAgAgWTAAAAAAQwYIJAAAAACJYMAEAAABABAsm&#10;AAAAAIhgwQQAAAAAESyYAAAAACCCBRMAAAAARLBgAgAAAIAIFkwAAAAAEMGCCQAAAAAiWDABAAAA&#10;QAQLJgAAAACIYMEEAAAAABEsmAAAAAAgggUTAAAAAESwYAIAAACACBZMAAAAABDBggkAAAAAIlgw&#10;AQAAAEAECyYAAAAAiGDBBAAAAAARLJgAAAAAIIIFEwAAAABEsGACAAAAgAgWTAAAAAAQwYIJAAAA&#10;ACJYMAEAAABABAsmAAAAAIhgwQQAAAAAESyYAAAAACCCBRMAAAAARLBgAgAAAIAIFkwAAAAAEMGC&#10;CQAAAAAiWDABAAAAQAQLJgAAAACIYMEEAAAAABEsmAAAAAAgYrgLJomx/lUXWlg4QPoEAAAAgMpa&#10;CGuXzPpXa2ubC8qKFkz7x1h3fJZ37yWvBQAAAABKl7U69wnrlRMWr18GzaoXTPsnLJ7+luXuSHmN&#10;AAAAALBmMuuOzqz/h7ZWWWnCgsmdpG1IEuu+OWndHeT1AwAAAEAyG2e6dwrrjmOXrEPS5STp6kIX&#10;Omp2/gqZ7bxD2SlJjHW/aeb+MOkOAAAAAAaWWWdCfq+tOZIkrInWHT9/BekuLryIJ2e5O0N9kgQx&#10;ufuCOWnnzaQ7AAAAAFhi44y7ZVg/bF68nkgXd0az7Z4k3a1MdvJZ1zAt9yG9g9XHWHd2yPOkOwAA&#10;AABjLLOddWGdcM7idUOyWPfB9Vt3XV26S8/k/tkh82rnafKxxvS260p3AAAAAEbYxpmzbhAWMZ9S&#10;1gWp0m223TOlu7U10XI3MtZ/RnlRaWLdXLPdfap0BwAAAGAEZHbuWeF+v7vk/j9VwgJs48zcDaS7&#10;6shy9+LwAs9d8oJTxbr3TE7NXUW6AwAAAFADh2/ddfXiV+HUe/w0OafZ9i+U7uqhmXdvE174Vxa9&#10;kWQxuT/FtP1jpTsAAAAAFdJszz9pmB8kF7K5+FAI6a7+TMtPZtb/UXmjSWKsf9O6b81eWroDAAAA&#10;sIbO/6oiP7SvKgr5XWadke5Gm2l37hbe8HGLDkCyGOtaWT7/YOkOAAAAwBA0291HhvvvkxbfjyfM&#10;scUX1Ep348vYzstN7v+fcoASxW2SrgAAAACs0KbN2y6eWfcG/Z47Qaz/R3j+o6U7aJot/4BwoH6s&#10;HsAUsf4Hk9bfU7oDAAAA0EdzJtyf537LkvvqdDlhsj1/b+kOg9i0bbgrWGPdX03ePUK6AwAAABA0&#10;292Xh/vlfy++f04W61+9sLBwgHSHVDLbeVQ4wEP7HUmTu2+YrbtuL90BAAAAY6E57e6e5e572j1y&#10;mnRt1nIPle6wFsypu65o8s479ROy+hjrfx1WvhukOwAAAGCkNNt+Y7jv/fPi++Bksf7Nm2bP4VOs&#10;q8Lk/iCTu23qyUoS9/nJrfM3le4AAACAWmlOd24X7mm/rt/rJoh1p2Yt/zjpDlW2obXjmg3rPqye&#10;yBSxbnfTuudKdwAAAEAlhXvW9eH+9VdL7mdTxbr3HL3151eW7lBXWd45JJzQnUtOcKIY6z86ueWM&#10;60h3AAAAQCkmT9x+06ztP6fdsyaJdXNN23mqdIdR1Mz9jY3tfFa9ABLE5G6HafunSHcAAADAUBW/&#10;+ZTlbrd2b5oke/5xwPOPA+PKtNyh4SL4pXpxJIix7t0bjt/OP1MCAAAgiWLxUixitHvPNOHPTxDR&#10;aM/fNixwvqZfOKtPeO6fhAvwMdIdAAAAsCzFr8EVvw6n3WMmifWfK36dT7oDlqdh/UaT+z+pF1Wa&#10;HNPM80tJdwAAAMAexQcpFB+ooNw/psqvig+EkO6A1dvzZV62+13lYksT66YnbfdB0h0AAADGTPGR&#10;3OGe8FT1XjFJ3NeLjxaX7oDhChfzK8KF9++lF+LqY6z7r8ndK6UrAAAAjKDiS12LL3fV7gcT5c/F&#10;l9NKd0B5Mtt9YLggtyy6QJPF5P77Zqu/h3QHAACAmspa7qFZ3rXaPV+auO8Vvxkl3QHVM+HcJcIC&#10;5436Bbz6GOv+kll/uHQHAACACltYWDgg3Lu9WruvS5R/N9vdl0t3QP00rHt0WECdrFzcieK+3pzZ&#10;ye+iAgAAVMRke/7e4T7thKX3bcmypTnjHyDdAaPj6OndB2Yt9y7lok8Ty6edAAAAlCGz7ugsd39X&#10;79FSxLo3bNq27eLSHTAewsV/cMiZPYMhYYz1n2u0uzeR7gAAAJDIxpnuncL91rGL77/SxZ3UbHcf&#10;Kd0BaOadaxnrPqIPmNXH5O4s0+4+R7oDAADAgDLrTLiv+t3i+6xksf4dR83OX0G6A9CPaXWeEwbN&#10;LnUwJUixOGvmZ19LugMAAMAiG2fcLcN90+bF91Hp4s5otuefJN0BWKni1+qM7XxOH2gJYv328L8H&#10;S3cAAABjK7OddeG+6Jyee6WUse6Dh2/ddXXpDsAwNKxbn+XuPHUQpsm7mvm2K0l3AAAAI2vjzNwN&#10;wiLmU8r9UKp0Mzv3LOkOwFprznRuV3y0uDI4k8RYNztp5x8t3QEAANRes+2eGe5zuovve5IlLMA2&#10;zpx1A+kOQJVktnN4GKh/XjJwE6X4Ut5DpqYuKd0BAABUXvErcMWvwmn3NolyTvGrfNIdgLowLX+P&#10;LHffUwZ1khjrTsxs94HSHQAAQGU02+5JxYcqaPcwibK5+FAI6Q7AKDC5e6XJ/X+UAb/qhMXTfzLr&#10;XiFdAQAArKl1x89fIbOdd2j3KUli3e9DjHQHYNQ1bPdBYfF0ojohJIn7XnPG3V26AwAASK74Ytdw&#10;z3GSfi+SJMdmrR13lu4AjKtNU7sumbX8McokkSbW/blp/UbpDgAAYEUO2rzt4mGR9Hr1fiNFrP9H&#10;uG85WroDAF2Wu8cY636iTiQJEp77a432/G2lOwAAgKhmyz8g3Jts0e4pEuWErNW5j3QHAINp5mdf&#10;KSxw3q1MLklicneeabtDpTsAAIDiV+1eHhZJ/9buHZLE+ldv2rTpwtIdAKRjWv4pYZGzQ518EsRY&#10;/9lm7m8s3QEAgDHQnHZ3DwukoX2yb2ZdnrXcQ6U7AFgbEzPu2mGB81F1YkoR63ZlefcQ6Q4AAIyQ&#10;4u+bi79zVu8BUsT6N2/8/mmXke4AoHxN654bJr7d6qSVJO7DR/xk9zWlOwAAUCPN6c7twiLma3qN&#10;TxDrTs1a/nHSHQBU2+TW+ZuGBc7n1QktQYz1Z5rcHyTdAQCACmpatz4skn6l1fIksd33TE7NXUW6&#10;A4D6CpPlBmPdr9XJLkHC4umdh06ffqB0BwAASrDhxO03DTX/c1qtThM317Tdp0p3ADCaTKtz+7B4&#10;+oY+Ea4+4blPzmz3UdIdAAAYoj2/kp/7sxbX42Rp+49ObvHXke4AYPyYvHNEWOT8VZ0kU8S6N0wc&#10;5y4h3QEAgFUoPvQpG+aHPuVud7EIk+4AAPubsP6eme38QJ9Ak2RLc8Y/QLoDAADL0LSdp4YaOrSv&#10;FSn+7rn4+2fpDgCwXFnLbdIn1tXHWPdvY7svl64AAIDYsPXnV86se49WPxPlV822Wy/dAQBSyPLO&#10;g8Mip6VMukkSnvu7pr3zbtIdAABjpfhI7lAPT1lcH9PFfb0507mddAcAGKZmfvaljO28SZ+QVx+T&#10;uz+Ztp+U7gAAGDnrZs+5dGbdm7U6mCh/brb9RukOAFCmsLh5rBnmfxWz7qvNvHsb6Q4AgFqabM8/&#10;JMudVWtdkrjvNWfc3aU7AEAVbdi6/cpmmL93bd0vQ0F4sXQHAEB1LSwckFn/arWepcm/Q118hfQG&#10;AKij4gvuwmQ+p0zyaWL9Zw4/2d1IugMAoFSN9vy9s9ydoNasNOETZwFgVE2e5K8TJvqPLZr4k8VY&#10;t9Pk/tnSHQAAayKz7uiwSPq7VpuSxLo3bNq27eLSHQBgXIQFzvNCzlaLQ4KY3H0oO/msa0h3AAAk&#10;0Zjp3inUmWMX152EOSmznUdJdwAAhMVTa+fNTMt9QSkaSRIWZtsy654s3QEAMJBQQ0yWu99pNSZJ&#10;rH/HUbPzV5DuAADor5H7w8Ii5zdqUUmRUJjM1KlXlO4AAOgxMeNuGerF5iX1I1ncGfyHPABAEpPW&#10;3SEUlW/qBSdF3EnNdveR0h0AYEw12/6FJvfn6LUiQaz/YLZlO78qDgAYrqzljjTW/U0tRgkSnvv1&#10;B23mj2sBYNQdNjN3g8y6T2m1IFG6YZH0LOkOAIC1l+Xde4UFzvFKkUoSY/2PTdvfX7oDANRcs+2e&#10;aYqFjDLnJ0mxAJvu3FC6AwCgWsIC51VqAUuTf4XF08ukKwBADayf2nb1Ztt/QJnTk8RY94vMdtdJ&#10;dwAA1Eej7R5icme1Apck1h3XzOfvKt0BACoizP9PMi13hjp3p8nmbNrfSroDAKD+Ns2ec+mwwHmz&#10;UvTSxPo/ZrlrSncAgDW07vj5KzTb/u3q/Jwi1v0+xEh3AACMvqzlHxeK4KlLimKiGOu/0rDdW0t3&#10;AIDEGq3uI8Ncu1WbgxPl2KzVvbN0BwDA+JqcnbuKyd17lWKZJMa6c03efZF0BwBYgXWzCxcrPsVU&#10;m2eTxPp/ZNYdLd0BAIAYYztPC0W5oxbUBAmLs09nJ+3mE5QA4AJMtPwDik8r1ebSFDEt98Os1bmP&#10;dAcAAAbVmJ6/rsn9x7VCmyJhYTbPd3QAwP8Y2315mHf/nzZnJon1r960aeHC0h0AAEipkbvnh2L7&#10;M7UIp4h1Hzx8666rS3cAMPImpt3djXXfVefEFLEuz1ruodIdAABYK5N27uahEH9RLdBJ4s5ott2T&#10;pDsAGBkN6zea3P9Jn/sSxPo3bzzttMtIdwAAoAqyvDNhrPutWrwTxFj/9okZd3npDgBq47Dpzu3C&#10;/Pg1bW5LlFOzGf846Q4AAFRdKN53DAucby0q6MkSbjy2mnb3EdIdAFROw7r1JnfnaXNYkrS77yk+&#10;5VS6AwAAdRYWOEeFG4e/q0U/Rax73brZ2YtJdwCw5hrt7k2M9Z9T56gkcXPNdvep0h0AABhVjfb8&#10;vcPi6QT9hiBBrJtq5u5+0h0ADE3DuueG+ewsdS5Kk49NnuSvI90BAIBxs7CwcEDxEbfKTUKq/DPk&#10;pdIdAKzKxIy7trH+o4vmmYRxu411z5PuAAAAehUffRtuGHL9RmL1CTci32nY+btIdwBwgRq281ST&#10;+x3anJIm7vOTW+dvKt0BAAAsz8bTzr2Myd1b9BuM1Scsnv4Qnj+T7gBgjw1bt185zA/v0eaNRPlV&#10;Zv0G6Q4AACANY/3jw03MacrNR5KY3H852+pvJd0BGCOm7R8b5oBTtLkhTdzXTatze+kOAABguCZO&#10;dFcNNzfv029MVp+wMPtFZrvrpDsAI2bd7DmXblj3Zm38J8qfM9s5XLoDAAAoVzN3T8+sc8pNS5pY&#10;96mNM2fdQLoDUEON9vxDTO6sOsaTxH3PtPw9pDsAAIBq2mh3Xi8scD6h39CsPib33UbbPVO6A1BV&#10;CwsHmLZ/lTaOU8RY958w17xCegMAAKincGPzAmP9zxff7KRKeO4PNNrzV5PuAJRo6N/zlvstmZ17&#10;oHQHAAAwWky7cwtj3ZeUm6AkCc99uml3nyjdAVgDpu2OCoukv2tjMkmse8PEce4S0h0AAMD4MLbT&#10;CDdav1NvklLEurcd0fr15aQ7AAk0Zrp3Mm3/LXXMpclJme08SroDAABAobgJCzdKxy66cUoX62aa&#10;uX+4dAdgAKbdbRg7zP+44d9hpnZdUboDAADABQkLnKPDTdQ/1JurJHGv3TQ1dVHpDsB+JmbcLYf5&#10;67MhZ4Qx/mTpDgAAAKuRtTr3Mbn7oXLTlSThxvBHxnbuK90BY8m0/AuH+QEtmfUfzLZsv4Z0BwAA&#10;gGHYtLBwYZP716g3ZGnyj/D8L5HugJF12Ja5G4QF0ieVMZAkxrr5sEh6lnQHAACAMoQbvoeFtLUb&#10;thQxuft2trV7Z+kOqLVGyz0zLGS8dq0nie1+Kpvu3FC6AwAAQJWs33beZcMC563qjVyKWPf7ECPd&#10;AZW3fmrb1YvvKlOv5wQJi69fhEXSOukOAAAAddLMu08IC5yfajd6ibJ544y7pXQHVEKj5Z4UFkmn&#10;K9drqmzOpv2tpDsAAACMgo22+3+Z9e9Xbv6SxFh3TvFH89IdsGYmZtzlwwLp7dp1mSR7/mW1y7+s&#10;AgAAjJMsd88Y5t9yhOf+pGnvur50ByTVaHUeGRZJW7VrL0VMi7/dAwAAgCgWNsUCR7txTJHzF2bu&#10;GdIdMLB1swsXC9fR67XrK1H+kbXd0dIdAAAAEFf8al24gTxn0Q1lulj//uJXBKU7QDXR2vEAY/2P&#10;1WsoQfZ8t9nM/H2kOwAAAGBwxYc6hJvLzYtvNpPFup8WH04h3WHMGdt5ucn9/1OvlQQxeec1xXeZ&#10;SXcAAABAWsXHime5+712M5oixceiFx+PLt1hxJn2zrsZ676rXQtp4vJsZudDpTsAAABg7WSt7p1N&#10;7r+t36iuPsb6dsjDpDuMiIbtbAzXzZ+0c54iYdH9lo2nnXsZ6Q4AAACohnAT/JKwwPmndhObIuH5&#10;X3PQ5s0Xke5QE432/G2NdV/TzmminGrs3OOlOwAAAKD6jO3c1+TuR8rNbZLwB/vVZtrdQ8M5Ok87&#10;dykSnvu9k7PnXEW6AwAAAOrroIWFi4Sb3NcuvulNmL9nlo+ELlOj3b1JWCR/Tjk3qTIXnv9p0h0A&#10;AAAwupq5f3hm/YxyU5wqx26c6d5JusOQmHb3OSZ3ZynHP1U+1pjedl3pDgAAABg/R7R2XC7L3duU&#10;m+UkMdb/1thuQ7rDKkzMuGuHRdJHtOOcJm63se550h0AAACAxcIN+RPDTfPp+g316hOe+0um3bmF&#10;dIcLYNr+KSZ3O7RjmSifN60dN5PuAAAAACxXoz1/NWP9B5Sb7CQJi6efh/99gXSHYMPW7VcOi9Z3&#10;Lz5WCfOrzPoN0h0AAACAVBpt98xww91ddAOeLtZ9YqPdeT3pbmyYtn+sabufqMckSdzXTatze+kO&#10;AAAAwLBtnDnrBmGB8yn9Bj1BrHPN3D1duhsp62ZnLx0WSW9S33eCGOv+kll/uHQHAAAAoGyZ7a4z&#10;uf+FdgOfIuG53zdxiruqdFc7jbZ7iLG+pb23NHHfMy1/D+kOAAAAQFVlW/2twgLny/qN/epjrDst&#10;LD4eL91V08LCAeE1vkp7/SkSjsF/wiL1FdIbAAAAgLoyucvCDf4ftBv/FAnP/5aNp517GemuNI3p&#10;uXuHRdLx2mtMlC1hkfRA6Q4AAADAqGnY+buEG//vLFoIpIt1eTbjHirdDV1YCB4VFkl/U19Lilj3&#10;honj3CWkOwAAAADjJCwKXppZ/68lC4VUsf7VCwsLB0h3q9aY7t4pLJC+pfaVIGEBdnJmu4+S7gAA&#10;AADgfM3c3S+zbkpbSKSIyd0Jjfb8vaW7ZTO20wiLpN9qz5kk1r/DnLrritIdAAAAAPS3aWrholne&#10;fZ26wEiQ4tfoil+nk+56TJzobhm2fUlrlyLhubeFheGTpTsAAAAAWB3T7j4iLHK2aguQFDG5Py3L&#10;3XnathQxLfeh7OSzriFvBwAAAACGY2LGXT4snt6uLUyqkvD65rMZ/yx5yQAAAABQjmZ7/klZ7s7Q&#10;Fi5rGZO7T2cndW4oLwsAAAAAquXwrbuunln/QW1BkzphgfQLk3deJF0DAAAAQL2ExdOzTO7ntQXP&#10;ShKe68vZVn8reXoAAAAAGA3Fr8vt+bU5ZSEUj/t9aJPJUwAAAADAeDB590WZ9ecuXiSZ3H+7Yefu&#10;IrsBAAAAwHhr5jtuI/8XAIAKuNCF/j+hCQifZF5d2wAAAABJRU5ErkJgglBLAwQKAAAAAAAAACEA&#10;3VrIt60BAACtAQAAFAAAAGRycy9tZWRpYS9pbWFnZTIuc3ZnPHN2ZyB2ZXJzaW9uPSIxLjEiIHdp&#10;ZHRoPSIyMTEuMSIgaGVpZ2h0PSIyNDMuNyIgdmlld0JveD0iMCAwIDIxMS4xIDI0My43IiB4bWxu&#10;cz0iaHR0cDovL3d3dy53My5vcmcvMjAwMC9zdmciIHhtbG5zOnhsaW5rPSJodHRwOi8vd3d3Lncz&#10;Lm9yZy8xOTk5L3hsaW5rIiBvdmVyZmxvdz0iaGlkZGVuIj48ZGVmcz48L2RlZnM+PHBhdGggZD0i&#10;IE0gMjA5LjYgMTgxLjkgTCAyMDkuNiA2MS44IEwgMTA1LjUgMS43IEwgMS41IDYxLjggTCAxLjUg&#10;MTgxLjkgTCAxMDUuNSAyNDIgWiIgc3Ryb2tlPSIjNzBDNkRCIiBzdHJva2Utd2lkdGg9IjMiIHN0&#10;cm9rZS1saW5lY2FwPSJidXR0IiBzdHJva2UtbWl0ZXJsaW1pdD0iMTAiIHN0cm9rZS1kYXNoYXJy&#10;YXk9IiIgc3Ryb2tlLWRhc2hvZmZzZXQ9IjEiIHN0cm9rZS1vcGFjaXR5PSIxIiBmaWxsPSJub25l&#10;Ii8+PC9zdmc+UEsDBAoAAAAAAAAAIQBrvq40vV8AAL1fAAAUAAAAZHJzL21lZGlhL2ltYWdlMy5w&#10;bmeJUE5HDQoaCgAAAA1JSERSAAADTAAAA9AIBgAAAAU5+48AAAABc1JHQgCuzhzpAAAABGdBTUEA&#10;ALGPC/xhBQAAAAlwSFlzAAA7DgAAOw4BzLahgwAAX1JJREFUeF7t3XeYZFlZP/BBJCmKgIoEWYSF&#10;nalzawYcJEhYsuQkS3AXZqfOrR521wVBJIi4JAkCIkGiSFIkigSRKBJFgogEkSCS07LbdW/17EqY&#10;/p3Coz/oORc29Mz06f58nuf7+IfLbn+rbt3zvjPVVdsA4FD4wl2ucLE+hsf1bbN6CPOJ5Rjulv+T&#10;AAAAG1/Xjpe6tvlyYcE5JOlieP3KUnPN/J8HAADYePrJ+KZ9bN5VWmoOR9Li9NTlOLpU/nEAAACO&#10;vLPanb/SxeaFpSXm8CecOWvD7+QfDQAA4MhJi9IfphwoLy9HLl0MH1qJ4Xb5xwQAADh8+tickBaT&#10;T69dVDZcYnhF3+4I+ccGAAA4dPYvNdft2uZNxeVkA2fWNo8/cL/rXCzXAAAAWD99bC4zi+GZpWWk&#10;lnSx+cpKO17KlQAAAM6/+TQ8oGvDvLSE1JhZ27y7n45vlusBAACce10Md06L0kdKS8dmSBebF521&#10;d3zlXBcAAODHO7MdXb1vw6tLS8ZmTNc2p+XqAAAAZQcmx/xMF8OTSkvFZk/Xhs/Op+Ge+aEAAAD4&#10;/7ppOLlvwzdKy8RWSloY35JyvfywAAAAW9k8jm7Zx/BPpeVhayc8az7dftn8MAEAAFvJrN1+ta4N&#10;f1VeFmSRLob98xgemB8yAABgs1s97rgL9rF5VGlBkHK62Hysa8d3yQ8hAACwGc3b8Yld2/xXaSmQ&#10;c5TXzKfjX80PJwAAsBl0k/ENu9i8rbAAyHnIPDZPPnPPrp/LDy8AAFCj09vxFdKA/9y1A7+c/3Rt&#10;8630f0/NDzUAAFCTLjYPSTl77aAv65zYvH8+aW6TH3YAAGAjS0P8XVM+8UNDvRzydG3z0i6GHflp&#10;AAAANpKVSXPNPjavKw3zcjgTHvOpU4++SH5aAACAI2k5ji7VteEp5eG9nnSxedHy3vGVFx/fPW/D&#10;R0v/TDWJ4YtdDG1+igAAgCOhn4T7puH8jOLQXk/e3U/HN8uV/s/iC2MXXxxb+OcrSnhH345ukisB&#10;AACHw7wNt+3a8MHykF5Hurb5ahebfblS0Xy6/bJp6XhW6X9fVWJ4/pl7jrlSrgUAABwK3d7RaB7D&#10;y4pDeV15/IH7XediudaP1cVwvbQkvrnw76kp300L4sNyJQAAYL18bs9RF+3b8NjCEF5XYvPKfrKz&#10;ybXOtfk03LNrw2eL/+568qmU43MlAADg/Oja0TQtCV9aM3TXln9ZmY5vnyudb13bnFb4b9SV2Lxx&#10;NmmumysBAADnxuLDAvoY3lkctitJF5tZH0f3y5XW1Vl7x1dOS8cLS//dyvKM1OMyuRYAAPCjnLVv&#10;15W6tnlBYbCuKl0bnnbglO2XzrUOmcUn7M0Wn7RX+BmqSWz6+SQ8IFcCAABKFh8KkPK94lBdSboY&#10;3rAcR9fKlQ6blXa8lB67r5R+plqSlsyPpMfvzrkSAACwkIbl41MWHwZQHKTrSPhkPw13z5WOiMUn&#10;7/XT8ePKP19NCa+et6Or51oAALA1rbTj63SxeWN5aK4jXQzfSXlorrQh9O2O0MfwitLPW1PS4/qk&#10;048/+mdzLQAA2Br6e+/8xTQQP2PtgFxfwvP2nxR+OdfacFZiuF1aOj5U/tlrSfhG345OyZUAAGBz&#10;62Pzu11s+vJwXEli+MeUG+VKG14/DfdNi8eZxS61JDbvm03Ht8qVAABgc+na5k5p8P3XgwbhuvKF&#10;+bSZ5EpVWY6jS3UxPLXQqaqkZfsls8n4mFwLAADqdsbesKuP4W9Kw29Vic0frS7tvlCuVa2Vpeaa&#10;aXF6fbFjXXn06mnH/mSuBQAAdVk9eXTxrg1PLAy6VaVrm78+exP+jUbqdteUT/xg1+oSm8/PJnX+&#10;jR8AAFtYF8NJKV8vDrmVpIvN+2exuXWutGmlng9JObv0GNSStNS+vabfKQMAYIuat+E3+ja8tzTU&#10;VpTT+2nz27nSlrCyb9flZ23z3MJjUVk29qcWAgCwRc1O3HHVLoa/LA+x9aSLzZPPWNp9iVxry9nf&#10;jm+QHoO3lR6bWpKuw2+nbKjvxQIAYItaPW3bT/RteGRpcK0sr5lPdl4j19ryZpPRiWnp+Fzhcaoo&#10;4ZN9O7pHrgQAAIfXPI721D5Ud7H5WNeO7pIr8QM2yzKcrtE3zPbuuHauBQAAh1bXjm8wb5u3lobT&#10;ehL2z2N4YK7Ej3BWHB2dlo7N8HbLp3dLu38+1wIAgPV1+r12Xb6PzXNKw2hVieHZ8+n2y+ZanEPL&#10;m+MDPWaztrl/rgQAAOuji82D07B51prhs6rMY3jL/hiulytxHnWLj4xvw9dKj3EtSdfzh7tJc8dc&#10;CQAAzps+jo/rY/Px0tBZS9KA/5+zNtwrV2IdHDhh50+npeMJpce7sryqn47HuRYAAJwzK+14dxom&#10;X7tmuKwvMTx8ddu2C+RarLMzYrMzPc6vOuhxryyL5W+xBOZaAABQtnzS+JJd2/xpaaisKV0bXrw8&#10;DVfJtTjEFm9vW7zNrfRc1JLF2wwXbzfMlQAA4If1sblPGhy/tXaQrCqxeU/KzXMlDrPFByqk52F2&#10;0PNSVcJ759Nwi1wJAICtbj5tbtO14QPl4bGOfP9vB9rm3rkSR1C39+q/0MXm6aXnqaYsPkp98ZHq&#10;uRYAAFtNGgh3zNvmpaVhsarE5o+/6vdPNpzFl8Wma+wNxeesosza8MjFl/jmWgAAbHafOvXoi/Rt&#10;eExpOKwsPuGsAn07uke63j5ZeP6qSVr8PjePoz25EgAAm1Ua/No+hi+WhsJqEpsPr7TjO+RKVCJd&#10;ew9N+XbxOa0kXWze1rXjG+RKAABsFv003LhvwztKQ2At6dqmS//3/rkSFTpjaXTFdB0+b+1zW1tm&#10;bfPclX27Lp9rAQBQq/2THUd1MTy/NPTVlMWHCCw+TCDXonJ9DDdKC/DbS891LUnX5Nnz2Dw4VwIA&#10;oDZdG/4g5bulYa+WpKH672fTHdfOldhkZpNm0sfm86XnvqJ8IuWuuRIAABtdH0e/1cfwH2uGurry&#10;/Z9/dI9ciU3sg0u7L5Se80cfdA1Uli6G169MmmvmWgAAbDQr053XXvyNTGmYqyWLvxFb/M1YrsQW&#10;MpuMj+li85LSdVFT5m14ynIcXSrXAgDgSFv8bk8fmz8rDW91JfzF/qXRFXMttqjZdHyrdD287+Dr&#10;o6aEM/tpuG+uBADAkZKGs/vnT48rDG21JLyjn4Qb50rwfX07OiVdG98oXzN1pIvhQysx3C5XAgDg&#10;cOkmzR0X30dUGtKqSQxfnLch5kpwkNOPP/pn09LxpOL1U1FmMbyib3eEXAsAgEOln47HaQB71dqB&#10;rL6Ex6weN7pwrgU/0rwdXT1dM68uX0sVJY4f94W7XOdiuRYAAOvlwAk7f7qLzROKQ1hF6drmpWcv&#10;NdtzLThXuhju3LXhI6Vrq5ak1/FXuna8lCsBAHB+pSXj3mlI/Fpp+Kol6ef/wGzS3CZXgvNlPg0P&#10;6GPTl661WjJrm3f30/HNciUAAM6t+STcIg2F7ykNWxXlWymn5kqwbtJr4zLp2nrGD1xrdSY2L1ze&#10;O75yrgUAwI+zHEdHd214cXG4qihdbP70zD27fi7XgkNiNmmum5aON5auwZrStc1puRIAACWr27Zd&#10;oJ+ER5SGqcry2vl0/Ku5FhwW6bo7PuVTP3AdVpcuhs/Op+GeuRIAAP9r3oZ7pWHpP0tDVDWJzcf7&#10;OD4uV4IjoovNw1K+V7xGK0m6H7w53Q+ulysBAGxd3dLo+vMY3lIamirKWfO2eVCuBEfcmft2XamP&#10;4fmFa7WyhGfNp9svm2sBAGwd35wcc7k00D27PCRVlNg8ZyV1ybVgQ+nb0U3S0vGO4rVbSboY9s9j&#10;eGCuBACw+XXt6EFpiNtfGo5qSdeGt+5fGl0/V4INLS0dbcqXStdyLUmvuY927fguuRIAwOazGHa6&#10;2HysNAzVkjR0fm4WR3tyJajGgVOPvkjfhseUruvK8pozfagKALCZLD4xbjHkrBl6Kkx4xOpp234i&#10;14IqpaV/R9c2Ly1f4/Wki82TfWw/AFC1xTCzGGpKw05NSQPmXy6+GyrXgk1hPmluk67tD5Su+Ypy&#10;eoovhgYA6rMYYvIwUxpyKkl473wabpErwaaUrvXFa/VbP3ztV5bYvH+WFsBcCQBg45rH5tZdGl6K&#10;Q00l6WL4espJuRJseou/DU6v3fr/NrhtXrp4y2GuBQCwcXRLzfZ52/x1aYipLE/4+smji+dasKUs&#10;ft8wLR2vLbwuKkt4zOppowvnWgAAR87HjhtduI/NH5WHlooSw9+kHjtzLdjSNsMnWqbX9Be7GNpc&#10;CQDg8OvaENNg8oWDBpW68q8rS80dcyXgByy+MDYtHVV/Z1r//S/uHd0kVwIAOPT6GG6U8o/l4aSO&#10;dLHp+9j8bq4EDJhPt192FsOzS6+jqhLD88/cc8yVci0AgPW3f2l0xb4NzysOI3Xlz/oTdv5irgWc&#10;A10M10t5S+H1VE26tvluF5uH5UoAAOsnDUoPTflOaQipJWlQeuOsHV8nVwLOg/k03LNrw2dLr7GK&#10;8qmU43MlAIDzrm9H9+jb8Mk1w0Zt+VQfx7+VKwHroI/h4YXXWlX5/h+iTJrr5koAAOfcShxdq4vh&#10;DaUho5akYeh73n4Dh85Ze8dXTq+xF5Vef5XlGf29vU0XADgHuqWr/XxalJ5eGCjqyrTxC95wmPTT&#10;8c3S6+7dB70Oa0ps+tkkPCBXAgA4WB/H9+tiMysOE7Ukhnf6CGE4Mlba8VK6h3yl+NqsJF0bPtLF&#10;cOdcCQDg+19SeYc0KPzL2sGhroQvzX1JJRxxB+53nYvN2ubx5ddpTQmvnu8Lu3ItAGAr6ic7mz42&#10;rywPCzUlPPbAqUdfJNcCNoC+3RH6GF5Rfs3Wky6GJx2YHPMzuRYAsBWsLu3+qS42f1waDmpKGmRe&#10;1u0djXItYANaieF26bX6odJruJ6Eb/Tt6JRcCQDYzNKitC/lq+WhoI50bfjgrA23zZWACqTX7O+k&#10;xePM0mu6msTmfbO941vlSgDAZpIO+punA7/yT7EKZ6Qe98mVgMosx9GluhieWnx9V5QuNi+ZtTuv&#10;lmsBADVbnoardG3935PSteEpyyeNL5lrARVbWWqumV7Try+91ivLo1dPO/Yncy0AoDab4Zv4+9i8&#10;bnnSXDNXAjaRdI+6W3qdf+Kg131F6WLz+dmkmeRKAEAN5tNwz64Nny0d7hVlMUTdNVcCNrG0dDwk&#10;5ew194Cq0rXN27tpc2yuBABsRF0M15u34c2lw7yapKFpHpsH50rAFrGyb9fl0z3guQfdEypLug8/&#10;b/+J4ZdzLQBgI/jGdPtl+zY8q3R4V5bnLoamXAvYgrrJ+IZdbN5WuD9Uk7Q0fTvlobkSAHAkpUP5&#10;gX0MK6VDu5YshqPFkJQrAWybteMT073tc6V7Rj0Jn+yn4e65EgBwOHXT8JtdGz5aPqTrSNc2/7UY&#10;inIlgB+yetq2n0hLxyNL94+a0sXwhpU4ulauBQAcSvPJjmv0Mfxt6VCuK+NHrh637YK5FsCg2Yk7&#10;rpqWjr8s30vqSerw9G7paj+fawEA6+mMpd2X6NrmT0qHcE3p2vBXs307rpprAZxjy234jb4N7y3d&#10;W6pJbGaztrl/rgQArId0wP52yjeLh28tieGf5mnYyZUAzrMuhpO6NnyteK+pJF1sPrzSju+QKwEA&#10;58V8Or5V1zb/XDps60n4RjcNJ+dKAOvi6yePLp6WjieU7ztV5VX9dDzOtQCAc2I2GR8zj81LCgdr&#10;VZm34YnfnBzzM7kWwLrrY7Mz3W9etfb+U1sWy99XT9j507kWAFDywaXdF0oH56PXHqT1Jbx6vjfs&#10;yrUADrlu0txx8Ta38j2pjizeZti1zb1zJQDgB80mzaSPzedLh2gtSYf9R1ba5k65EsBhl+5F90+Z&#10;/eC9qbake+l759Nwi1wJALa2btoc27XN20uHZi1Jh/t8NgkPyJUAjqhu79V/oYvN00v3q5qy+Cj1&#10;5Tg6OtcCgK1l/4nhl/vY/HnpkKwsz0g9LpNrAWwYs707rt3H8IbCfauyhEcsvsQ31wKAza9rw+93&#10;MXy7fDDWkS42b5pNmuvmSgAbVt+O7pGWjk+W7mW1JJ0Zn5vH0Z5cCQA2p34S7t7H8O+lw7CifDrl&#10;+FwJoBpp6XhougfX/odVb+va8Q1yJQDYHFam4de6Nvxd6fCrJV3bHEgH9R/mSgBVOmNpdMW+Dc8r&#10;3eeqyrR5zsq9dl0+1wKAOs3uuf3S3SQ8rXjY1ZUXnNnu/JVcC6B6fQw3qv4Dd2Jz9jw2D86VAKAu&#10;fRt+p4thuXTIVZPYvKufjG+aKwFsOpvhKx1SPpFy11wJADa22XR0+7QsfWjNYVZbvjxvx9NcCWBT&#10;W90sXxoem9ctT5pr5loAsLH07Y7Qx/CK4iFWU2J43Oqeoy6aawFsGbPJ+JguNi8p3hsrSteGpyzH&#10;0aVyLQA4sg7c7zoXm7XN40uHVl0JL18sfbkWwJY1n45vle6L7zv4PllP0tJ0Zj8N982VAODI6Nrx&#10;Uhebr5QOq1rSxfChWQy3y5UAyPp2dErfhm+U7p31JHzQPR6Aw66fjm+WDqJ3HXww1RR/+gjw45x+&#10;/NE/O4/hSeX7aE3xLgIADoPlveMrd7F5YfkwqiddDE/1/naAc27ejq6elo5Xl+6pVSWO/Z4qAIdG&#10;1zanLb68tXgAVZPw+uVp+LVcCYBzqYvhzvM2fKR8j60mX168pTxXAoDzp4/NCV1sPlM4cOpJDP+e&#10;crdcCYDzaT4ND+jaMC/ec+vJuxZvMc+VAODcmU3Dr6fD5E1rDpfa8t/zafOQXAmAddTH5jLpPvuM&#10;Nffd+hKbFy7ecp5rAcCP9vU9o1/qY3hm8VCpKbH585V2fIVcC4BDZDZprpvuuW8s3ovryYHFW89z&#10;JQAom7Xh9/rK32KRDrx/6KbNsbkSAIdJugcfn+7Bn157X64qsfnMbBLumSsBwP9Y/BJvyr8VD49K&#10;0sXm87PY7M2VADhC0v34YSnfK92ra0nXhjenc/F6uRIAW9Wm+ZjYafOo1WOP/clcC4Aj7Kx9u66U&#10;7s3PL96zq0p41vzk0S/lWgBsFYsvIuw2wRcRdrF5yazdebVcC4ANpm9HN5nF8M7SPbyaxLCSzswH&#10;5koAbHbp8Dqlb8M3iodCPXnfbO/4VrkSABvcPIY2LR1fKtzPq0nXho927eguuRIAm808jm6ZDqv3&#10;lQ6BahKbby4WvlwJgIocOPXoi/RteEzx/l5TYvOa+WTnNXItAGq3eMvavG3+qnjTryjzGJ60eCth&#10;rgVApboYdqS8rHSvryldbJ68urT7ErkWALV5+7HH/mQfm0eVbvJVJYa/XXw4Ra4FwCYxnza3SYvT&#10;B4r3/npyesqpuRIAtVh8vHa6gf/XD9zQq0s6RP+tm4TfzJUA2KTSPf/UlG/94BlQXWLz/tmkuU2u&#10;BMBG1U3GN+xi8w/Fm3klSYvSyuILdHMlALaAM/fs+rl0fv1p6VyoKV3bvLRbarbnWgBsFCvt+Arp&#10;Rv3ctTfu6hLDM+d7fN8FwFY1n45/NS0dry2eEVUlPGb1uNGFcy0AjqQuNg9J+e/yDbuOLL5RfTYN&#10;v54rAbDFde34Luls+1jpzKglXQxfTGlzJQAOtz6Gu6Ub8ifW3qCrSmw+M5uEe+ZKAPBDusnoQWnp&#10;2F88Q6pJeEc/DTfOlQA41FaWmmt2bXh9+aZcT7q2OS1XAoBB8+n2y85ieHbpLKkpafF7/v7JjqNy&#10;LQDW23IcXSrdbJ9auglXldi8cHnv+Mq5FgCcI/tjuF46B99SPFsqSdc23+1i87BcCYD10k/Dfbs2&#10;nFm6+VaUd/fT8c1yJQA4T2ZtuFffhs8Wzpma8qk+jn8rVwLgvJrFcLt0KHywcKOtJ7H5ShebfbkS&#10;AKyLPoaHF8+dipLOxzeutOPr5EoAnFPdvtEoLUovL91ca8qsbR5/4H7XuViuBQDr6qy94yunpeNF&#10;pTOosjyjv/fOX8y1ABiyuueoi85ieFzhRlpXYvOKfrKzybUA4JBajs3N0/nz7oPOo5oSm342CQ/I&#10;lQBYq2tH064NXy7eRCtJ1zb/MpuObp8rAcBhtXgLeMpXSmdULUmzwEdW2uZOuRIA/WR80z427yzd&#10;NKtJDMt9G34nVwKAI2bxVvDFW8KL51VVCa+e7w27ci2Areesfbuu1LXNC8o3yXrSteFps1O2XzrX&#10;AoAN4VuTnU0fwytKZ1dN6WJ40jcnx/xMrgWwNXSx+cOU75VujPUk/N1yHF0rVwKADWk2Gd0+LR0f&#10;Kp9ltSR8o5uGk3MlgM0r3fSO79rm0wffCGtK+GQ/DXfPlQCgCrM2/E46w6r+TsO0+L1vHke3zJUA&#10;No/ZpLluH5s3lm5+1SSGb8/b8Pu5EgBUZ3bP7ZdOS8dTi+dcReli85JZu/NquRZAvb4Wm8ukG9sz&#10;1t7o6kt43v4Twy/nWgBQteVp+LV0tr2+fOZVlGnzqNVjj/3JXAugLovvUlh8p0LxBldJurZ5ex/D&#10;jXIlANhU0hl3t3TefWLt+VdTuth8fh6bvbkSwMaXlow7Lb5DoXRTqyWpwxdmk2aSKwHAppaWjof0&#10;sTm7dCbWksUfcnbT5thcCWDjWXxXQh/D35RuYpXl0atLuy+UawHAlnB6O75COgOfu+ZMrC5dDM/7&#10;lrfRAxvJ4rsRujY8sXTTqildbP56Nhkfk2sBwJbUTcY3TGfi20pnZS1JS5MPagI2hm4STk43pa+X&#10;blYV5Z9nsbl1rgQAJLN2fGI6Iz+35sysLL4KBDhC5m34jbQo/VP55lRJYnN6ym/nSgDAGi8/btsF&#10;09LxyOI5WlHSzPIGXzYPHBazE3dcdR7DX5ZuRjVl3jZ/csbS7kvkWgDAj7A4/9PSUf3537Xhad3S&#10;1X4+1wJYP5vlT5j62LxmPtlxjVwLADgXFu8wSfPAe4tnbCXpYjPr4/h+uRLA+bcZ3sPcteGjXTu6&#10;S64EAJwPXQwnpbP1a6Uzt5akxenDXTu+Q64EcO6lm8gNNsGn5OxPeWCuBACsk6+fPLp4OmufsPbs&#10;rS2ztnlVPx2Pcy2AH29l367L99PmOaWbSl0Jz5pPt1821wIADoE+NjvTufuqg8/hyhKbP15d2v1T&#10;uRZAWRebB6fU/U3fMbwl5Xq5EgBwGHST5o5p6fhw6WyuJYu3GXZtc+9cCeD/SzeJu6Z8/AdvGvUl&#10;fHbWhnvlSgDAEZDO5PunzH74jK4rXQzvnU/CLXIlYCtbace7u9i8rnSzqCoxPDxXAgCOsG7v1X8h&#10;zRdPL57ZFWXehhcvx9HRuRawlSyfNL5k14anlG4OleVFy9NwlVwLANhAZtMd1+5jeEPh/K4s4RGr&#10;q9sukGsBm10fm/t0MZxRviFUkti8J+XmuRIAsIH17egeaen4ZPFMryRpdvrcLI725ErAZjRrw23T&#10;zeoDpZtALena5qt+GRMA6pSWjoemfKd0xteSedu8tWt33CBXAjaDdGPakfKy0ou+pnQ+7hMAqrd/&#10;aXTFvg3PK531VSU2z1mZXONyuRZQowOnHn2RWRseW3yR15VX+kI5ANhc+hhu1LXN2wvnfjVZfBVL&#10;yoNzJaAmXQxtypdKL+5akm5AH+7a8R1yJQBgE5pPmkk6879QmgUqyuKrWe6aKwEbWd+ObtK34R1r&#10;XsS1ZTZrm/vnSgDAJre6tPtC6fx/9Jp5oL7E5nWLr2zJtYCNZP9kx1FdDM8vvngrShebp3dLu38+&#10;1wIAtpDZZHzMPDYvKc0INWXx1S2Lr3DJtYAjrYujh6UX5ndLL9h6Et4w27vj2rkSALCFzafjW3Vt&#10;88/lmaGWhDP6SbhvrgQcCX0c/1YXm0+VX6SVJIb/WHw3Q64EAPB/+nZ8SpoVvlmcIapJ+OAshtvl&#10;SsDhMGvH10kvwL8/+AVZU8J3ukn4g1wJAKDo9FOP/tl5DE8qzxM1Jby82zca5VrAodCfsPMX+9j8&#10;WflFWFPCXyy+gyHXAgD4sebt6OqzGP62PFtUlBget7rnqIvmWsB6mcXmd9OLrDvoRVdTYvjHfhJu&#10;nCsBAJxrXQx3Tvm34qxRT77cteOlXAk4P7pJc8cuNv9aeKFVk3RT+2LXhpgrAQCcb/NpeECaL+al&#10;2aOivKufjG+aKwHnRh+bnelF9Ko1L6rqMpuEx6weN7pwrgUAsG7SvHSZWQzPLM0gNaWLzQvPanf+&#10;Sq4F/ChfP3l08a5tnlB6MdWU1OGl3VKzPdcCADhk9k+a66al402lmaSWpNnpQMppuRJQ0sVwUteG&#10;r5VeRNUkNu+fTZrb5EoAAIdNmkWOT0vHpw+aT2pKbD4zm4R75krAwnwabpEWpfcWXzT15Fspp+ZK&#10;AABHzDw2D+ti8701s0pVSbPhm/dPw6/nSrA1LcfR0fM2vLj0Iqkp6Yb0p2fu2fVzuRYAwBF31r5d&#10;V+ra5gWl2aWuhGfN94x+KdeCrWH1tG0/kS7+R5RfFFXltfPp+FdzLQCADadvRzfpY3hnYY6pJzGs&#10;dDE8MFeCzW0WR3vSRf+fxRdDJeli87E+jo/LlQAANrx5DG1aOr5Umm1qSdeGj3bT8Ju5Emwu+5dG&#10;108X+VtLF38t6drmrJQH5UoAAFU5cOrRF5m14bGlOaeqxOY188mOa+RaULeVyTGX62N4dvFirymp&#10;w6JLrgUAUK0uhh0pLyvOPBWli82Tz1jafYlcC+qz+NuYxd/KlC7wWrL4W7FuaXT9XAkAYNOYT5vb&#10;pFnnA6UZqKKc3k+b386VoA6L3+/5/u/5lC/qOhLDfy5+3ypXAgDYtGaxuU+afxZfkVKeiypImj3f&#10;P4/NrXMl2JgWnxjXtc1rSxdxXQmPWF3ddoFcCwBg01vds+vnFl+VUp6N6kmaRV/aLTXbcy3YGBbf&#10;QZQ2+ieXLtqasvhOqMV3Q+VaAABbzmb5A/DZJDzmY8eNLpxrwZGTLshT04uq6r/C7dvw3vk03CJX&#10;AgDY8jbDr1h0MXxx3oaYK8HhNZs0t+lj8/7SxVlLujZ8Lb2QTsqVAABYo2tHD0rz0v7SLFVPwjv6&#10;abhxrgSH1tlLzfbFe0PLF2NVecKBE3b+dK4FAMCA+XT7ZTfD18Skxe/5Z0x2HJVrwfpaPW504cV7&#10;QUsXX2V5VR+bnbkWAADnULd3dP20dLylMF9Vk64N35234Q9yJVgfi/d+Lt4DWrroaknXNv/aTZo7&#10;5koAAJxHszbcq2/DZ0szVzWJzaf6OP6tXAnOm34SbtzH8I/Fi6yedLPY/G6uBADAOklz4sMLs1dV&#10;6WLzxlk7vk6uBOfM/qXRFbs2/EXpoqoqsfmzbu/VfyHXAgBgnS1Pw1W6tnlRcRarK3/Wn7DzF3Mt&#10;GNZNwh90MXyncBHVlL/3JwUAAIfPcmxunmawd6+ZyapKF5u+984khvTt6B5pUfqP0sVTTbwXFQDg&#10;iEpLx76UrxRntUrSteEjXdvcKVdiq5tNd1y7j+ENpYullqQL+rvphfmwXAkAgCPoy0u7f2rWNo8v&#10;zW01ZRbDq+d7w65ci61m8bs9acl4euniqCoxPH+/z9MHANhw+snOpo/NK4ozXEWZt+GJ35wc8zO5&#10;FltB2vjvn5782dqLoa6Ed/Tt6Ca5EgAAG9RsOrp9F8OHyjNdLQnf6Kbh5FyJzWqlHd+hi82HyxdB&#10;HUkvti+ltLkSAACVSEvH76ScWZrxakmaQ9+3HEe3zJXYLPrpeJye4FeufcJry6wNjz1w6tEXybUA&#10;AKjM7J7bL52WjqeWZr2aMm+bv5q126+Wa1Grr56w86f72Pxx6UmuKelF9bKUHbkWAACVW56GX+vb&#10;8PrS7FdVYvOo1eOOu2CuRU26trl3yleLT2w1CR+YteG2uRIAAJtMH8Pd0tz3iYPnwHrSxebzs9js&#10;zZXY6NKWe/P0pL2n9GRWkxjOSD3ukysBALDJpfn1IWn+O7s4G1aSedv8Qzdtjs2V2GiWp+Eq6Yl6&#10;0donrrZ0bXjK8knjS+ZaAABsEae34yukefC5a+fD6hKbP19JXXItjrTVbdsu0Mfw8OKTVVNi87p0&#10;Ye3OtQAA2KK6yfiGXWzeVpwZK0kXw7e7Nvx+rsSRMmvDvfo2fLb0JFWUj6fcNVcCAIDvm7XjE9Oc&#10;+LkfmBurS1qaPtlPwt1zJQ6X/TFcL22tbyk9KbWki83Z89g8OFcCAICDrB637YJ9Gx5ZmifrSvi7&#10;5Ti6Vq7FoTKfbr9serCfVX4S6smsbZ67sm/X5XMtAAD4kWYn7rjqPIa/LM2WNaVrw9Nmp2y/dK7F&#10;ekoXyAO7GPaXHvhasngvateOb5ArAQDAuTJvw2/0bXhvadasJWkmnvVxdL9cifOra0d3SZvoR0sP&#10;dkX53OI9qLkSAACcL10MJ6Xl6WuFubOm/EvXju+QK3FuzSc7r9HH5jWFB7ayhEeunrbtJ3ItAABY&#10;F18/eXTxNG8+4eD5s7q8sp/sbHItfpwzlnZfYt42f1J4IKtK14a/WrzXNNcCAIBDoo/NzjR/vmrt&#10;PFpbutj88erS7p/KtShJT/Zvpwfq9NIDWE1i+KfFe0tzJQAAOCy6SXPHNE9/uDij1pOvdm1z71yJ&#10;/zWLza3Tg/PPax6sqtK14evdJJycKwEAwBGRZtP7p6WjWzuvVpXYvCfl5rnS1nX2ZHxMF5u/Lj5I&#10;FWXehieunjy6eK4FAABHVLf36r+Q5uynl2bXmtK14cVnTcNVcq2tY3Vp94Vmsfmj0oNSU2YxvHq+&#10;N+zKtQAAYEOZTXdeu2/DG0qzbFWZhEesbtt2gVxrc5tPmknadr9QfCAqSdp0P9K1zZ1yJQAA2ND6&#10;dnSPLob/KM221SSG/5zF0Z5cafNJBW+Uloy3F8vXktj0s0l4QK4EAABVmcfw0LQ4fac461aSrg1v&#10;7ZZG18+V6rf/pPDLfRueVypbWZ7R33vnL+ZaAABQpf1Loytuivk8Ns9ZmRxzuVyrTml7XWyw3y4W&#10;rCRdbN40mzTXzZUAAGBTWLwDLOUfSzNwRTkrzesPzpXq0U/D3dPW+slCoZry6ZTjcyUAANiU5tNm&#10;0rV1f8ZAysf7OD4uV9q4luPoWmlR+rtCgWqSNtTvpfxhrgQAAJve4lOs0yz86LWzcXWJzetW2vHu&#10;XGvjOHDK9kt3bXha8YeuKy84a9+uK+VaAACwpcw2yfekpt3kKcsnjS+Zax1Zszi6Xx/DcukHrSax&#10;eWc/Gd80VwIAgC1tPh3fqmubfy7OzrUkhjPSnH+fXOnwW5mObp82t38p/nCVJP38X+7a0TRXAgAA&#10;fkDfjk9JS8c3S7N0LUkz/wfnbbhtrnTo9ZOdTXrQXlH6YWrKLIbHre456qK5FgAAUHDg1KN/Ni0d&#10;f1KaqetKeHm3dzTKtdbfl5d2/1T6Dz3+4P9wbUkP1L5D+EABAMAmNG9HV5/F8LflGbueLP7i5HPr&#10;/RcnXWz2pXyl9B+sJ+GD6cG5Xa4EAACcBysx3LmL4d/KM3cd6drmy2kBPP+/mtNPxzdL/8J3r/0P&#10;1JVwZj8N982VAACAdTBrw+91bZiXZ/BKEpt3nacPf1veO75y+h+/sPgvrShp833qchxdKtcCAADW&#10;UdoZLtPH8MzSLF5TurT7nNnu/JVc60fr2ua09D86sPZfUlfC61eWmmvmSgAAwCG0f6m5blo63lSe&#10;zetI2oMOdNPmD3Olg80m4Z5pQ/xM6X9cUT6RNty75UoAAMBhNIvNCWkm//SaGb2uLHai1CNXStvg&#10;NPx614Y3F//hSpK2wf+eT5uH5EoAAMAR1MXmD1O+V5rda8liR5qlXWlb6f9ZU9IW++cr7fgK+bkB&#10;AAA2gLP27bpS1zYvKM3wNaXahSk9+P/QTcY3zM8HAACwAZ052XHTPoZ3lmb6GlLjwvRfs9jszY8/&#10;AABQgW4ymnYxfKkw32/o1LUwxeZRbz/22J/MjzkAAFCRA6cefZFZGx5bnPU3aKpYmLrYvGTW7rxa&#10;fpwBAICKdXtHoy6Gl5Vm/42Wjb0wxeZ98zi6ZX5cAQCATWTWhtt2bfhAcRfYINmgC1P4Rt+OTsmP&#10;IwAAsIn1sblP2gO+dfBecOSz4RameQxPOv34o382P3YAAMAWsLpn1891sfnT0o5wJLNhFqZZDH87&#10;b0dXz48XAACwBS23491pP3jt2n3hSOWIL0xdDP+Wcuf8+AAAAGzr4/i4LjYfK+0QhzNHcGEK81kb&#10;fi8/HgAAAAfp2uZBaXfYX94pDn2OzMIUwzO/vmf0S/kxAAAAGPTNyTGXSzvEs4u7xSHOYV2Yuja8&#10;eTYNv557AwAAnGPd3tH1uxjeUto1DlUOz8IUm8+knJB7AgAAnGezNtyrb8Nni7vHOueQLkxd2xxI&#10;OS33AgAAWBer27ZdoI/h4aU9ZD1z6Bam2Lxwee/4yrkPAADAuluehqt0bfOi4k6yDln3hWnWNu/u&#10;p+Ob5Z8fAADgkOtjc/O0j7x77X5yfrOOC1M4c6UdL+WfFwAA4LDrYrNvsZuUd5Zzn3VbmOax2Zt/&#10;RgAAgCNmNmkmpZ3lvGTdFqaZT8EDAAA2gMVuUtpZzkssTAAAwKZi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iwMRemSTPJPx8AAMARs9hNSjvLecm6LUx9G85cacdL+WcEAAA47LrY&#10;7FvsJuWd5dxnHRem/8msbd7dT8c3yz8vAADAIdfH5uZpH3n32v3k/GbdF6b/S2xeuLx3fOX88wMA&#10;AKy75Wm4Stc2LyruJOuQQ7cwpaQf/EDKabkLAADAuljdtu0CfQwPL+0h65lDujD9X2LzmRSfogcA&#10;AJxvszbcq2/DZ4u7xzrn8CxMOV0b3jybhl/PPQEAAM6xbu/o+l0MbyntGocqh3Vh+r/E8Myv7xn9&#10;Uu4NAAAw6JuTYy6XdohnF3eLQ5wjszB9P2E+a8Pv5ccAAADgIF3bPCjtDvvLO8WhzxFcmP4nXQz/&#10;thLDnfPjAQAAsK2P4+O62HystEMczhzxhel/M4vhb+ft6Or58QEAALag5Xa8O+0Hr127LxypbJiF&#10;6X8zj+FJpx9/9M/mxwsAANgCVvfs+rkuNn9a2hGOZDbcwvQ/Cd/o29Ep+bEDAAA2sT4290l7wLcO&#10;3guOfDbowpQTm/fN4+iW+XEEAAA2kVkbbtu14QPFXWCDZGMvTDldbF4ya3deLT+uAABAxbq9o1EX&#10;w8tKs/9GSxUL0/8lNo96+7HH/mR+nAEAgIocOPXoi8za8NjirL9BU9fC9D/5r1ls9ubHHAAAqEA3&#10;GU27GL5UmO83dGpcmL6frm3+Yf9kfMP8+AMAABvQmZMdN+1jeGdppq8h1S5M/5tZbP58pR1fIT8f&#10;AADABnDWvl1X6trmBaUZvqZs2z8Nv9614c2l/2ctSU/Ef8+nzUPycwMAABxBXWz+MOV7pdm9lix2&#10;pFnalXKlbdtmk3DPPjafKf3DtWQWw7/3MdwtVwIAAA6jWWxOSHP5p9fO6VVlsROlHrnSwbq2OS39&#10;gwcO+h9WlfD6laXmmrkSAABwCO1faq7bxeZN5dm8jqQ96EA3bf4wV/rRlveOr5y2qheW/kU1pYvh&#10;qctxdKlcCwAAWEdpZ7hMH8MzS7N4TUnL3gvPbHf+Sq51zvXT8c3Sv+Dda/+FdSWc2U/DfXMlAABg&#10;Hcza8HtdG+blGbySxOZd/WR801zpvEsb176UrxT/I5Wki+FDsxhulysBAADnwUoMd06z9b+VZu5a&#10;0rXNl+ftaJorrY8vL+3+qfQvf/za/1h9CS/v9o1GuRYAAHAOpAXj6rMY/rY8Y9eT1OFxn9tz1EVz&#10;rfXXT3Y2fWxeUfqP15TFA7V6KB8oAADYBA6cevTPdm34k9JMXVfCy7u9h/EvTlamo9unB+5fyj9M&#10;HTkkfxUHAACbRN+OT+lj883SLF1L0s7ywXkbbpsrHX6zOLpfH8Ny6YerJbP1+mUvAADYBObT8a26&#10;tvnn0uxcTWI4Iy1798mVjqwDp2y/dNrcnlb8QevKC87TxwkCAMAmMJuMj+li89eFObmqpN3kKcsn&#10;jS+Za20cy3F0rb4Nf1f6oWtJukC+l3LOvrAKAAA2gdWl3RdKs/Cj187GtSXN8a9bace7c62Nq5+G&#10;u6fF6ZOlEhXl0ynH50oAALApzafNpGubL6yZhWvLx/s4Pi5XqkcXw0NTvl0oVE3Slvqm2aS5bq4E&#10;AACbQh/DjVL+sTQDV5Sz0rz+4FypTvtPCr/ct+F5hXK15Rlfi81lci0AAKjS/qXRFTfFfB6b56xM&#10;jrlcrlW/xQbbtc3bi2VrSWz62SQ8IFcCAICqzP/nHWDfKc66laRrw1u7pdH1c6XNZz5pJl2s+z2S&#10;6Un6yErb3ClXAgCADa1vR/dIi9J/lGbbahLDf87bcK9caXNbfArHLDZ/VHwgKsoshlfP94ZduRYA&#10;AGwos+nOa/dteENplq0qk/CI1W3bLpBrbR1nb5LPeU+b7hO/OTnmZ3ItAAA4orq9V/+FNGc/vTS7&#10;1pSuDS9enoar5Fpb1yw2t04PSNXfJJyezK93k3ByrgQAAEdEmk3v37VNt3ZerSqxeU/KzXMl/ld6&#10;UH47bcKnFx+0WhLDP83b8Bu5EgAAHBbdpLljmqc/XJxR68lX07J371yJkjOWdl9i3jZ/UnjwqkrX&#10;hr+a7dtx1VwLAAAOibQk7Uzz56vWzqO1pYvNH68u7f6pXIsfZz7ZeY305L+m9GDWlfDIlx+37YK5&#10;FgAArIuvnzy6eJo3n3Dw/FlZYvPKfrKzybU4t7p2dJeuDR8tPrj15HOzdnxirgQAAOdLF8NJ8zZ8&#10;rTB31pR/6drxHXIlzq95DA9MF8b+wgNdTbrYvG1/O75BrgQAAOfK4nfl+za8tzRr1pI0E89mcXS/&#10;XIn1NJ9uv2y6QJ5VeuBryqxtnruyb9flcy0AAPiRZifuuOo8hr8szZY1pWvD02anbL90rsWhsj+G&#10;63UxvKX0JNSStFmfPY/Ng3MlAAA4yOpx2y64+J340jxZV8LfrUzDr+VaHC6zNtwrPfifLT8p1eTj&#10;KXfNlQAA4PsWvwOf5sTP/cDcWF9i+Pd+Eu6eK3EkrG7bdoH0RDy8+ATVlNi8bqUd7861AADYorrJ&#10;+IaL330vzoyVpIvh210bfj9XYiNYnoarpCfnRWufrNqSLqynLJ80vmSuBQDAFnF6O75Cmgefu3Y+&#10;rC6x+fOV1CXXYqNJT9DN00b+nuKTV0tiOCP1uE+uBADAJpfm14ek+e/s4mxYSbq2+Ydu2hybK7HR&#10;pSfs3ilfLT2ZtaRrwwdnbbhtrgQAwCbTx3C3NPd9Yu0cWFPSsvf5WWz25krU5Ksn7PzptKn/cemJ&#10;rSldDC9L2ZFrAQBQueVp+LW+Da8vzX5VJTaPWj3uuAvmWtSqn47H6Ql95UFPcGWZteGxB049+iK5&#10;FgAAlZndc/uluxieWpr1akrXNn919r4dV8212CxW2vEduth8uPSk15L0AvvSPIY2VwIAoBJ9G34n&#10;5czSjFdNYvin5Ti6Za7EZjVrm/unJ3x20AVQUWYxvLNvRzfJlQAA2KBm09Htuxg+VJrp6kn4RjcN&#10;J+dKbAXd3qv/Qhebp5cviIoSw/P3T3YclWsBALBB9JOdTR+bVxRnuIoyb8MTV08eXTzXYquZTXdc&#10;Oy0dbyhdHBXlu2n5e1iuBADAEfTlpd0/NWubxxdmtroSw9+csTfsyrXY6vp2dI8uhv8oXiy1JDaf&#10;6uP4t3IlAAAOsy42+1K+UpzVKknXho90bXOnXAl+WDcJf5AWp++ULp5akl6kb5y14+vkSgAAHGLL&#10;sbl5msPevXYuqylphuz72PxurgTD9i+Nrpg2678oXUhVJTZ/tvhdrVwLAIB1tjwNV+na5kXFWayu&#10;/NlXT9j5i7kWnDP9JNy4j+EfCxdUTelm/qQAAGDdpTnx4YXZq6p4ZxLrYt6G2MXwxdJFVku6tvnX&#10;laXmjrkSAADn0awN9+rb8NnSzFVN/O476231uNGFZ5PwmOIFV1FmMfxNeoHszLUAADiHur2j63cx&#10;vKU0Y9WSrg3fTfmDXAnW39lLzfaubV5augAryxMOnLDzp3MtAAAGzKfbL9vH8OzCPFVZwl+c4fs7&#10;OVxmk+Y2fWzeX74Y60jXhq91MZyUKwEAsEbXjh6U5qX9pVmqnoR3LH43P1eCwytdhKd2bfOtgy/M&#10;mhLeO5+GW+RKAABbXh/Hx3Wx+Vh5dqoji9/B79oQcyU4cs7cs+vn5rF5culCrSnpRfWXy3F0dK4F&#10;ALDlzKfjX+3a5rWlWamqxOaPPnbc6MK5FmwMm+YF1oZHrK5uu0CuBQCw6a3u2fVzXWz+tDwb1ZPF&#10;79p3S832XAs2ps3wV7h9DP85i6M9uRIAwKY1i8190vxT9a9YpNnz/fPY3DpXgjqkDf9BKWeVLupa&#10;0rXhrfuXRtfPlQAANo35tLlNmnU+UJqBKsrpfWx+O1eC+qxMjrncZvgYyllsnrPokmsBAFSri2FH&#10;ystKM09NmbfNn5yxtPsSuRbUbfG3NIu/rSld7LVk8bdl6YX5oFwJAKAqB049+iKzNjy2NOfUlLTs&#10;vWY+2XGNXAs2l8XvBS1+P6h08deS7/9+VhwflysBAGx48xjatGh8qTTb1JKuDR/tpuE3cyXYvFZP&#10;2/YTi0+iK70QKstrF58MmGsBAGw4fTu6SR/DOwtzTD2JYWXeht/LlWDrWHznUbr4X1x8YVSUxUdw&#10;Lr6LKtcCADjiztq360pd27ygNLvUlNkkPGu+Z/RLuRZsTfNpuEXXhveWXiQVZfFRnKfmSgAAR8w8&#10;Ng/rYvO9NbNKVUmz4Ztn0/DruRKw0MVwUnpxfK30oqklqcMHZpPmNrkSAMBhk2aR47u2+fTa+aSq&#10;xOYzKSfkSsBaXz95dPH0Qn9C8QVUUVIH3zINABwW+yfNdbvYvKk0k9SSNDsdSDktVwJ+nD42O9OL&#10;51VrX0y1ZTYJj1k9bnThXAsAYN2keekysxieWZpBakpa9l54ZrvzV3It4NzoJs0d04voX0svrlrS&#10;xfDFeRtirgQAcL7Np+EBXRvmpdmjmsTmXf1kfNNcCTg/ZrH53fTC6g56oVWUWRve0U/CjXMlAIBz&#10;rYvhzin/Vpo1aknXNl+et+NprgSsl/6Enb/Yx+bPSi+8uhL+Yv/S6Iq5FgDAjzVvR1efxfC35dmi&#10;nqQOj1vdc9RFcy3gUJi14+ukF9zfr30B1pXwna4Nf5ArAQAUnX7q0T87j+FJ5XmipoSXd/tGo1wL&#10;OBz6OP6tLjafKr8oK0kM/9G3o3vkSgAA/6dvx6ekWeGbxRmimoQPzttw21wJOBK6OHpY14bvll+k&#10;daRrm7+fTXdcO1cCALaw+XR8qzQb/HNpZqgmMZwxm4T75krAkbZ/suOoLobnF1+wFaWLzdO7pd0/&#10;n2sBAFvIbDI+Zh6bl5RmhJrSteEpyyeNL5lrARtJ345u0i8+ja7w4q0os1nb3D9XAgA2udWl3RdK&#10;5/+j18wD9SU2r1tpx7tzLWAj62JoU75UfDFXki42H043nTvkSgDAJjSfNJN05n+hNAtUlI/3S+Pj&#10;ciWgFgdOPfoiszY8tvCiriqztnlVPx2Pcy0AYBPoY7hR1zZvL539tSQtemenPDhXAmrVxbAj5WWl&#10;F3pVic0fry7t/qlcCwCo0OK7GPs2PK941teU2DxnZXKNy+VawGYwa8Nt0w3qA8UXfT35atc2986V&#10;AICKdDE8NOU7hfO9mnRteGta+q6fKwGbUR+b+6Sb1Rmlm0A1ic17Um6eKwEAG9jiOxf7NnyyeKbX&#10;khj+cxZHe3IlYLNbfNTl4iMvizeEipI6vHh5Gq6SawEAG8jiOxbTovGG0hleV8IjVrdtu0CuBWwl&#10;i4++7GLzuvLNoaLE8PBcCQA4wrq9V/+FNF88vXhmV5TFH8ye5Q9mgYV0U7hrysd/8CZRX8JnZ224&#10;V64EABwB6Uy+f8rsh8/oyhKb9yxPwi1yJYD/b/HRmIuPyCzePCpJF8Nb9sdwvVwJADgMuklzx7Ro&#10;fLh0NteSrg1f8+FSwI+1sm/X5ftp85zSjaSmzGJ49ny6/bK5FgBwCKQlaWc6d1+19hyuLr6+BDi3&#10;unZ8gy42byveVCpJF8P+eQwPzJUAgHXy9ZNHF09n7RPWnr0V5pX9ZGeTawGce7N2fGK6mXxuzc2l&#10;qszb8NGuHd0lVwIAzocuhpMWb18rnbkV5V+6dnyHXAng/Hn5cdsu2LfhkYWbTV2JzWvmk53XyLUA&#10;gHNh3obfSPPAe4tnbCXpYjPr4+h+uRLA+pqduOOq8xj+snQDqinpZvnkM5Z2XyLXAgB+hMX5322G&#10;878NT5udsv3SuRbAobP4E6Z04/yn0s2oopzex+a3cyUAYI1N8w6TNvzdchxdK9cCOHy6STg5LU5f&#10;L9+cqsk/z2Jz61wJAEg2w+8wd234ZD8Jd8+VAI6Mb06O+Zl0Q3pi6UZVU7q2+evZZHxMrgUAW1I3&#10;Gd9wE3xK7rfTbPL7uRLAxjDfG3b1MfxN6cZVU2ax+aPVpd0XyrUAYEs4vR1fIZ2Dz117LlaX2Pz5&#10;SuqSawFsPF3b3Klrw0eKN7FKkjp8YT5tJrkSAGxqXWwekhaNs0tnYi1JZ/fbu2lzbK4EsPHNJuEB&#10;6ebbl25q1SSGf0y5Ua4EAJtKOuPuls67Txx0/lWUtOx9fhabvbkSQF2+FpvLpJvZM9be3OpLeN7+&#10;E8Mv51oAULXlafi1dLa9vnzmVZTYPGr1uOMumGsB1Gs2aa6bbmpvLN7sasniF0hjeGiuBADVmd1z&#10;+6XTWfbU4jlXUeZt81ezdvvVci2AzSPd5I7v2ubTa298dSV8sp/6iFIA6jJrw++kM+zM8tlWR9Ky&#10;977lOLplrgSweXWx+cOU75VuhrUk3bTf4EvwANjoZpPR7dOZ9aHSWVZPwje6aTg5VwLYGs7at+tK&#10;Xdu8oHxjrCddG542O2X7pXMtANgQvjXZ2fQxvKJ0dtWUeRueuPjOx1wLYOvpJ+Ob9rF5Z+kmWU1i&#10;WJ7F0f1yJQA4Yg7c7zoXm7XN44vnVUWZxfDqxXc85loAdO1o2rXhy6WbZi3p2uZfVqbj2+dKAHBY&#10;dbHZl/KV0hlVSxbf5ZjO0zvlSgD8oNU9R110FsPjSjfQmjKLzSv7yc4m1wKAQ2o5NjdP58+7155H&#10;VWXx3Y2x+d1cCYAfpds3GvVteHnxhlpXHr94a0SuBQDr6qy94yt3sXlR4fypLX/Wn7DzF3MtAM6p&#10;WQy3S4vTBws31noSm68s3iKRKwHAuuhjeHjx3Kko6Xx846wdXydXAuC86qfhvl3l3x2R8u5+Or5Z&#10;rgQA58msDffq2/DZwjlTT2LzqT6OfytXAmA9LMfRpTbDt5Mv3jqxvHd85VwLAM6R/TFcL52Dbymd&#10;LbWka5vvztvwB7kSAIfCylJzza4Nry/diGtKOjROy5UAYNB8uv2ysxieXTpLakpa9p5/xmTHUbkW&#10;AIdaH8Pd0g34E2tvyFUlNp+ZTcI9cyUA+CHdZPSgtGjsL54h1SS8o5+GG+dKABxuXWwekvLf5Zt0&#10;Hena8Ob90/DruRIAW1zXju+SzraPlc6MWpIWvS/O2xBzJQCOpJV2fIV0c37u2pt1bZlNwrPme0a/&#10;lGsBsMXMp+Nf7drmtaUzoqak8+wxHztudOFcC4CNopuMb9jF5h9KN+9a0sWwMm/D7+VKAGwBZ+7Z&#10;9XPp/PrT0rlQU9Ky99JuqdmeawGwUc1iszfduP9r7Y28pqSl6d+6SfjNXAmATSrd809N+dYPngG1&#10;JS1775/H5ta5EgA1ePuxx/5kH5tHlW7sVSWGv523o6vnWgBsEvNpc5suhg8U7/315PR+2vx2rgRA&#10;jWbtzqvN2+avCjf5qtK14U9OP/7on821AKhUWpJ2pLysdK+vKV1snnzG0u5L5FoA1G4eR7dMB9T7&#10;Sjf9ahKbb/bt6JRcCYCKHDj16Iv0bXhM8f5eU2LzmvlkxzVyLQA2m8XCkQ6sbxQPgXryvtl0fKtc&#10;CYANbh5D28XwpcL9vJp0bfhoN/W7tQBbwuKtbengelLpQKgpXWxesnjLYa4FwAbTt6ObzGJ4Z+ke&#10;Xk1iWEln5gNzJQC2ksWHKfRteHXxgKgos7Z59Oqxx/5krgXAEXbWvl1X6qfN80v37Lri+wEBSLoY&#10;7pzyb+XDoo50sfn8PDZ7cyUAjpB0P35YyvdK9+pa0rXhzbNp+PVcCQD+x6wNv9e3YV46PGpJ1zZv&#10;76bNsbkSAIdJugcfn+7Bn157X64qsflMygm5EgAc7Ot7Rr/Ux/DM4kFSU2Lz5yvt+Aq5FgCHyGzS&#10;XDfdc99YvBfXkwNp2TstVwKAH2/xVoR0gLxpzYFSW/67a8Pv50oArKO0JF0m3Wefsea+W1262Lzw&#10;rHbnr+RaAHDuLN6akA6Tz5QOmWoSw7+n3C1XAuB8mk/DA7rK38Kd8q5+Mr5prgQA58/irQopBwoH&#10;TjVJh/vfLU/Dr+VKAJxLiw8JmrfhI6V7bEX5cteOl3IlAFg/y3vHV168daFw+FSVdOA/dTmOLpVr&#10;AfBjbJqvoYjhcat7jrporgUAh0Y/Hd8sHTzvWnsQ1ZVw5qwNv5MrAVCw+KLz+Sb4ovN0z395t280&#10;yrUA4PBYvKWhi81XyodTHeli+NBKDLfLlQDI+nZ0Slo0vlG6d9aT8MF5G26bKwHA4Xfgfte52Kxt&#10;Hl8+qCpKDK/o2x0h1wLYsubT8a3SffF9B90nK0rXhjP7SbhvrgQAR95i2fifpaN8eFUT728HtqjZ&#10;ZHxMF5uXFO+NFSUtS09ZPml8yVwLADaW2XR0+74NHyodYhXFJygBW8bq0u4Lpfveo9fcB+tLbF63&#10;0o5351oAsLGlpel3uhiWi4daLYm+owPY3GaTZpLudZ8v3gPrycdT7porAUA9ZvfcfuluEp625mCr&#10;LouPUj/Tt8ADm0gfw426tnl76Z5XS9K9+eyUB+dKAFCvlWn4tcWXxpYOvFqy+NLedDD/Ya4EUKUz&#10;lkZX7NvwvNJ9rqrE5jkrk2tcLtcCgM2hn4S79zH8e/HwqyefnsXmhFwJoBpdDA9N9+BvF+5r1aRr&#10;w1u7dscNciUA2JzSgff76eCu/NBu3jSbNNfNlQA2rL4d3aNvwydL97Jaks6Mz83iaE+uBACb3/4T&#10;wy/3sfnz0sFYU2YxPDP1uEyuBbBhzPbuuHYfwxtK9666Eh6xum3bBXItANhaumlzbPW/eNyG+Xwa&#10;HpArARxR3d6r/0IXm6eX7lc1Zd6GF581DVfJtQBga9sMH22bDvePdDHcOVcCOOzSvej+KbMfvDdV&#10;l9i8Z3kSbpErAQD/64Ob5csT2/Dq+d6wK9cCOOS6SXPHLjYfLt+T6kjXhq91bXPvXAkAGDKbjI+Z&#10;x+YlpQO1pnQxPOmbk2N+JtcCWHd9bHam+82r1t5/qkts/nh1afdP5VoAwDkxn45v1bXNPxcP12oS&#10;vtFNw8m5EsC6+PrJo4t3sXlC+b5TVV75rRPH41wLADgv+tj8dso3CwdtPYnhn5bj6Ja5EsB51sVw&#10;0uLta8V7TSVZvH2wa8d3yJUAgPPrjKXdl+ja5k9KB29NSUPOX8327bhqrgVwji234Tf6Nry3dG+p&#10;JrGZ9XF8v1wJAFhv88mOa/Qx/G3xIK4os9g8avW4bRfMtQAGzU7ccdUuhr8s3UtqSteGpx04Zful&#10;cy0A4FDqpuE30+H70dKhXEu6tvmveTs+MVcC+CGrp237ib4NjyzdP2pKWvbesBxH18q1AIDDKR3E&#10;D+xjWCkd0rVkHpu3dZPxDXMlgG2zdnxiurd9rnTPqCfhk/0k3D1XAgCOlG9Mt182HczPKh/YVeW5&#10;K/t2XT7XAragxR+edLF5W+H+UE26GL7dteH3cyUAYKNIh/T15m14c+kAryaxOTsNSw/JlYAtYvGH&#10;Jeke8NyD7gm1JTZ//q0Twy/nWgDARjSfhnt2bfhs8TCvJ59IuWuuBGxiiz8kSTl7zT2gqnRt8/Zu&#10;2hybKwEANehjeHjpYK8pXQyvX54018yVgE0k3aPull7niz8cKb7+a0ha9D4/j83eXAkAqM3yNFyl&#10;a5sXlQ76mtK14SnLJ40vmWsBFVtZaq6ZXtOvL73Wq8q0edTbjz32J3MtAKBmfWxung74dx904NeU&#10;GM6YTcJ9cyWgMstxdKkuhqcWX98VpYvNS2btzqvlWgDAZpIO+n0pXy0NAbWka8MH5224ba4EVGDW&#10;ht/p23Bm6TVdS9Ky9755HN0yVwIANqvVpd0/lZamPy4NBFUlhpd3e0ejXAvYgFZiuF1aND5UfA1X&#10;k/CNbhpOzpUAgK2in+xs+ti8sjwg1JTw2AOnHn2RXAvYAPp2R+hjeEX5NVtP5m144jcnx/xMrgUA&#10;bEVdO75DGgz+Ze2gUFfCl7rJaJorAUfIgftd52Kztnl8+XVaT2ZtePV8b9iVawEALD4YYny/Ljaz&#10;0vBQTWJ4Z9+ObpIrAYfRSjteSveQrxRfm5Wka8NHura5U64EAPDDuqWr/XwXw9NLg0RNSQPPC87c&#10;c8yVci3gEOqn45ul113ln8LZ9Cm/mysBAPxoK3F0rbQ4vaE4WFSSLjbfS3lYrgSss7P2jq+cXmPV&#10;f89byjP6e+/8xVwLAOCc69vRPfo2fLIwYNSUTy23zfG5ErAO+hgeXnitVZW07L1x1o6vkysBAJx3&#10;XQwPTflOaeioJYYjOP/m03DPrg2fLb3GKsqn+jj+rVwJAGB97F8aXbFvw/MKw0dVmS3efnOCt9/A&#10;udHFcL2Ut5ReU7Wka5vvdnHkbboAwKHVx3CjlH8sDSS1pPML3nCOzKfbLzuL4dml11FNScve88+Y&#10;7Dgq1wIAOPS6NsQ0iHxh7WBSWf7VRwhD2TyGB6ZFY3/hdVNRwjv6abhxrgQAcHh97LjRhfvY/FF5&#10;UKkoMfxN6rEz14ItrWvHd+li87Hia6WWxPDFeRtirgQAcGR1S832edv8dXFwqShdG5749ZNHF8+1&#10;YEuZT8e/2rXNa0uvjZoym4THrB43unCuBQCwccxjc+suNu8vDTG1pIvh6ykn5Uqw6Z25Z9fPpdfu&#10;k0uvh5qSlr2XLv7wJtcCANi40vByasrpPzjM1Jfw3uU2/EauBJtSutYXr9Vv/fC1X1li8/7FH9bk&#10;SgAAdVj8qXW3Gf7UOoa/XI6jo3Mt2BTmk+Y26dr+QOmaryinL6eFL1cCAKjT4vci0mDzmjWDTnWZ&#10;teGRq6dt+4lcC6qUlqQdi7eula7xmrL4w5gzlnZfItcCAKjfZvjkrTRsfm4eR3tyJajGgVOPvkjf&#10;hseUruuqEpvXzCc7rpFrAQBsPl07elAa3Kr+bpd527y1a3fcIFeCDS0t+m3Kl0rXci3p2vDRlWn4&#10;zVwJAGBz++bkmMv1MTy7NBhVldg8Z2VyjcvlWrCh9O3oJt//4tbStVtLYlhJy94DcyUAgK2lWxpd&#10;fx7DW4qDUj05q4vNg3MlOOLO3LfrSmnReH7hWq0s4VnzPaNfyrUAALaueRvu1cXwn+WhqZLE5uN9&#10;HB+XK8ERkZb3h6V8r3iNVpKuDW/ePw2/nisBALCwum3bBfpJeERpgKosr11ux7tzLTgs0nV3fMqn&#10;fuA6rC+x+cxsEu6ZKwEAULL4zqOuDS8uDlQVpYvNny6+iyrXgkNiNmmumxaNN5auwZrStc1puRIA&#10;AOfEfBJukQbB95SGq4ryrVls7pMrwbpJr43LpOvrGWuut+rSxeaFZ7U7fyXXAgDg3Ora5t5dG75W&#10;GrZqSfr5PzCfNLfJleB8mU/DA9LC1JeutYryruW945vlSgAAnB8HTtj5011snlAYuqrKvG1e2sWw&#10;I9eCcyVdO3dOy/dHStdWLUmv46907XgpVwIAYD310/E4DV2vWjuE1ZfwmNXjRhfOteBHmrejq6dr&#10;5tXla6mixPC41T1HXTTXAgDgUOkmzR372Hy4OJTVkhi+2MXQ5kpwkNOPP/pn0zXypOL1U1XCy7t9&#10;o1GuBQDA4ZKGsft3bdMdPKDVlPCOfhpunCvB9/Xt6JR0bXyjfM3UkvDBWQy3y5UAADgSur1X/4U+&#10;Nn9WHthqSviLMyY7jsq12KJm0/Gt0vXwvoOvj3rSteHMfhLumysBALARrEx3Xrtrm78vDXC1JA2a&#10;3035g1yJLWQ2GR/TxeYlpeuipqTr9ymrJ40vmWsBALDR9HH0W30M/1Ea5qpJbP5jOfXIldjEPri0&#10;+0LpOX/0QddAbYnN65YnzTVzLQAANrrF39Qs/samONxVksXfmM2mO66dK7HJzCbNJC0any899xXl&#10;Eyl3zZUAAKjJ/smOo7oYnr9mwKsuXWyevvhdrVyLyvUx3Cgtw28vPde1JF2TZ6c8OFcCAKBmi0+h&#10;+/6n0RUGv1qSPw3w/rkSFTpjaXTFdB0+b+1zW11i85yVyTUul2sBALBZLL73aPH9R8UhsJbE5sOL&#10;76HKlahEuvYemvLt4nNaSeZt89au3XGDXAkAgM3oU6cefZG+DY8pDYSV5VX9dDzOtdig+nZ0j3S9&#10;fbLw/FWTtOh9bhZHe3IlAAC2gjQE7pi3zUtLA2JVic0ff/WEnT+da7FBzPbuuHa6xt5QfM6qSnjE&#10;6uq2C+RaAABsNfNpc5uuDR8oD4t1JP38X+va5t65EkfQ4sM5Fh/SUXqeasq8DS9ejqOjcy0AALa6&#10;Pjb3SYPit9YOjlUlNu9JuXmuxGE2a5v7p+dhdtDzUlHS8v3e+STcIlcCAID/b/mk8SW7tvnT0iBZ&#10;U9LQ++LlabhKrsUhtvgQji42Hy49F7XE31ICAHCOrbTj3WmIfO3aobK6xPDw1W1+/+RQOSM2O9Pj&#10;/KqDHvfa4vfgAAA4L/o4Pi4Nkx8vDpmVpIvhP+dtuFeuxDo4kJaLLjZPKD3eNWXmkxYBAFgPaTh+&#10;cBowz1o7cNaUeQxv2R/D9XIlzqO0gJ60ePta6TGuJYu3D3bt+A65EgAAnH+n32vX5fvYPKc0gFaV&#10;GJ49n26/bK7FObTcht/o2/De4mNaT2Z9HN8vVwIAgPXXteMbzNvmrYVhtKKE/fMYHpgr8SOcFUdH&#10;dzH8ZflxrCfzNjytW7raz+daAABwaM3jaE8apD9XGk5rSRebj3Xt6C65Ej9g9bRtP5EWy0eWHrea&#10;svjy3OU4ulauBQAAh89mGapTXjOf7LxGrrXlzSajE2tfhtN1+cl+Gu6eKwEAwJEzO3HHVTfD27a6&#10;2Dz5jKXdl8i1tpz97fgG6TF4W+mxqSXpOvz2vA2/nysBAMDGkQbVzfDBAKf30+a3c6UtYWXfrsvP&#10;2ua5hceiqqRl6XnfOjH8cq4FAAAbUxpcT0r5emmorSVdbN4/i82tc6VNK/V8SMrZpceglnRt8/Zu&#10;2hybKwEAwMa3evLo4l0bnlgacGtKGsb/+uzJ+Jhca9NI3e6a8okf7Fpb0qL3+Xls9uZKAABQnzP2&#10;hl19DH9TGnirSmz+aHVp94VyrWqtLDXX7GJ4fbFjTZk2j1o99tifzLUAAKBuXdvcKQ26/3rQ4FtX&#10;vjCfNpNcqSrLcXSptCg9tdCpqnSxecms3Xm1XAsAADaXPja/m4bevjQMV5MY/jHlRrnShtdPw337&#10;NpxZ7FJLYvO+eRzdMlcCAIDNq7/3zl9MQ/AzDhqKq0t43v6TNu6nsq3EcLsuhg+Vf/ZaEr7RTcPJ&#10;uRIAAGwdK+34Ol1s3lgelOtIWki+k/LQXGlD6NsdoY/hFaWft6akx/VJ35wc8zO5FgAAbE1pOD4+&#10;5VM/OCzXl/DJfhrunisdEQfud52L9dPx48o/X00Jr57vDbtyLQAAYKGLzcNSvlceoutIF8MbluPo&#10;WrnSYbPSjpfSY/eV0s9US7o2fGTx4SC5EgAAsNZZ+3ZdKQ3NLygN1DUlDf9PO3DK9kvnWodMPx3f&#10;bNY27y79DNUkNv1sEh6QKwEAAD9O345u0sfwzuKAXUm62Mz6OLpfrrSuzto7vnJaNF5Y+u9Wlmcs&#10;PgQk1wIAAM6Nrh1NuzZ8qTBo15R/WZmOb58rnW9d25xW+G9UlcWHfSw+9CNXAgAAzqvP7Tnqon0b&#10;HlsavKtKbF7ZT3Y2uda5Np+Ge6bl8bPFf3c9+VQfx7+VKwEAAOul2zsazWN4WWEIry2PX3yiXa71&#10;Y3UxXG/ehjcX/j015buLD/XIlQAAgEMlLQ+37drwwcJQXk26tvlqWiD25UpF8+n2y/ZteFbpf19T&#10;0sL3/P2THUflWgAAwOHQT8J9+xjOKA3pFeXdi0+6y5X+zzyGB6ZFY3/hn68o4R39NNw4VwIAAA63&#10;5Ti6VNeGp5QH9nrSxeZFy3vHV+7a8V3mbfho6Z+pJjF8MS17bX6KAACAI21l0lyzj83rigO8HL5M&#10;wmNWjxtdOD8tAADARpKG9rumfOKHhng55Ona5qXdUrM9Pw0AAMBG1sXmISlnl4Z7WcfE5v3z2Nw6&#10;P+wAAEAtTm/HV0hD/XMPGvLlfKdrm2+l/3tqfqgBAIBadZPxDbvYvG3t0C/nLemxfPIZS7svkR9e&#10;AABgM5i34xO7tvmv0hIg5yCxec18svMa+eEEAAA2m9XjjrtgGvwfVVwIpJiuDR/t2tFd8kMIAABs&#10;drN2+9XSIvBXpQVB/ieLL85NeWB+yAAAgK1mHke37GP4p9LCsLUTnjU/efRL+WECAAC2sm4aTk5L&#10;wjfKy8PWybwNb+5iuF5+WAAAAP7HgckxP5OWhSeVFonNntT7s7NJuGd+KAAAAMrObEdX79vw6tJi&#10;sRnTtc1puToAAMA508Vw564NHyktGZsisXnhWe3OX8l1AQAAzr35NDwgLU7z4tJRZ961PB3fLNcD&#10;AAA4f/rYXGYWwzMLy0c16WLzla4dL+VKAAAA62v/UnPdrm3eVFpINnRieNzqnqMummsAAAAcOn1s&#10;TkiLyKcPWkw2XMLL+3ZHyD82AADA4dPF5g9TDpSXlSOXLoYPzWK4Xf4xAQAAjozFJ82lpemFpcXl&#10;8Cec2U/DffOPBgAAsDH0k/FN+9i8q7zIHPp0bXjK6knjS+YfBwAAYONZfBJd1zZfLi01hyJdDK9f&#10;njTXzP95AACAje0Ld7nCxRafTFdacNYxn0i5a/5PAsA627bt/wEzTuc8QS4p2AAAAABJRU5ErkJg&#10;glBLAwQKAAAAAAAAACEAnxaHbcQBAADEAQAAFAAAAGRycy9tZWRpYS9pbWFnZTQuc3ZnPHN2ZyB3&#10;aWR0aD0iMjExLjEiIGhlaWdodD0iMjQzLjciIHZpZXdCb3g9IjAgMCAyMTEuMSAyNDMuNyIgeG1s&#10;bnM9Imh0dHA6Ly93d3cudzMub3JnLzIwMDAvc3ZnIiB4bWxuczp4bGluaz0iaHR0cDovL3d3dy53&#10;My5vcmcvMTk5OS94bGluayIgb3ZlcmZsb3c9ImhpZGRlbiI+PHN0eWxlPg0KLk1zZnRPZmNUaG1f&#10;VGV4dDJfU3Ryb2tlIHsNCiBzdHJva2U6I0YzNjQyQzsgDQp9DQo8L3N0eWxlPg0KPGRlZnM+PC9k&#10;ZWZzPjxwYXRoIGQ9Ik0yMDkuNiAxODEuOSAyMDkuNiA2MS44IDEwNS41IDEuNyAxLjUgNjEuOCAx&#10;LjUgMTgxLjkgMTA1LjUgMjQyWiIgY2xhc3M9InN0MCBNc2Z0T2ZjVGhtX1RleHQyX1N0cm9rZSIg&#10;c3Ryb2tlPSIjRjM2NDJDIiBzdHJva2Utd2lkdGg9IjYuMTgzMTUiIHN0cm9rZS1taXRlcmxpbWl0&#10;PSIxMCIgc3Ryb2tlLWRhc2hvZmZzZXQ9IjEiIGZpbGw9Im5vbmUiLz48L3N2Zz5QSwMECgAAAAAA&#10;AAAhAErCdGF0IAAAdCAAABQAAABkcnMvbWVkaWEvaW1hZ2U1LnBuZ4lQTkcNChoKAAAADUlIRFIA&#10;AALgAAADVAgGAAAA8vKY3gAAAAFzUkdCAK7OHOkAAAAEZ0FNQQAAsY8L/GEFAAAACXBIWXMAADsO&#10;AAA7DgHMtqGDAAAgCUlEQVR4Xu3dMXMUWZqG0fbGGg+vLSImGAVVIAsPDw8LTx4RqATOxvzh+Q04&#10;qEXgTay+VKqb7k5JpVLmWzczzxNxnN3Z3VkGpLfho+4vkiRJkiRJuqPLLy+e/Xb+6t233fb9/87/&#10;/c/+vyxJkiRpzP77n3/94/LLy7dXu83Fbxcv/+9W/df6f4kkSZKkMfpx8fr5t4vNx5+H989qlF9+&#10;2Z70/3JJkiRJh/T14+mvv+02Z0Oje9D1v7ZOVPr/cUmSJEn7dNe5yd7OX71zHy5JkiQ90JOH91+4&#10;D5ckSZLuqM5N7rvzPpT7cEmSJOmnuuG9274fGs+j2m3OnKVIkiRptY19brKv+r9piEuSJGk11fC+&#10;+rQ5TQ/vv/r+efOm/7ckSZIkLbNHf6zg1LqPLXQfLkmSpIVVn80dufM+0OX59oOzFEmSJM2+Y915&#10;H8rHFkqSJGmW3Qzv7ckUHyuY4CxFkiRJs6m5O+9DuQ+XJElSy9UNdT0BPzhm58yz9pIkSWqpud15&#10;H8p9uCRJko7eVM/Ht8qz9pIkSTpKi7nzPlR3H/7iWf/DIUmSJE3TWs5N9uY+XJIkSVNkeN/Pfbgk&#10;SZJGa/XnJnuqW3j34ZIkSTq47i9YNvx8fLOu/2HFWYokSZL2zrnJOOrHsH4s+x9WSZIk6c/VWLz6&#10;tDk1vMdVP6b9D7EkSZJ0kzvviXUfW+g+XJIkafXVZ1m78865PN9+cB8uSZK0wtx5H5ePLZQkSVpJ&#10;N8N7e7Km5+Nb5ixFkiRpwbnzbtT1fyY/Ll4/7/9jkiRJ0tyrm+M6eRgcf7TDs/aSJEnzzp33PLkP&#10;lyRJmmHdK5buvGer/qHJfbgkSdIMcue9MN3nh7941v/HK0mSpFZybrJw7sMlSZLayPBeF/fhkiRJ&#10;R8y5yTrVbb/7cEmSpGCej6dz/Q9fzlIkSZImzLkJQ+rnRP3c6H+aSJIk6andDO/tieHNfa4+bU77&#10;nzKSJEk6NHfePEr3sYXuwyVJkh6dO2+eon7uuA+XJEnaI3fejMnHFkqSJN1TnQ54Pp6x1T/MOUuR&#10;JEn6KXfeRFz/HPtx8fp5/9NOkiRpfd2emwyOJZiKZ+0lSdLacudNC9yHS5KkVVTnJu68aYX7cEmS&#10;tNhqeF+ebz8MjSA4uu7zw18863+6SpIkzTfnJsxJ/Vx1Hy5JkmZZDe/vnzdvDG/myH24JEmaVT5W&#10;kEXwrL0kSWo9z8ezSNdD3FmKJElqKnferIGzFEmSdPRuhvf2xPBmTa4+bU77XwKSJEm53Hmzau7D&#10;JUlSKnfe8If6teA+XJIkTZI7b7ib+3BJkjRqPy5eP/d8PNyv/uHUWYokSXpS7rzhAN19uGftJUnS&#10;I7o9NxkcF8B+zl+9cx8uSZLuzZ03jM99uCRJGqzOTdx5wzTch0uSpN+r4X15vv0wNBqAkbkPlyRp&#10;vTk3geOpX3vuwyVJWkk1vL9/3rwxvOH46tdi/0tTkiQtMR8rCA3yrL0kScvL8/EwA9dD3FmKJEkz&#10;z503zI+PLZQkaYbdDO/tieEN83X1aXPa/5KWJEkt584bFsR9uCRJ7VZ33vX09eA3cWDW6u9wuA+X&#10;JKmR3HnDergPlyTpyP24eP3c8/GwLvUP285SJEkK584buLkP96y9JEmTdntuMvjNGFin81fv3IdL&#10;kjRy7ryBh7gPlyRppOrcxJ03sA/34ZIkPaEa3pfn2w9D32QB7uU+XJKk/XNuAoylvpa4D5ck6Y5q&#10;eNfT04Y3MLbvnzdv+i81kiSp8rGCwOQ8ay9J0s3z8fXE9OA3S4ApXA9xZymSpNXlzhs4Nh9bKEla&#10;RTfDe3viYwWBVjhLkSQtNnfeQLPch0uSllTdeddT0YPf9AAaUn8nxX24JGm2ufMG5sp9uCRpdnk+&#10;Hpg7z9pLkmaRO29gcbr7cM/aS5Iay7kJsHjnr965D5ckHT3DG1gb9+GSpKPlzhtYq/ra5z5ckhSr&#10;G96ejwfwrL0kadqcmwAMq6+N9TWy/3IpSdLTqm8qV582p4Y3wP3qa2X/pVOSpMPysYIAj+RZe0nS&#10;IdVn3rrzBjjc5fn2g/twSdKDufMGGJePLZQkDXYzvLcnPlYQYBrOUiRJv+fOGyDk+mvtj4vXz/sv&#10;v5KktVW3ifVHo4PfJACYjmftJWldufMGaIP7cElaQZ6PB2hL/WaI+3BJWmDuvAEa131++Itn/Zdt&#10;SdJcc24CMDPuwyVpnhneAPPmPlySZpRzE4BlqL+z4z5ckhqu+wuWno8HWJ7d5sxZiiQ1lHMTgHWo&#10;r/X1Nb//8i9JSldfhK8+bU4Nb4B1qa/9/bcCSVIqd94AK9d9bKH7cEmavPqMWHfeANy6PN9+cB8u&#10;SRPkzhuA+/jYQkkaqZvhvT3xfDwA+3CWIklPyJ03AAe5/t7x4+L18/7biSTpoeqWr/4ocfCLKgDs&#10;y7P2knR/7rwBmIL7cEkaqHvF0p03ABOp39xxHy5J17nzBiCq+/zwF8/6b0OStJ6cmwBwVO7DJa0l&#10;wxuAlrgPl7TonJsA0KL6O0juwyUtKs/HAzALu82ZsxRJs865CQBzVN+76ntY/+1MktrvZnhvTwxv&#10;AObs6tPmtP/WJknt5s4bgEXpPrbQfbikBnPnDcCS1fc49+GSmsidNwBr4mMLJR21+iM5z8cDsDb1&#10;m07OUiRFc+cNANeuvxfW98T+26Mkjd/tucngFyEAWCvP2ksaO3feAPAw9+GSRqn+aM2dNwDsx324&#10;pIOr4X15vv0w9MUFAHhA9/nhL57131Yl6e6cmwDAeOp7qvtwSYPV8P7+efPG8AaA8bkPl/SnfKwg&#10;AAR41l6S5+MB4Aiuh7izFGllufMGgONzliKtoJvhvT0xvAGgHVefNqf9t2pJS8qdNwA0zH24tJzq&#10;zrueyB38xQ4ANKX+bpb7cGmmufMGgPlyHy7NrB8Xr597Ph4A5q1+E81ZitR47rwBYIG6+3DP2ktN&#10;dXtuMviLFgBYhvNX79yHS0fOnTcArI/7cOlI1bmJO28AWCf34VKwGt6X59sPQ78YAYCVcR8uTZdz&#10;EwDgLrUR3IdLI1XD+/vnzRvDGwB4SG2GfkJIOiQfKwgAPJpn7aXHV7dc9RTt4C8qAIB9XA9xZynS&#10;A7nzBgDG5mMLpYFuhvf2xPAGAKZy9Wlz2k8Pad258wYAYtyHa83VnXc9KTv4iwMAYEL1d83ch2s1&#10;ufMGAFrhPlyL78fF6+eejwcAWlK/KegsRYvLnTcA0LzuPtyz9pp5zk0AgNk5f/XOfbhml+ENAMyd&#10;+3DNpjo3cecNACyB+3A1XQ3vy/Pth6GfvAAAs+ZZe7WUcxMAYC1q8xjiOlo1vOtJV8MbAFib7583&#10;b/pJJGXysYIAwOp51l6J6rMx6+nWwZ+EAABr5D5cU+TOGwDgfj62UKN0M7y3Jz5WEABgP85SdHDu&#10;vAEADuQ+XI+pbpjqCdbBn0wAAOyt/u6c+3DdmTtvAIBpuA/X3/J8PADAtDxrry533gAAYd19+Itn&#10;/RzTWnJuAgBwZOev3rkPX0GGNwBAW9yHLzjnJgAAbaq/i+c+fEF1f8HS8/EAAO3bedZ+1jk3AQCY&#10;p9pwteX6WafWq/+wrj5tTg1vAIB5q03XTzy1mjtvAICF6T620H14c9VnSbrzBgBYrsvz7Qf34Q3k&#10;zhsAYF18bOGRuhne2xPPxwMArJOzlGDuvAEA6Fxvwh8Xr5/3M1FjVzc/9UcOgz/4AACsl2ftx82d&#10;NwAA+3AfPkLdK5buvAEA2FP9pq378ANy5w0AwJN0nx/+4lk/L3VXzk0AABiV+/DhDG8AAKbkPvyn&#10;nJsAAJBQf7dw1ffh3V+w9Hw8AABpu83Zqs5SnJsAANCC2qS1TfuZurzq/7mrT5tTwxsAgJbURu0n&#10;63Jy5w0AQNO6jy1cwH14ffaiO28AAObi8nz7YZb34e68AQCYs9l8bOHN8N6eeD4eAIAlaPosxZ03&#10;AACLdL1xf1y8ft7P3uNXNzL1W/SD/2YBAGApjv2svTtvAADW6Cj34d0rlu68AQBYqfpN6Mh9uDtv&#10;AAD4Sff54S+e9XN5vJybAADAPca6Dze8AQBgf0+6D3duAgAAj1d/V/JR9+GejwcAgBHsNmf3nqU4&#10;NwEAgPHVxq6t3c/uP56PN7wBAGA6V582p90Ad+cNAAAh19v7l8H/BgAAMAk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ol6tPm9Oh/wYAADCeq93m&#10;orb3L9X/zv/9z9/OX70b+hcCAABPc3m+/XD55cWzbnz/XP0Xv11sPg79DwEAAI+025z9uHj9vJ/b&#10;d1e/NV6/RT74vwQAALjX7bnJf//zr3/0E3u/Lr+8fDv0vxAAAPi77jexz1+9e/Tw/rk6S3EfDgAA&#10;97vzzvvQ6nbFfTgAAPzFvnfeh+ZjCwEA4Al33odU/0ecpQAAsFbfdtv39VHe/TzO1d2H7zZnQ/+m&#10;AABgaUa/8z60yy/bE/fhAAAs1Z9esWwp9+EAACxJ9M770NyHAwCwBHVucpQ770PzrD0AAHNUw3vS&#10;jxWcuvot++5FoIH/5wAAoBWzODd5TJ61BwCgRTW8a6suZnj/nGftAQBoSTMfKzh1Xz+e/uo+HACA&#10;o5n6+fhW87GFAAAkLe7O+9CcpQAAMKXuQ0GuN+esPlZw6rqPLdxt3w/9gAEAwKFWc+d9aJ61BwBg&#10;DLfnJv3M1EO5DwcA4BDuvJ+QZ+0BAHiM2T0f32rd54fvNmdDP8gAAFDDuz7qup+PGqv6owT34QAA&#10;3HJuEur7582bof8AAABYhxretQkN72CetQcAWCcfK3jkus8Pd5YCALB8a30+vtV8bCEAwDK58248&#10;ZykAAMtQw9vz8TPJfTgAwLy5855pnrUHAJiX2m614fo5p7nmPhwAoG3uvBeYZ+0BANrk+fiF192H&#10;e9YeAODo3HmvLPfhAADH4dxk5bkPBwDIMLz1e3Vz5D4cAGA6zk00WP2kcJYCADAiz8drn5ylAAA8&#10;jXMTHdTll5dvh35CAQAw7Pb5eMNbB9d9bKH7cACAB7nz1qjV7ZL7cACAAbvNmefjNVnuwwEAbrjz&#10;Vqz6SeYsBQBYs2+77XvPxytedx/uWXsAYEXceauJPGsPACydcxM1mftwAGBpDG81n2ftAYClcG6i&#10;WVU/WZ2lAABzVMPb8/GabfVHNt2LUAM/uQEAWuLcRIvKs/YAQKu63yz0fLyWWPexhe7DAYCGuPPW&#10;KvKsPQBwdLvNmTtvrS4fWwgApLnz1uqrn/zOUgCABM/HSz9Vt1d1gzX0iwUA4CnceUv35Fl7AGAs&#10;t+cm/cyQdF/uwwGAQ7nzlg7MfTgA8Fh1buLOW3pi3eeH7zZnQ7/IAABKDe+vH09/7eeDpDGqP0py&#10;Hw4A/My5iRTo++fNm6FfgADAetTwvvzy8q3hLYXyrD0ArJePFZSOWN16OUsBgJXwfLzUTj62EACW&#10;y5231HDOUgBgOWp41/d2HysoNV7dhH3bbd8P/UIGAObBnbc0wzxrDwDzU9+769yk/3YuaY65DweA&#10;9rnzlhaWZ+0BoF2ej5cWnGftAaAdno+XVlT9EZf7cAA4Ducm0orzrD0A5NTwru+9hre08jxrDwDT&#10;87GCkv5W9/nhzlIAYFyej5f0UD62EACezp23pEfnLAUAHu/2+XjDW9JBuQ8HgP2585Y0WnW75j4c&#10;AIbV98jLL9uT/tumJI2X+3AA+IM7b0mR6ouMsxQA1s7z8ZLidffhnrUHYGXceUs6enXz5j4cgKVz&#10;biKpudyHA7BEhrekpqtbOPfhACyFcxNJs6m+WDlLAWC2PB8vaa7VH9l1L4INfXEDgMY4N5G0mC6/&#10;vHw79IUOAFrQ/WaR5+MlLa3uYwvdhwPQGHfekhafZ+0BaMJuc+b5eEmryscWAnAM7rwlrbr64ucs&#10;BYCUb7vte8/HS9J13X24Z+0BmIg7b0m6I8/aAzCm23OT/tuMJOmu3IcD8BTuvCXpgNyHA3CIOjdx&#10;5y1JT8iz9gDso4a35+MlacTqjxK7l8oGvugCsF7OTSRp4jxrD0Cp4V3fEwxvSQrkWXuAdfOxgpJ0&#10;pL5+PP3VfTjAiuw2Z+68JamBfGwhwLK585akBvOxhQALdf213ccKSlLD1U1g3QYOfhEHYDbceUvS&#10;zPKsPcA83Z6b9F/OJUlzy304wDy485akBeU+HKBtno+XpIXWfX74bnM29MUfgLwa3vWRsv2XaUnS&#10;Uqs/4nQfDnA8zk0kaaV9/7x5M/SNAYBp1PCur72GtyStOM/aA2T4WEFJ0p+qbwrOUgAm4Pl4SdJ9&#10;+dhCgHG485YkPSpnKQCHqeHt+XhJ0kF1Zym77fuhbzAA/J07b0nSKHnWHuB+9TWyzk36L5uSJI2T&#10;+3CAP3PnLUmaPM/aA9zwfLwkKVr3+eGetQdWyJ23JOmouQ8H1sK5iSSpqdyHA0tleEuSmq07S3Ef&#10;DiyIcxNJ0iyqb1bOUoBZ83y8JGmOOUsB5sa5iSRpEV1+efl26BsdQCtun483vCVJi8l9ONAqd96S&#10;pEVXN5Xuw4Em7DZn9VGq/ZcnSZKWnftw4FjceUuSVlt983OWAiR9223fez5ekrT6uvtwz9oDE3Ln&#10;LUnSQJ61B8bm3ESSpD1yHw48leEtSdIjqxtN9+HAIZybSJL0hOqbqLMUYB81vD0fL0nSSNUfJXcv&#10;1Q180wXWzbmJJEkT5ll74Fb3D+Wej5ckafq6jy10Hw6r5s5bkqQj5Fl7WKHd5sydtyRJR87HFsLy&#10;ufOWJKmx6puysxRYJs/HS5LUcN19uGftYRHceUuSNKM8aw/zdXtu0v9yliRJc8p9OMyHO29JkhaS&#10;+3BoX52buPOWJGlhedYe2uP5eEmSVlD9EbchDsfl3ESSpBX2/fPmzdAwAKZTw/vyy8u3hrckSSvN&#10;s/aQ42MFJUnS7339ePqrsxSYiOfjJUnSXfnYQhiPO29JkrR3zlLgcDW869eQjxWUJEmPqvvYwt32&#10;/dDAAIa585YkSU/Os/bwsNtzk/6XjSRJ0tNzHw5/585bkiRNmmft4Q+ej5ckSbG6zw/fbc6GRgks&#10;XQ3v+ujO/peDJElSrvqjd/fhrIVzE0mS1EyetWfJanjXz3HDW5IkNZVn7VkiHysoSZKar/v8cGcp&#10;zJ3n4yVJ0tzysYXMkTtvSZI0+5ylMAc1vD0fL0mSFpP7cFrmzluSJC02z9rTkvq5WD8n+5+ekiRJ&#10;y819OMfkzluSJK0yz9pzDJ6PlyRJq6+7D/esPRNz5y1JkvSX3IczBecmkiRJD+Q+nDEY3pIkSY+o&#10;bnTdh3Mo5yaSJEkHViPKWQp783y8JEnSODlL4T7OTSRJkibq8svLt0MDjHW6fT7e8JYkSZqw7mML&#10;3YevnjtvSZKkcHXr6z58hXabM8/HS5IkHTH34evgzluSJKmhapQ5S1mub7vte8/HS5IkNVh3H+5Z&#10;+8Vw5y1JkjSTPGs/b85NJEmSZpr78HkxvCVJkhaQZ+3nwbmJJEnSwqpx5yylPTW8PR8vSZK04OrE&#10;oXtBcWAMkuPcRJIkaWV51v44anjXj73hLUmStMK6jy10Hx7jzluSJEldXz+e/uo+fEK7zZk7b0mS&#10;JP0tH1s4LnfekiRJerAai85SRnD9Y+j5eEmSJO1d3SrXzfLguORO7rwlSZL0pDxrv5/bc5P+h02S&#10;JEl6Wu7Dh7nzliRJ0mS5D/+zOjdx5y1JkqTJ6z4/fLc5Gxqla1DDuz66sf/hkCRJkjLV6cWa7sOd&#10;m0iSJKmJvn/evBkarEvh+XhJkiQ111KftfexgpIkSWq6xTxr7/l4SZIkzam5fmyhO29JkiTNurmc&#10;pdTw9ny8JEmSFlHdUH/bbd8PDd8WuPOWJEnSImvtWfv691LnJv2/PUmSJGmZHfs+3J23JEmSVtex&#10;nrX3fLwkSZJWXepZe3fekiRJ0k/VScgU9+HOTSRJkqR7Gus+vIZ3PZFveEuSJEkP1J2lPOE+3LmJ&#10;JEmSdEA1oh91luL5eEmSJOnpPXSW4s5bkiRJmqDLLy/f/nV416mK4S1JkiRN1O19uDtvSZIkSZKk&#10;e/vll/8HrPW9qJ8nbAcAAAAASUVORK5CYIJQSwMECgAAAAAAAAAhAJKntIqEAQAAhAEAABQAAABk&#10;cnMvbWVkaWEvaW1hZ2U2LnN2Zzxzdmcgd2lkdGg9IjE4NCIgaGVpZ2h0PSIyMTIuNSIgdmlld0Jv&#10;eD0iMCAwIDE4NCAyMTIuNSIgeG1sbnM9Imh0dHA6Ly93d3cudzMub3JnLzIwMDAvc3ZnIiB4bWxu&#10;czp4bGluaz0iaHR0cDovL3d3dy53My5vcmcvMTk5OS94bGluayIgb3ZlcmZsb3c9ImhpZGRlbiI+&#10;PHN0eWxlPg0KLk1zZnRPZmNUaG1fVGV4dDJfRmlsbCB7DQogZmlsbDojRjM2NDJDOyANCn0NCjwv&#10;c3R5bGU+DQo8ZGVmcz48L2RlZnM+PHBhdGggZD0iTTE4NCAxNTkuMyAxODQgNTMuMSA5MiAwIDAg&#10;NTMuMSAwIDE1OS4zIDkyIDIxMi41WiIgY2xhc3M9Ik1zZnRPZmNUaG1fVGV4dDJfRmlsbCIgc3Ry&#10;b2tlLWRhc2hvZmZzZXQ9IjEiIGZpbGw9IiNGMzY0MkMiIGZpbGwtb3BhY2l0eT0iMC40MTk2MDgi&#10;Lz48L3N2Zz5QSwMEFAAGAAgAAAAhAFTWPzPgAAAACQEAAA8AAABkcnMvZG93bnJldi54bWxMj0FL&#10;w0AUhO+C/2F5grd2k1o1xryUUtRTEWwF8faavCah2d2Q3Sbpv/d50uMww8w32WoyrRq4942zCPE8&#10;AsW2cGVjK4TP/essAeUD2ZJaZxnhwh5W+fVVRmnpRvvBwy5USkqsTwmhDqFLtfZFzYb83HVsxTu6&#10;3lAQ2Ve67GmUctPqRRQ9aEONlYWaOt7UXJx2Z4PwNtK4votfhu3puLl87+/fv7YxI97eTOtnUIGn&#10;8BeGX3xBh1yYDu5sS69aBDkSEGYysgQl/vIpeQR1QFhEcQI6z/T/B/kPAAAA//8DAFBLAwQUAAYA&#10;CAAAACEAE74mueQAAAC1AwAAGQAAAGRycy9fcmVscy9lMm9Eb2MueG1sLnJlbHO8k8tqwzAQRfeF&#10;/oOYfS3bSUwpkbMphWxL+gGDNJZFrQeSGpq/r6AUGkjdnZaaYc49XND+8GkXdqaYjHcCuqYFRk56&#10;ZZwW8HZ6eXgEljI6hYt3JOBCCQ7j/d3+lRbM5SjNJiRWKC4JmHMOT5wnOZPF1PhArmwmHy3m8oya&#10;B5TvqIn3bTvw+JsB4xWTHZWAeFQbYKdLKMn/s/00GUnPXn5YcvlGBDe2ZBcgRk1ZgCVl8Hu4aYLT&#10;wG879HUc+iad/3To6jh0az0MdRyGtR52dRx2az1s6zhsf3rgV59t/AIAAP//AwBQSwECLQAUAAYA&#10;CAAAACEAqNbHqBMBAABJAgAAEwAAAAAAAAAAAAAAAAAAAAAAW0NvbnRlbnRfVHlwZXNdLnhtbFBL&#10;AQItABQABgAIAAAAIQA4/SH/1gAAAJQBAAALAAAAAAAAAAAAAAAAAEQBAABfcmVscy8ucmVsc1BL&#10;AQItABQABgAIAAAAIQAL8urnwwIAAOUJAAAOAAAAAAAAAAAAAAAAAEMCAABkcnMvZTJvRG9jLnht&#10;bFBLAQItAAoAAAAAAAAAIQCfbXQy0H4AANB+AAAUAAAAAAAAAAAAAAAAADIFAABkcnMvbWVkaWEv&#10;aW1hZ2UxLnBuZ1BLAQItAAoAAAAAAAAAIQDdWsi3rQEAAK0BAAAUAAAAAAAAAAAAAAAAADSEAABk&#10;cnMvbWVkaWEvaW1hZ2UyLnN2Z1BLAQItAAoAAAAAAAAAIQBrvq40vV8AAL1fAAAUAAAAAAAAAAAA&#10;AAAAABOGAABkcnMvbWVkaWEvaW1hZ2UzLnBuZ1BLAQItAAoAAAAAAAAAIQCfFodtxAEAAMQBAAAU&#10;AAAAAAAAAAAAAAAAAALmAABkcnMvbWVkaWEvaW1hZ2U0LnN2Z1BLAQItAAoAAAAAAAAAIQBKwnRh&#10;dCAAAHQgAAAUAAAAAAAAAAAAAAAAAPjnAABkcnMvbWVkaWEvaW1hZ2U1LnBuZ1BLAQItAAoAAAAA&#10;AAAAIQCSp7SKhAEAAIQBAAAUAAAAAAAAAAAAAAAAAJ4IAQBkcnMvbWVkaWEvaW1hZ2U2LnN2Z1BL&#10;AQItABQABgAIAAAAIQBU1j8z4AAAAAkBAAAPAAAAAAAAAAAAAAAAAFQKAQBkcnMvZG93bnJldi54&#10;bWxQSwECLQAUAAYACAAAACEAE74mueQAAAC1AwAAGQAAAAAAAAAAAAAAAABhCwEAZHJzL19yZWxz&#10;L2Uyb0RvYy54bWwucmVsc1BLBQYAAAAACwALAMYCAAB8DAEAAAA=&#10;">
              <v:shape id="Graphic 22" o:spid="_x0000_s1027" type="#_x0000_t75" alt="Hexagon 2" style="position:absolute;top:1900;width:27717;height:320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FX0wQAAANsAAAAPAAAAZHJzL2Rvd25yZXYueG1sRI/NqsIw&#10;FIT3gu8QjnB3mlpEtBpFhAsu3PiD62NzbGubk5Lkan37G0FwOczMN8xy3ZlGPMj5yrKC8SgBQZxb&#10;XXGh4Hz6Hc5A+ICssbFMCl7kYb3q95aYafvkAz2OoRARwj5DBWUIbSalz0sy6Ee2JY7ezTqDIUpX&#10;SO3wGeGmkWmSTKXBiuNCiS1tS8rr459RMMfpKWyS/IJ1fU/dy+yv18leqZ9Bt1mACNSFb/jT3mkF&#10;aQrvL/EHyNU/AAAA//8DAFBLAQItABQABgAIAAAAIQDb4fbL7gAAAIUBAAATAAAAAAAAAAAAAAAA&#10;AAAAAABbQ29udGVudF9UeXBlc10ueG1sUEsBAi0AFAAGAAgAAAAhAFr0LFu/AAAAFQEAAAsAAAAA&#10;AAAAAAAAAAAAHwEAAF9yZWxzLy5yZWxzUEsBAi0AFAAGAAgAAAAhAKS0VfTBAAAA2wAAAA8AAAAA&#10;AAAAAAAAAAAABwIAAGRycy9kb3ducmV2LnhtbFBLBQYAAAAAAwADALcAAAD1AgAAAAA=&#10;">
                <v:imagedata r:id="rId16" o:title="Hexagon 2"/>
              </v:shape>
              <v:shape id="Graphic 29" o:spid="_x0000_s1028" type="#_x0000_t75" alt="Hexagon 3" style="position:absolute;left:21375;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oMRwwAAANsAAAAPAAAAZHJzL2Rvd25yZXYueG1sRI9Pi8Iw&#10;FMTvwn6H8Ba8aaqyUrtGKYKgN/+se340b9tq8xKaqPXbmwXB4zAzv2Hmy8404katry0rGA0TEMSF&#10;1TWXCn6O60EKwgdkjY1lUvAgD8vFR2+OmbZ33tPtEEoRIewzVFCF4DIpfVGRQT+0jjh6f7Y1GKJs&#10;S6lbvEe4aeQ4SabSYM1xoUJHq4qKy+FqFOTpdjbZuHXTXfPffHs5f51OO6dU/7PLv0EE6sI7/Gpv&#10;tILxDP6/xB8gF08AAAD//wMAUEsBAi0AFAAGAAgAAAAhANvh9svuAAAAhQEAABMAAAAAAAAAAAAA&#10;AAAAAAAAAFtDb250ZW50X1R5cGVzXS54bWxQSwECLQAUAAYACAAAACEAWvQsW78AAAAVAQAACwAA&#10;AAAAAAAAAAAAAAAfAQAAX3JlbHMvLnJlbHNQSwECLQAUAAYACAAAACEAAb6DEcMAAADbAAAADwAA&#10;AAAAAAAAAAAAAAAHAgAAZHJzL2Rvd25yZXYueG1sUEsFBgAAAAADAAMAtwAAAPcCAAAAAA==&#10;">
                <v:imagedata r:id="rId17" o:title="Hexagon 3"/>
              </v:shape>
              <v:shape id="Graphic 30" o:spid="_x0000_s1029" type="#_x0000_t75" alt="Hexagon 1" style="position:absolute;left:25056;top:593;width:15831;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zR6wgAAANsAAAAPAAAAZHJzL2Rvd25yZXYueG1sRE/LasJA&#10;FN0X+g/DLbgpZqYqImlGkYLgpoVqodtL5ppHM3diZjQxX+8sCi4P551tBtuIK3W+cqzhLVEgiHNn&#10;Ki40/Bx30xUIH5ANNo5Jw408bNbPTxmmxvX8TddDKEQMYZ+ihjKENpXS5yVZ9IlriSN3cp3FEGFX&#10;SNNhH8NtI2dKLaXFimNDiS19lJT/HS5WAy++lOrrz/NyfD3dxqEef+vZUevJy7B9BxFoCA/xv3tv&#10;NMzj+vgl/gC5vgMAAP//AwBQSwECLQAUAAYACAAAACEA2+H2y+4AAACFAQAAEwAAAAAAAAAAAAAA&#10;AAAAAAAAW0NvbnRlbnRfVHlwZXNdLnhtbFBLAQItABQABgAIAAAAIQBa9CxbvwAAABUBAAALAAAA&#10;AAAAAAAAAAAAAB8BAABfcmVscy8ucmVsc1BLAQItABQABgAIAAAAIQAC4zR6wgAAANsAAAAPAAAA&#10;AAAAAAAAAAAAAAcCAABkcnMvZG93bnJldi54bWxQSwUGAAAAAAMAAwC3AAAA9gIAAAAA&#10;">
                <v:imagedata r:id="rId18" o:title="Hexagon 1"/>
              </v:shape>
              <w10:wrap anchorx="page"/>
            </v:group>
          </w:pict>
        </mc:Fallback>
      </mc:AlternateContent>
    </w:r>
    <w:r w:rsidR="00094803">
      <w:rPr>
        <w:noProof/>
        <w:lang w:bidi="km-KH"/>
      </w:rPr>
      <w:drawing>
        <wp:anchor distT="0" distB="0" distL="114300" distR="114300" simplePos="0" relativeHeight="251661312" behindDoc="0" locked="0" layoutInCell="1" allowOverlap="1" wp14:anchorId="33C9094A" wp14:editId="6BB40316">
          <wp:simplePos x="0" y="0"/>
          <wp:positionH relativeFrom="column">
            <wp:posOffset>5007787</wp:posOffset>
          </wp:positionH>
          <wp:positionV relativeFrom="paragraph">
            <wp:posOffset>-1611799</wp:posOffset>
          </wp:positionV>
          <wp:extent cx="2344751" cy="2713700"/>
          <wp:effectExtent l="0" t="0" r="0" b="0"/>
          <wp:wrapNone/>
          <wp:docPr id="7" name="Graphic 12" descr="Hexa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descr="hexagon 1"/>
                  <pic:cNvPicPr>
                    <a:picLocks noChangeAspect="1"/>
                  </pic:cNvPicPr>
                </pic:nvPicPr>
                <pic:blipFill>
                  <a:blip r:embed="rId19">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2344751" cy="2713700"/>
                  </a:xfrm>
                  <a:prstGeom prst="rect">
                    <a:avLst/>
                  </a:prstGeom>
                </pic:spPr>
              </pic:pic>
            </a:graphicData>
          </a:graphic>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3D37B" w14:textId="2B30C894" w:rsidR="00C078C3" w:rsidRDefault="00C078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26CBFD" w14:textId="77777777" w:rsidR="00E36951" w:rsidRDefault="00E36951">
      <w:pPr>
        <w:spacing w:after="0"/>
      </w:pPr>
      <w:r>
        <w:separator/>
      </w:r>
    </w:p>
  </w:footnote>
  <w:footnote w:type="continuationSeparator" w:id="0">
    <w:p w14:paraId="2473C1D9" w14:textId="77777777" w:rsidR="00E36951" w:rsidRDefault="00E3695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3F1D5A" w:themeColor="accent1"/>
      </w:rPr>
      <w:alias w:val="Document title:"/>
      <w:tag w:val="Document title:"/>
      <w:id w:val="-1396499233"/>
      <w:placeholder>
        <w:docPart w:val="321E52E92FF54A37A1E33B0BFC8B1E68"/>
      </w:placeholder>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p w14:paraId="398D0D67" w14:textId="30807A94" w:rsidR="00172D10" w:rsidRDefault="00E876C8">
        <w:pPr>
          <w:spacing w:after="0"/>
          <w:jc w:val="center"/>
          <w:rPr>
            <w:color w:val="E4E9EF" w:themeColor="background2"/>
          </w:rPr>
        </w:pPr>
        <w:r>
          <w:rPr>
            <w:color w:val="3F1D5A" w:themeColor="accent1"/>
          </w:rPr>
          <w:t>Voice Over Internet Protocol</w:t>
        </w:r>
      </w:p>
    </w:sdtContent>
  </w:sdt>
  <w:p w14:paraId="7347F9F0" w14:textId="77777777" w:rsidR="00172D10" w:rsidRPr="005D120C" w:rsidRDefault="00E36951">
    <w:pPr>
      <w:jc w:val="center"/>
      <w:rPr>
        <w:color w:val="F3642C" w:themeColor="text2"/>
      </w:rPr>
    </w:pPr>
    <w:sdt>
      <w:sdtPr>
        <w:rPr>
          <w:color w:val="F3642C" w:themeColor="text2"/>
        </w:rPr>
        <w:alias w:val="Ellipsis:"/>
        <w:tag w:val="Ellipsis:"/>
        <w:id w:val="-2048830323"/>
        <w:temporary/>
        <w:showingPlcHdr/>
        <w15:appearance w15:val="hidden"/>
      </w:sdtPr>
      <w:sdtEndPr/>
      <w:sdtContent>
        <w:r w:rsidR="001D74FA" w:rsidRPr="001B0F06">
          <w:rPr>
            <w:color w:val="CB400B" w:themeColor="text2" w:themeShade="BF"/>
          </w:rPr>
          <w:sym w:font="Symbol" w:char="F0B7"/>
        </w:r>
        <w:r w:rsidR="001D74FA" w:rsidRPr="001B0F06">
          <w:rPr>
            <w:color w:val="CB400B" w:themeColor="text2" w:themeShade="BF"/>
          </w:rPr>
          <w:t xml:space="preserve"> </w:t>
        </w:r>
        <w:r w:rsidR="001D74FA" w:rsidRPr="001B0F06">
          <w:rPr>
            <w:color w:val="CB400B" w:themeColor="text2" w:themeShade="BF"/>
          </w:rPr>
          <w:sym w:font="Symbol" w:char="F0B7"/>
        </w:r>
        <w:r w:rsidR="001D74FA" w:rsidRPr="001B0F06">
          <w:rPr>
            <w:color w:val="CB400B" w:themeColor="text2" w:themeShade="BF"/>
          </w:rPr>
          <w:t xml:space="preserve"> </w:t>
        </w:r>
        <w:r w:rsidR="001D74FA" w:rsidRPr="001B0F06">
          <w:rPr>
            <w:color w:val="CB400B" w:themeColor="text2" w:themeShade="BF"/>
          </w:rPr>
          <w:sym w:font="Symbol" w:char="F0B7"/>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C9065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1A0C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DC463A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C30849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1449D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8F419C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6286A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DAA7C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DBC724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87A8F2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E92EEB"/>
    <w:multiLevelType w:val="hybridMultilevel"/>
    <w:tmpl w:val="486853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CA664A8"/>
    <w:multiLevelType w:val="hybridMultilevel"/>
    <w:tmpl w:val="8A00A56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E241D84"/>
    <w:multiLevelType w:val="multilevel"/>
    <w:tmpl w:val="1C20520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A30456"/>
    <w:multiLevelType w:val="hybridMultilevel"/>
    <w:tmpl w:val="FDBEFAC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EF30A51"/>
    <w:multiLevelType w:val="hybridMultilevel"/>
    <w:tmpl w:val="7ECE27E6"/>
    <w:lvl w:ilvl="0" w:tplc="D7B6FEA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25F27167"/>
    <w:multiLevelType w:val="multilevel"/>
    <w:tmpl w:val="7F58BBA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27EF4275"/>
    <w:multiLevelType w:val="hybridMultilevel"/>
    <w:tmpl w:val="340C069E"/>
    <w:lvl w:ilvl="0" w:tplc="04090019">
      <w:start w:val="1"/>
      <w:numFmt w:val="lowerLetter"/>
      <w:lvlText w:val="%1."/>
      <w:lvlJc w:val="left"/>
      <w:pPr>
        <w:ind w:left="1212" w:hanging="360"/>
      </w:pPr>
      <w:rPr>
        <w:rFonts w:hint="default"/>
      </w:r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17" w15:restartNumberingAfterBreak="0">
    <w:nsid w:val="28032885"/>
    <w:multiLevelType w:val="multilevel"/>
    <w:tmpl w:val="5176956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CB67BD"/>
    <w:multiLevelType w:val="hybridMultilevel"/>
    <w:tmpl w:val="0C904A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1305D2"/>
    <w:multiLevelType w:val="hybridMultilevel"/>
    <w:tmpl w:val="997460E4"/>
    <w:lvl w:ilvl="0" w:tplc="D5E8A70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6739AA"/>
    <w:multiLevelType w:val="hybridMultilevel"/>
    <w:tmpl w:val="D6308E52"/>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1" w15:restartNumberingAfterBreak="0">
    <w:nsid w:val="38095FE4"/>
    <w:multiLevelType w:val="multilevel"/>
    <w:tmpl w:val="D39CBB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982243"/>
    <w:multiLevelType w:val="hybridMultilevel"/>
    <w:tmpl w:val="1F984A5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3FB24C94"/>
    <w:multiLevelType w:val="hybridMultilevel"/>
    <w:tmpl w:val="0A164B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7A356F"/>
    <w:multiLevelType w:val="hybridMultilevel"/>
    <w:tmpl w:val="44305E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46129A"/>
    <w:multiLevelType w:val="hybridMultilevel"/>
    <w:tmpl w:val="B68469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9F2B46"/>
    <w:multiLevelType w:val="multilevel"/>
    <w:tmpl w:val="B172CFD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0620D7"/>
    <w:multiLevelType w:val="hybridMultilevel"/>
    <w:tmpl w:val="0A000FB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47D108D"/>
    <w:multiLevelType w:val="hybridMultilevel"/>
    <w:tmpl w:val="28BAC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3E447C"/>
    <w:multiLevelType w:val="multilevel"/>
    <w:tmpl w:val="F2821E4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0" w15:restartNumberingAfterBreak="0">
    <w:nsid w:val="57D843D5"/>
    <w:multiLevelType w:val="hybridMultilevel"/>
    <w:tmpl w:val="06B832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9BD72EF"/>
    <w:multiLevelType w:val="hybridMultilevel"/>
    <w:tmpl w:val="21ECC406"/>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5CA615CB"/>
    <w:multiLevelType w:val="hybridMultilevel"/>
    <w:tmpl w:val="A95CD4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F255319"/>
    <w:multiLevelType w:val="multilevel"/>
    <w:tmpl w:val="41B061D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B77297"/>
    <w:multiLevelType w:val="hybridMultilevel"/>
    <w:tmpl w:val="74764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22335AD"/>
    <w:multiLevelType w:val="multilevel"/>
    <w:tmpl w:val="E0E69CA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6E5102"/>
    <w:multiLevelType w:val="multilevel"/>
    <w:tmpl w:val="E340976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1C261A"/>
    <w:multiLevelType w:val="hybridMultilevel"/>
    <w:tmpl w:val="D804AF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8EA0041"/>
    <w:multiLevelType w:val="hybridMultilevel"/>
    <w:tmpl w:val="D8E45FF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DF9095D"/>
    <w:multiLevelType w:val="hybridMultilevel"/>
    <w:tmpl w:val="AE4AE9E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E4D1896"/>
    <w:multiLevelType w:val="hybridMultilevel"/>
    <w:tmpl w:val="39085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8912137">
    <w:abstractNumId w:val="9"/>
  </w:num>
  <w:num w:numId="2" w16cid:durableId="1986623792">
    <w:abstractNumId w:val="7"/>
  </w:num>
  <w:num w:numId="3" w16cid:durableId="226886096">
    <w:abstractNumId w:val="6"/>
  </w:num>
  <w:num w:numId="4" w16cid:durableId="852765299">
    <w:abstractNumId w:val="5"/>
  </w:num>
  <w:num w:numId="5" w16cid:durableId="334496561">
    <w:abstractNumId w:val="4"/>
  </w:num>
  <w:num w:numId="6" w16cid:durableId="1435595297">
    <w:abstractNumId w:val="8"/>
  </w:num>
  <w:num w:numId="7" w16cid:durableId="1984918953">
    <w:abstractNumId w:val="3"/>
  </w:num>
  <w:num w:numId="8" w16cid:durableId="67458337">
    <w:abstractNumId w:val="2"/>
  </w:num>
  <w:num w:numId="9" w16cid:durableId="817958180">
    <w:abstractNumId w:val="1"/>
  </w:num>
  <w:num w:numId="10" w16cid:durableId="1378747013">
    <w:abstractNumId w:val="0"/>
  </w:num>
  <w:num w:numId="11" w16cid:durableId="3939998">
    <w:abstractNumId w:val="15"/>
  </w:num>
  <w:num w:numId="12" w16cid:durableId="1080561308">
    <w:abstractNumId w:val="19"/>
  </w:num>
  <w:num w:numId="13" w16cid:durableId="1040058448">
    <w:abstractNumId w:val="29"/>
    <w:lvlOverride w:ilvl="0">
      <w:lvl w:ilvl="0">
        <w:numFmt w:val="upperRoman"/>
        <w:lvlText w:val="%1."/>
        <w:lvlJc w:val="right"/>
      </w:lvl>
    </w:lvlOverride>
  </w:num>
  <w:num w:numId="14" w16cid:durableId="517282393">
    <w:abstractNumId w:val="32"/>
  </w:num>
  <w:num w:numId="15" w16cid:durableId="1731808757">
    <w:abstractNumId w:val="40"/>
  </w:num>
  <w:num w:numId="16" w16cid:durableId="1657221097">
    <w:abstractNumId w:val="14"/>
  </w:num>
  <w:num w:numId="17" w16cid:durableId="804127036">
    <w:abstractNumId w:val="23"/>
  </w:num>
  <w:num w:numId="18" w16cid:durableId="554121009">
    <w:abstractNumId w:val="22"/>
  </w:num>
  <w:num w:numId="19" w16cid:durableId="1502237346">
    <w:abstractNumId w:val="35"/>
  </w:num>
  <w:num w:numId="20" w16cid:durableId="244002179">
    <w:abstractNumId w:val="33"/>
  </w:num>
  <w:num w:numId="21" w16cid:durableId="1878354066">
    <w:abstractNumId w:val="30"/>
  </w:num>
  <w:num w:numId="22" w16cid:durableId="573855341">
    <w:abstractNumId w:val="12"/>
  </w:num>
  <w:num w:numId="23" w16cid:durableId="544374089">
    <w:abstractNumId w:val="21"/>
  </w:num>
  <w:num w:numId="24" w16cid:durableId="1003094498">
    <w:abstractNumId w:val="17"/>
  </w:num>
  <w:num w:numId="25" w16cid:durableId="1833717781">
    <w:abstractNumId w:val="36"/>
  </w:num>
  <w:num w:numId="26" w16cid:durableId="521819550">
    <w:abstractNumId w:val="26"/>
  </w:num>
  <w:num w:numId="27" w16cid:durableId="2072188754">
    <w:abstractNumId w:val="24"/>
  </w:num>
  <w:num w:numId="28" w16cid:durableId="615481166">
    <w:abstractNumId w:val="11"/>
  </w:num>
  <w:num w:numId="29" w16cid:durableId="472598720">
    <w:abstractNumId w:val="39"/>
  </w:num>
  <w:num w:numId="30" w16cid:durableId="2072926177">
    <w:abstractNumId w:val="38"/>
  </w:num>
  <w:num w:numId="31" w16cid:durableId="1927762902">
    <w:abstractNumId w:val="13"/>
  </w:num>
  <w:num w:numId="32" w16cid:durableId="143352939">
    <w:abstractNumId w:val="27"/>
  </w:num>
  <w:num w:numId="33" w16cid:durableId="2052025758">
    <w:abstractNumId w:val="28"/>
  </w:num>
  <w:num w:numId="34" w16cid:durableId="872041566">
    <w:abstractNumId w:val="25"/>
  </w:num>
  <w:num w:numId="35" w16cid:durableId="1285455525">
    <w:abstractNumId w:val="20"/>
  </w:num>
  <w:num w:numId="36" w16cid:durableId="423067373">
    <w:abstractNumId w:val="31"/>
  </w:num>
  <w:num w:numId="37" w16cid:durableId="1225028119">
    <w:abstractNumId w:val="18"/>
  </w:num>
  <w:num w:numId="38" w16cid:durableId="1711029509">
    <w:abstractNumId w:val="10"/>
  </w:num>
  <w:num w:numId="39" w16cid:durableId="896404179">
    <w:abstractNumId w:val="37"/>
  </w:num>
  <w:num w:numId="40" w16cid:durableId="280117258">
    <w:abstractNumId w:val="34"/>
  </w:num>
  <w:num w:numId="41" w16cid:durableId="124101858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B61"/>
    <w:rsid w:val="00004550"/>
    <w:rsid w:val="00065B61"/>
    <w:rsid w:val="00072231"/>
    <w:rsid w:val="000911E7"/>
    <w:rsid w:val="00094803"/>
    <w:rsid w:val="000B54DB"/>
    <w:rsid w:val="000E5EE6"/>
    <w:rsid w:val="00132948"/>
    <w:rsid w:val="00144C8E"/>
    <w:rsid w:val="00172D10"/>
    <w:rsid w:val="001769F2"/>
    <w:rsid w:val="001834B0"/>
    <w:rsid w:val="00194F61"/>
    <w:rsid w:val="001A2155"/>
    <w:rsid w:val="001B0F06"/>
    <w:rsid w:val="001C62C8"/>
    <w:rsid w:val="001D74FA"/>
    <w:rsid w:val="001F79A9"/>
    <w:rsid w:val="00202812"/>
    <w:rsid w:val="0021540A"/>
    <w:rsid w:val="002406BD"/>
    <w:rsid w:val="00256B19"/>
    <w:rsid w:val="00260E5B"/>
    <w:rsid w:val="00270A19"/>
    <w:rsid w:val="00275DC5"/>
    <w:rsid w:val="002820AF"/>
    <w:rsid w:val="00283BA5"/>
    <w:rsid w:val="00297545"/>
    <w:rsid w:val="002A2E02"/>
    <w:rsid w:val="002D243B"/>
    <w:rsid w:val="002E20F4"/>
    <w:rsid w:val="002E4005"/>
    <w:rsid w:val="002F1031"/>
    <w:rsid w:val="003009F1"/>
    <w:rsid w:val="0030194C"/>
    <w:rsid w:val="00302691"/>
    <w:rsid w:val="0030585D"/>
    <w:rsid w:val="003254F0"/>
    <w:rsid w:val="00361A28"/>
    <w:rsid w:val="00363601"/>
    <w:rsid w:val="0036484F"/>
    <w:rsid w:val="00364944"/>
    <w:rsid w:val="00374C02"/>
    <w:rsid w:val="0038009F"/>
    <w:rsid w:val="0038325C"/>
    <w:rsid w:val="003B59AF"/>
    <w:rsid w:val="003B7078"/>
    <w:rsid w:val="003D6DE8"/>
    <w:rsid w:val="004117B8"/>
    <w:rsid w:val="00426F60"/>
    <w:rsid w:val="00437B5F"/>
    <w:rsid w:val="00461B3D"/>
    <w:rsid w:val="00477A33"/>
    <w:rsid w:val="00481C22"/>
    <w:rsid w:val="0048646C"/>
    <w:rsid w:val="004905AD"/>
    <w:rsid w:val="00490771"/>
    <w:rsid w:val="004B0E13"/>
    <w:rsid w:val="004B5AD6"/>
    <w:rsid w:val="004F53E9"/>
    <w:rsid w:val="005047E2"/>
    <w:rsid w:val="005278F9"/>
    <w:rsid w:val="005309C5"/>
    <w:rsid w:val="0053615A"/>
    <w:rsid w:val="00561054"/>
    <w:rsid w:val="005747FE"/>
    <w:rsid w:val="0058723A"/>
    <w:rsid w:val="005B1ADF"/>
    <w:rsid w:val="005C73BB"/>
    <w:rsid w:val="005D120C"/>
    <w:rsid w:val="006045D9"/>
    <w:rsid w:val="00627CE0"/>
    <w:rsid w:val="0066342C"/>
    <w:rsid w:val="006830DF"/>
    <w:rsid w:val="00694109"/>
    <w:rsid w:val="006A3E6D"/>
    <w:rsid w:val="00715B1B"/>
    <w:rsid w:val="0072752E"/>
    <w:rsid w:val="00732598"/>
    <w:rsid w:val="0075116F"/>
    <w:rsid w:val="007732C7"/>
    <w:rsid w:val="007B3670"/>
    <w:rsid w:val="007B5E32"/>
    <w:rsid w:val="007D636D"/>
    <w:rsid w:val="007E4FAF"/>
    <w:rsid w:val="00803B86"/>
    <w:rsid w:val="00805C11"/>
    <w:rsid w:val="008065A4"/>
    <w:rsid w:val="00814823"/>
    <w:rsid w:val="0082210A"/>
    <w:rsid w:val="008363ED"/>
    <w:rsid w:val="00846F7F"/>
    <w:rsid w:val="0085213D"/>
    <w:rsid w:val="00854925"/>
    <w:rsid w:val="00883B68"/>
    <w:rsid w:val="008A25CD"/>
    <w:rsid w:val="008A651A"/>
    <w:rsid w:val="008C7258"/>
    <w:rsid w:val="008D5B92"/>
    <w:rsid w:val="008F5585"/>
    <w:rsid w:val="00901939"/>
    <w:rsid w:val="009025ED"/>
    <w:rsid w:val="009225B3"/>
    <w:rsid w:val="009308BE"/>
    <w:rsid w:val="0096164A"/>
    <w:rsid w:val="00963C5B"/>
    <w:rsid w:val="009823B0"/>
    <w:rsid w:val="0098448A"/>
    <w:rsid w:val="00990DFB"/>
    <w:rsid w:val="0099140A"/>
    <w:rsid w:val="009E3BA6"/>
    <w:rsid w:val="009F5B70"/>
    <w:rsid w:val="00A206B5"/>
    <w:rsid w:val="00A272E4"/>
    <w:rsid w:val="00A60173"/>
    <w:rsid w:val="00A75F44"/>
    <w:rsid w:val="00B12C52"/>
    <w:rsid w:val="00B4214F"/>
    <w:rsid w:val="00B563DB"/>
    <w:rsid w:val="00B73B69"/>
    <w:rsid w:val="00B76B9C"/>
    <w:rsid w:val="00B7765F"/>
    <w:rsid w:val="00B903A7"/>
    <w:rsid w:val="00BC7CB6"/>
    <w:rsid w:val="00BD05A6"/>
    <w:rsid w:val="00BD51C0"/>
    <w:rsid w:val="00BE2F1B"/>
    <w:rsid w:val="00C078C3"/>
    <w:rsid w:val="00C10782"/>
    <w:rsid w:val="00C13B2F"/>
    <w:rsid w:val="00C307E8"/>
    <w:rsid w:val="00C451B0"/>
    <w:rsid w:val="00C60978"/>
    <w:rsid w:val="00C86F0E"/>
    <w:rsid w:val="00CB7D20"/>
    <w:rsid w:val="00CD24A6"/>
    <w:rsid w:val="00CD4008"/>
    <w:rsid w:val="00CD568D"/>
    <w:rsid w:val="00CE03FE"/>
    <w:rsid w:val="00CE1C1D"/>
    <w:rsid w:val="00CF63C8"/>
    <w:rsid w:val="00D26E42"/>
    <w:rsid w:val="00D52057"/>
    <w:rsid w:val="00D71F6F"/>
    <w:rsid w:val="00DB05A2"/>
    <w:rsid w:val="00DB0BBA"/>
    <w:rsid w:val="00DB0EF4"/>
    <w:rsid w:val="00DB5A25"/>
    <w:rsid w:val="00DC2EB5"/>
    <w:rsid w:val="00DF6639"/>
    <w:rsid w:val="00E02964"/>
    <w:rsid w:val="00E132A5"/>
    <w:rsid w:val="00E25128"/>
    <w:rsid w:val="00E35489"/>
    <w:rsid w:val="00E36951"/>
    <w:rsid w:val="00E876C8"/>
    <w:rsid w:val="00E95D49"/>
    <w:rsid w:val="00EC000E"/>
    <w:rsid w:val="00F61DF9"/>
    <w:rsid w:val="00F66DBE"/>
    <w:rsid w:val="00F87DEA"/>
    <w:rsid w:val="00F90644"/>
    <w:rsid w:val="00FA1CB7"/>
    <w:rsid w:val="00FC6D1F"/>
    <w:rsid w:val="00FD2FA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0E8A5D"/>
  <w15:docId w15:val="{CFF4DAAF-04C1-4C76-BB42-8324DCF5A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2812"/>
    <w:pPr>
      <w:spacing w:after="320" w:line="240" w:lineRule="auto"/>
    </w:pPr>
  </w:style>
  <w:style w:type="paragraph" w:styleId="Heading1">
    <w:name w:val="heading 1"/>
    <w:basedOn w:val="Normal"/>
    <w:next w:val="Normal"/>
    <w:link w:val="Heading1Char"/>
    <w:uiPriority w:val="9"/>
    <w:qFormat/>
    <w:rsid w:val="004F53E9"/>
    <w:pPr>
      <w:keepNext/>
      <w:keepLines/>
      <w:shd w:val="clear" w:color="auto" w:fill="3F1D5A" w:themeFill="accent1"/>
      <w:spacing w:before="360" w:after="0"/>
      <w:outlineLvl w:val="0"/>
    </w:pPr>
    <w:rPr>
      <w:rFonts w:asciiTheme="majorHAnsi" w:eastAsiaTheme="majorEastAsia" w:hAnsiTheme="majorHAnsi" w:cstheme="majorBidi"/>
      <w:bCs/>
      <w:color w:val="FFFFFF" w:themeColor="background1"/>
      <w:sz w:val="28"/>
      <w:szCs w:val="32"/>
    </w:rPr>
  </w:style>
  <w:style w:type="paragraph" w:styleId="Heading2">
    <w:name w:val="heading 2"/>
    <w:basedOn w:val="Normal"/>
    <w:next w:val="Normal"/>
    <w:link w:val="Heading2Char"/>
    <w:uiPriority w:val="9"/>
    <w:unhideWhenUsed/>
    <w:qFormat/>
    <w:rsid w:val="00202812"/>
    <w:pPr>
      <w:keepNext/>
      <w:keepLines/>
      <w:spacing w:after="0"/>
      <w:outlineLvl w:val="1"/>
    </w:pPr>
    <w:rPr>
      <w:rFonts w:asciiTheme="majorHAnsi" w:eastAsiaTheme="majorEastAsia" w:hAnsiTheme="majorHAnsi" w:cstheme="majorBidi"/>
      <w:b/>
      <w:bCs/>
      <w:color w:val="3F1D5A" w:themeColor="accent1"/>
      <w:sz w:val="28"/>
      <w:szCs w:val="26"/>
    </w:rPr>
  </w:style>
  <w:style w:type="paragraph" w:styleId="Heading3">
    <w:name w:val="heading 3"/>
    <w:basedOn w:val="Normal"/>
    <w:next w:val="Normal"/>
    <w:link w:val="Heading3Char"/>
    <w:uiPriority w:val="9"/>
    <w:unhideWhenUsed/>
    <w:qFormat/>
    <w:rsid w:val="001B0F06"/>
    <w:pPr>
      <w:keepNext/>
      <w:keepLines/>
      <w:spacing w:before="20" w:after="0"/>
      <w:outlineLvl w:val="2"/>
    </w:pPr>
    <w:rPr>
      <w:rFonts w:asciiTheme="majorHAnsi" w:eastAsiaTheme="majorEastAsia" w:hAnsiTheme="majorHAnsi" w:cstheme="majorBidi"/>
      <w:bCs/>
      <w:i/>
      <w:color w:val="CB400B" w:themeColor="text2" w:themeShade="BF"/>
      <w:sz w:val="23"/>
    </w:rPr>
  </w:style>
  <w:style w:type="paragraph" w:styleId="Heading4">
    <w:name w:val="heading 4"/>
    <w:basedOn w:val="Normal"/>
    <w:next w:val="Normal"/>
    <w:link w:val="Heading4Char"/>
    <w:uiPriority w:val="9"/>
    <w:unhideWhenUsed/>
    <w:qFormat/>
    <w:rsid w:val="001B0F06"/>
    <w:pPr>
      <w:keepNext/>
      <w:keepLines/>
      <w:spacing w:before="200" w:after="0" w:line="264" w:lineRule="auto"/>
      <w:outlineLvl w:val="3"/>
    </w:pPr>
    <w:rPr>
      <w:rFonts w:asciiTheme="majorHAnsi" w:eastAsiaTheme="majorEastAsia" w:hAnsiTheme="majorHAnsi" w:cstheme="majorBidi"/>
      <w:bCs/>
      <w:i/>
      <w:iCs/>
      <w:color w:val="CB400B" w:themeColor="text2" w:themeShade="BF"/>
      <w:sz w:val="23"/>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3E9"/>
    <w:rPr>
      <w:rFonts w:asciiTheme="majorHAnsi" w:eastAsiaTheme="majorEastAsia" w:hAnsiTheme="majorHAnsi" w:cstheme="majorBidi"/>
      <w:bCs/>
      <w:color w:val="FFFFFF" w:themeColor="background1"/>
      <w:sz w:val="28"/>
      <w:szCs w:val="32"/>
      <w:shd w:val="clear" w:color="auto" w:fill="3F1D5A" w:themeFill="accent1"/>
    </w:rPr>
  </w:style>
  <w:style w:type="character" w:customStyle="1" w:styleId="Heading2Char">
    <w:name w:val="Heading 2 Char"/>
    <w:basedOn w:val="DefaultParagraphFont"/>
    <w:link w:val="Heading2"/>
    <w:uiPriority w:val="9"/>
    <w:rsid w:val="00202812"/>
    <w:rPr>
      <w:rFonts w:asciiTheme="majorHAnsi" w:eastAsiaTheme="majorEastAsia" w:hAnsiTheme="majorHAnsi" w:cstheme="majorBidi"/>
      <w:b/>
      <w:bCs/>
      <w:color w:val="3F1D5A" w:themeColor="accent1"/>
      <w:sz w:val="28"/>
      <w:szCs w:val="26"/>
    </w:rPr>
  </w:style>
  <w:style w:type="character" w:customStyle="1" w:styleId="Heading3Char">
    <w:name w:val="Heading 3 Char"/>
    <w:basedOn w:val="DefaultParagraphFont"/>
    <w:link w:val="Heading3"/>
    <w:uiPriority w:val="9"/>
    <w:rsid w:val="001B0F06"/>
    <w:rPr>
      <w:rFonts w:asciiTheme="majorHAnsi" w:eastAsiaTheme="majorEastAsia" w:hAnsiTheme="majorHAnsi" w:cstheme="majorBidi"/>
      <w:bCs/>
      <w:i/>
      <w:color w:val="CB400B" w:themeColor="text2" w:themeShade="BF"/>
      <w:sz w:val="23"/>
    </w:rPr>
  </w:style>
  <w:style w:type="paragraph" w:styleId="Title">
    <w:name w:val="Title"/>
    <w:basedOn w:val="Normal"/>
    <w:next w:val="Normal"/>
    <w:link w:val="TitleChar"/>
    <w:uiPriority w:val="10"/>
    <w:qFormat/>
    <w:rsid w:val="00202812"/>
    <w:pPr>
      <w:spacing w:after="0"/>
    </w:pPr>
    <w:rPr>
      <w:rFonts w:asciiTheme="majorHAnsi" w:eastAsiaTheme="majorEastAsia" w:hAnsiTheme="majorHAnsi" w:cstheme="majorBidi"/>
      <w:b/>
      <w:color w:val="CB400B" w:themeColor="text2" w:themeShade="BF"/>
      <w:spacing w:val="5"/>
      <w:kern w:val="28"/>
      <w:sz w:val="44"/>
      <w:szCs w:val="56"/>
      <w14:ligatures w14:val="standardContextual"/>
      <w14:cntxtAlts/>
    </w:rPr>
  </w:style>
  <w:style w:type="character" w:customStyle="1" w:styleId="TitleChar">
    <w:name w:val="Title Char"/>
    <w:basedOn w:val="DefaultParagraphFont"/>
    <w:link w:val="Title"/>
    <w:uiPriority w:val="10"/>
    <w:rsid w:val="00202812"/>
    <w:rPr>
      <w:rFonts w:asciiTheme="majorHAnsi" w:eastAsiaTheme="majorEastAsia" w:hAnsiTheme="majorHAnsi" w:cstheme="majorBidi"/>
      <w:b/>
      <w:color w:val="CB400B" w:themeColor="text2" w:themeShade="BF"/>
      <w:spacing w:val="5"/>
      <w:kern w:val="28"/>
      <w:sz w:val="44"/>
      <w:szCs w:val="56"/>
      <w14:ligatures w14:val="standardContextual"/>
      <w14:cntxtAlts/>
    </w:rPr>
  </w:style>
  <w:style w:type="paragraph" w:styleId="Subtitle">
    <w:name w:val="Subtitle"/>
    <w:basedOn w:val="Normal"/>
    <w:next w:val="Normal"/>
    <w:link w:val="SubtitleChar"/>
    <w:uiPriority w:val="11"/>
    <w:qFormat/>
    <w:rsid w:val="00202812"/>
    <w:pPr>
      <w:numPr>
        <w:ilvl w:val="1"/>
      </w:numPr>
      <w:spacing w:after="0"/>
    </w:pPr>
    <w:rPr>
      <w:rFonts w:eastAsiaTheme="majorEastAsia" w:cstheme="majorBidi"/>
      <w:b/>
      <w:iCs/>
      <w:color w:val="272063" w:themeColor="accent3"/>
      <w:spacing w:val="15"/>
      <w:sz w:val="28"/>
      <w:szCs w:val="24"/>
    </w:rPr>
  </w:style>
  <w:style w:type="character" w:customStyle="1" w:styleId="SubtitleChar">
    <w:name w:val="Subtitle Char"/>
    <w:basedOn w:val="DefaultParagraphFont"/>
    <w:link w:val="Subtitle"/>
    <w:uiPriority w:val="11"/>
    <w:rsid w:val="00202812"/>
    <w:rPr>
      <w:rFonts w:eastAsiaTheme="majorEastAsia" w:cstheme="majorBidi"/>
      <w:b/>
      <w:iCs/>
      <w:color w:val="272063" w:themeColor="accent3"/>
      <w:spacing w:val="15"/>
      <w:sz w:val="28"/>
      <w:szCs w:val="24"/>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eastAsiaTheme="minorEastAsia"/>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4Char">
    <w:name w:val="Heading 4 Char"/>
    <w:basedOn w:val="DefaultParagraphFont"/>
    <w:link w:val="Heading4"/>
    <w:uiPriority w:val="9"/>
    <w:rsid w:val="001B0F06"/>
    <w:rPr>
      <w:rFonts w:asciiTheme="majorHAnsi" w:eastAsiaTheme="majorEastAsia" w:hAnsiTheme="majorHAnsi" w:cstheme="majorBidi"/>
      <w:bCs/>
      <w:i/>
      <w:iCs/>
      <w:color w:val="CB400B" w:themeColor="text2" w:themeShade="BF"/>
      <w:sz w:val="23"/>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1B0F06"/>
    <w:rPr>
      <w:b/>
      <w:bCs/>
      <w:color w:val="CB400B" w:themeColor="text2" w:themeShade="BF"/>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paragraph" w:styleId="ListParagraph">
    <w:name w:val="List Paragraph"/>
    <w:basedOn w:val="Normal"/>
    <w:uiPriority w:val="34"/>
    <w:qFormat/>
    <w:pPr>
      <w:spacing w:after="160"/>
      <w:ind w:left="1008" w:hanging="288"/>
    </w:pPr>
    <w:rPr>
      <w:rFonts w:eastAsiaTheme="minorHAnsi"/>
      <w:sz w:val="21"/>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3F1D5A" w:themeColor="accent1"/>
      <w:sz w:val="24"/>
      <w:lang w:bidi="hi-IN"/>
    </w:rPr>
  </w:style>
  <w:style w:type="character" w:customStyle="1" w:styleId="QuoteChar">
    <w:name w:val="Quote Char"/>
    <w:basedOn w:val="DefaultParagraphFont"/>
    <w:link w:val="Quote"/>
    <w:uiPriority w:val="29"/>
    <w:rPr>
      <w:rFonts w:asciiTheme="majorHAnsi" w:hAnsiTheme="majorHAnsi"/>
      <w:i/>
      <w:iCs/>
      <w:color w:val="auto"/>
      <w:sz w:val="24"/>
      <w:lang w:bidi="hi-IN"/>
    </w:rPr>
  </w:style>
  <w:style w:type="paragraph" w:styleId="IntenseQuote">
    <w:name w:val="Intense Quote"/>
    <w:basedOn w:val="Normal"/>
    <w:next w:val="Normal"/>
    <w:link w:val="IntenseQuoteChar"/>
    <w:uiPriority w:val="30"/>
    <w:qFormat/>
    <w:rsid w:val="00883B68"/>
    <w:pPr>
      <w:shd w:val="clear" w:color="auto" w:fill="3F1D5A" w:themeFill="accent1"/>
      <w:jc w:val="center"/>
    </w:pPr>
    <w:rPr>
      <w:rFonts w:asciiTheme="majorHAnsi" w:eastAsiaTheme="majorEastAsia" w:hAnsiTheme="majorHAnsi"/>
      <w:bCs/>
      <w:iCs/>
      <w:color w:val="FFFFFF" w:themeColor="background1"/>
      <w:lang w:bidi="hi-IN"/>
      <w14:ligatures w14:val="standardContextual"/>
      <w14:cntxtAlts/>
    </w:rPr>
  </w:style>
  <w:style w:type="character" w:customStyle="1" w:styleId="IntenseQuoteChar">
    <w:name w:val="Intense Quote Char"/>
    <w:basedOn w:val="DefaultParagraphFont"/>
    <w:link w:val="IntenseQuote"/>
    <w:uiPriority w:val="30"/>
    <w:rsid w:val="00883B68"/>
    <w:rPr>
      <w:rFonts w:asciiTheme="majorHAnsi" w:eastAsiaTheme="majorEastAsia" w:hAnsiTheme="majorHAnsi"/>
      <w:bCs/>
      <w:iCs/>
      <w:color w:val="FFFFFF" w:themeColor="background1"/>
      <w:shd w:val="clear" w:color="auto" w:fill="3F1D5A" w:themeFill="accent1"/>
      <w:lang w:bidi="hi-IN"/>
      <w14:ligatures w14:val="standardContextual"/>
      <w14:cntxtAlts/>
    </w:rPr>
  </w:style>
  <w:style w:type="character" w:styleId="SubtleEmphasis">
    <w:name w:val="Subtle Emphasis"/>
    <w:basedOn w:val="DefaultParagraphFont"/>
    <w:uiPriority w:val="19"/>
    <w:qFormat/>
    <w:rPr>
      <w:i/>
      <w:iCs/>
      <w:color w:val="auto"/>
    </w:rPr>
  </w:style>
  <w:style w:type="character" w:styleId="IntenseEmphasis">
    <w:name w:val="Intense Emphasis"/>
    <w:basedOn w:val="DefaultParagraphFont"/>
    <w:uiPriority w:val="21"/>
    <w:qFormat/>
    <w:rPr>
      <w:b/>
      <w:bCs/>
      <w:i/>
      <w:iCs/>
      <w:caps w:val="0"/>
      <w:smallCaps w:val="0"/>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caps w:val="0"/>
      <w:smallCaps w:val="0"/>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unhideWhenUsed/>
    <w:qFormat/>
    <w:pPr>
      <w:spacing w:before="480" w:line="276" w:lineRule="auto"/>
      <w:outlineLvl w:val="9"/>
    </w:pPr>
    <w:rPr>
      <w:b/>
      <w:i/>
      <w:szCs w:val="2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pPr>
  </w:style>
  <w:style w:type="character" w:customStyle="1" w:styleId="FooterChar">
    <w:name w:val="Footer Char"/>
    <w:basedOn w:val="DefaultParagraphFont"/>
    <w:link w:val="Footer"/>
    <w:uiPriority w:val="99"/>
  </w:style>
  <w:style w:type="table" w:styleId="TableGrid">
    <w:name w:val="Table Grid"/>
    <w:basedOn w:val="TableNormal"/>
    <w:uiPriority w:val="59"/>
    <w:unhideWhenUsed/>
    <w:rsid w:val="00B90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B903A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ReportTitle">
    <w:name w:val="Report Title"/>
    <w:basedOn w:val="Title"/>
    <w:link w:val="ReportTitleChar"/>
    <w:qFormat/>
    <w:rsid w:val="008F5585"/>
    <w:pPr>
      <w:contextualSpacing/>
      <w:jc w:val="center"/>
    </w:pPr>
    <w:rPr>
      <w:b w:val="0"/>
    </w:rPr>
  </w:style>
  <w:style w:type="character" w:customStyle="1" w:styleId="ReportTitleChar">
    <w:name w:val="Report Title Char"/>
    <w:basedOn w:val="TitleChar"/>
    <w:link w:val="ReportTitle"/>
    <w:rsid w:val="008F5585"/>
    <w:rPr>
      <w:rFonts w:asciiTheme="majorHAnsi" w:eastAsiaTheme="majorEastAsia" w:hAnsiTheme="majorHAnsi" w:cstheme="majorBidi"/>
      <w:b w:val="0"/>
      <w:color w:val="CB400B" w:themeColor="text2" w:themeShade="BF"/>
      <w:spacing w:val="5"/>
      <w:kern w:val="28"/>
      <w:sz w:val="44"/>
      <w:szCs w:val="56"/>
      <w14:ligatures w14:val="standardContextual"/>
      <w14:cntxtAlts/>
    </w:rPr>
  </w:style>
  <w:style w:type="character" w:styleId="FollowedHyperlink">
    <w:name w:val="FollowedHyperlink"/>
    <w:basedOn w:val="DefaultParagraphFont"/>
    <w:uiPriority w:val="99"/>
    <w:semiHidden/>
    <w:unhideWhenUsed/>
    <w:rsid w:val="001B0F06"/>
    <w:rPr>
      <w:color w:val="575F63" w:themeColor="accent6" w:themeShade="BF"/>
      <w:u w:val="single"/>
    </w:rPr>
  </w:style>
  <w:style w:type="character" w:styleId="Hyperlink">
    <w:name w:val="Hyperlink"/>
    <w:basedOn w:val="DefaultParagraphFont"/>
    <w:uiPriority w:val="99"/>
    <w:unhideWhenUsed/>
    <w:rsid w:val="001B0F06"/>
    <w:rPr>
      <w:color w:val="217084" w:themeColor="accent4" w:themeShade="80"/>
      <w:u w:val="single"/>
    </w:rPr>
  </w:style>
  <w:style w:type="character" w:customStyle="1" w:styleId="UnresolvedMention1">
    <w:name w:val="Unresolved Mention1"/>
    <w:basedOn w:val="DefaultParagraphFont"/>
    <w:uiPriority w:val="99"/>
    <w:semiHidden/>
    <w:unhideWhenUsed/>
    <w:rsid w:val="001B0F06"/>
    <w:rPr>
      <w:color w:val="595959" w:themeColor="text1" w:themeTint="A6"/>
      <w:shd w:val="clear" w:color="auto" w:fill="E1DFDD"/>
    </w:rPr>
  </w:style>
  <w:style w:type="paragraph" w:styleId="NormalWeb">
    <w:name w:val="Normal (Web)"/>
    <w:basedOn w:val="Normal"/>
    <w:uiPriority w:val="99"/>
    <w:unhideWhenUsed/>
    <w:rsid w:val="0085213D"/>
    <w:pPr>
      <w:spacing w:before="100" w:beforeAutospacing="1" w:after="100" w:afterAutospacing="1"/>
    </w:pPr>
    <w:rPr>
      <w:rFonts w:ascii="Times New Roman" w:eastAsia="Times New Roman" w:hAnsi="Times New Roman" w:cs="Times New Roman"/>
      <w:sz w:val="24"/>
      <w:szCs w:val="24"/>
      <w:lang w:bidi="km-KH"/>
    </w:rPr>
  </w:style>
  <w:style w:type="paragraph" w:styleId="TOC2">
    <w:name w:val="toc 2"/>
    <w:basedOn w:val="Normal"/>
    <w:next w:val="Normal"/>
    <w:autoRedefine/>
    <w:uiPriority w:val="39"/>
    <w:unhideWhenUsed/>
    <w:rsid w:val="0030194C"/>
    <w:pPr>
      <w:spacing w:after="100"/>
      <w:ind w:left="220"/>
    </w:pPr>
  </w:style>
  <w:style w:type="paragraph" w:styleId="TOC3">
    <w:name w:val="toc 3"/>
    <w:basedOn w:val="Normal"/>
    <w:next w:val="Normal"/>
    <w:autoRedefine/>
    <w:uiPriority w:val="39"/>
    <w:unhideWhenUsed/>
    <w:rsid w:val="00E132A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2211">
      <w:bodyDiv w:val="1"/>
      <w:marLeft w:val="0"/>
      <w:marRight w:val="0"/>
      <w:marTop w:val="0"/>
      <w:marBottom w:val="0"/>
      <w:divBdr>
        <w:top w:val="none" w:sz="0" w:space="0" w:color="auto"/>
        <w:left w:val="none" w:sz="0" w:space="0" w:color="auto"/>
        <w:bottom w:val="none" w:sz="0" w:space="0" w:color="auto"/>
        <w:right w:val="none" w:sz="0" w:space="0" w:color="auto"/>
      </w:divBdr>
    </w:div>
    <w:div w:id="164592548">
      <w:bodyDiv w:val="1"/>
      <w:marLeft w:val="0"/>
      <w:marRight w:val="0"/>
      <w:marTop w:val="0"/>
      <w:marBottom w:val="0"/>
      <w:divBdr>
        <w:top w:val="none" w:sz="0" w:space="0" w:color="auto"/>
        <w:left w:val="none" w:sz="0" w:space="0" w:color="auto"/>
        <w:bottom w:val="none" w:sz="0" w:space="0" w:color="auto"/>
        <w:right w:val="none" w:sz="0" w:space="0" w:color="auto"/>
      </w:divBdr>
    </w:div>
    <w:div w:id="254945600">
      <w:bodyDiv w:val="1"/>
      <w:marLeft w:val="0"/>
      <w:marRight w:val="0"/>
      <w:marTop w:val="0"/>
      <w:marBottom w:val="0"/>
      <w:divBdr>
        <w:top w:val="none" w:sz="0" w:space="0" w:color="auto"/>
        <w:left w:val="none" w:sz="0" w:space="0" w:color="auto"/>
        <w:bottom w:val="none" w:sz="0" w:space="0" w:color="auto"/>
        <w:right w:val="none" w:sz="0" w:space="0" w:color="auto"/>
      </w:divBdr>
    </w:div>
    <w:div w:id="327246823">
      <w:bodyDiv w:val="1"/>
      <w:marLeft w:val="0"/>
      <w:marRight w:val="0"/>
      <w:marTop w:val="0"/>
      <w:marBottom w:val="0"/>
      <w:divBdr>
        <w:top w:val="none" w:sz="0" w:space="0" w:color="auto"/>
        <w:left w:val="none" w:sz="0" w:space="0" w:color="auto"/>
        <w:bottom w:val="none" w:sz="0" w:space="0" w:color="auto"/>
        <w:right w:val="none" w:sz="0" w:space="0" w:color="auto"/>
      </w:divBdr>
    </w:div>
    <w:div w:id="493493344">
      <w:bodyDiv w:val="1"/>
      <w:marLeft w:val="0"/>
      <w:marRight w:val="0"/>
      <w:marTop w:val="0"/>
      <w:marBottom w:val="0"/>
      <w:divBdr>
        <w:top w:val="none" w:sz="0" w:space="0" w:color="auto"/>
        <w:left w:val="none" w:sz="0" w:space="0" w:color="auto"/>
        <w:bottom w:val="none" w:sz="0" w:space="0" w:color="auto"/>
        <w:right w:val="none" w:sz="0" w:space="0" w:color="auto"/>
      </w:divBdr>
    </w:div>
    <w:div w:id="551768237">
      <w:bodyDiv w:val="1"/>
      <w:marLeft w:val="0"/>
      <w:marRight w:val="0"/>
      <w:marTop w:val="0"/>
      <w:marBottom w:val="0"/>
      <w:divBdr>
        <w:top w:val="none" w:sz="0" w:space="0" w:color="auto"/>
        <w:left w:val="none" w:sz="0" w:space="0" w:color="auto"/>
        <w:bottom w:val="none" w:sz="0" w:space="0" w:color="auto"/>
        <w:right w:val="none" w:sz="0" w:space="0" w:color="auto"/>
      </w:divBdr>
    </w:div>
    <w:div w:id="561716787">
      <w:bodyDiv w:val="1"/>
      <w:marLeft w:val="0"/>
      <w:marRight w:val="0"/>
      <w:marTop w:val="0"/>
      <w:marBottom w:val="0"/>
      <w:divBdr>
        <w:top w:val="none" w:sz="0" w:space="0" w:color="auto"/>
        <w:left w:val="none" w:sz="0" w:space="0" w:color="auto"/>
        <w:bottom w:val="none" w:sz="0" w:space="0" w:color="auto"/>
        <w:right w:val="none" w:sz="0" w:space="0" w:color="auto"/>
      </w:divBdr>
    </w:div>
    <w:div w:id="597561762">
      <w:bodyDiv w:val="1"/>
      <w:marLeft w:val="0"/>
      <w:marRight w:val="0"/>
      <w:marTop w:val="0"/>
      <w:marBottom w:val="0"/>
      <w:divBdr>
        <w:top w:val="none" w:sz="0" w:space="0" w:color="auto"/>
        <w:left w:val="none" w:sz="0" w:space="0" w:color="auto"/>
        <w:bottom w:val="none" w:sz="0" w:space="0" w:color="auto"/>
        <w:right w:val="none" w:sz="0" w:space="0" w:color="auto"/>
      </w:divBdr>
    </w:div>
    <w:div w:id="648898473">
      <w:bodyDiv w:val="1"/>
      <w:marLeft w:val="0"/>
      <w:marRight w:val="0"/>
      <w:marTop w:val="0"/>
      <w:marBottom w:val="0"/>
      <w:divBdr>
        <w:top w:val="none" w:sz="0" w:space="0" w:color="auto"/>
        <w:left w:val="none" w:sz="0" w:space="0" w:color="auto"/>
        <w:bottom w:val="none" w:sz="0" w:space="0" w:color="auto"/>
        <w:right w:val="none" w:sz="0" w:space="0" w:color="auto"/>
      </w:divBdr>
    </w:div>
    <w:div w:id="691608715">
      <w:bodyDiv w:val="1"/>
      <w:marLeft w:val="0"/>
      <w:marRight w:val="0"/>
      <w:marTop w:val="0"/>
      <w:marBottom w:val="0"/>
      <w:divBdr>
        <w:top w:val="none" w:sz="0" w:space="0" w:color="auto"/>
        <w:left w:val="none" w:sz="0" w:space="0" w:color="auto"/>
        <w:bottom w:val="none" w:sz="0" w:space="0" w:color="auto"/>
        <w:right w:val="none" w:sz="0" w:space="0" w:color="auto"/>
      </w:divBdr>
    </w:div>
    <w:div w:id="722367168">
      <w:bodyDiv w:val="1"/>
      <w:marLeft w:val="0"/>
      <w:marRight w:val="0"/>
      <w:marTop w:val="0"/>
      <w:marBottom w:val="0"/>
      <w:divBdr>
        <w:top w:val="none" w:sz="0" w:space="0" w:color="auto"/>
        <w:left w:val="none" w:sz="0" w:space="0" w:color="auto"/>
        <w:bottom w:val="none" w:sz="0" w:space="0" w:color="auto"/>
        <w:right w:val="none" w:sz="0" w:space="0" w:color="auto"/>
      </w:divBdr>
    </w:div>
    <w:div w:id="801268995">
      <w:bodyDiv w:val="1"/>
      <w:marLeft w:val="0"/>
      <w:marRight w:val="0"/>
      <w:marTop w:val="0"/>
      <w:marBottom w:val="0"/>
      <w:divBdr>
        <w:top w:val="none" w:sz="0" w:space="0" w:color="auto"/>
        <w:left w:val="none" w:sz="0" w:space="0" w:color="auto"/>
        <w:bottom w:val="none" w:sz="0" w:space="0" w:color="auto"/>
        <w:right w:val="none" w:sz="0" w:space="0" w:color="auto"/>
      </w:divBdr>
    </w:div>
    <w:div w:id="849298786">
      <w:bodyDiv w:val="1"/>
      <w:marLeft w:val="0"/>
      <w:marRight w:val="0"/>
      <w:marTop w:val="0"/>
      <w:marBottom w:val="0"/>
      <w:divBdr>
        <w:top w:val="none" w:sz="0" w:space="0" w:color="auto"/>
        <w:left w:val="none" w:sz="0" w:space="0" w:color="auto"/>
        <w:bottom w:val="none" w:sz="0" w:space="0" w:color="auto"/>
        <w:right w:val="none" w:sz="0" w:space="0" w:color="auto"/>
      </w:divBdr>
    </w:div>
    <w:div w:id="1348751159">
      <w:bodyDiv w:val="1"/>
      <w:marLeft w:val="0"/>
      <w:marRight w:val="0"/>
      <w:marTop w:val="0"/>
      <w:marBottom w:val="0"/>
      <w:divBdr>
        <w:top w:val="none" w:sz="0" w:space="0" w:color="auto"/>
        <w:left w:val="none" w:sz="0" w:space="0" w:color="auto"/>
        <w:bottom w:val="none" w:sz="0" w:space="0" w:color="auto"/>
        <w:right w:val="none" w:sz="0" w:space="0" w:color="auto"/>
      </w:divBdr>
    </w:div>
    <w:div w:id="1349869719">
      <w:bodyDiv w:val="1"/>
      <w:marLeft w:val="0"/>
      <w:marRight w:val="0"/>
      <w:marTop w:val="0"/>
      <w:marBottom w:val="0"/>
      <w:divBdr>
        <w:top w:val="none" w:sz="0" w:space="0" w:color="auto"/>
        <w:left w:val="none" w:sz="0" w:space="0" w:color="auto"/>
        <w:bottom w:val="none" w:sz="0" w:space="0" w:color="auto"/>
        <w:right w:val="none" w:sz="0" w:space="0" w:color="auto"/>
      </w:divBdr>
    </w:div>
    <w:div w:id="1350788677">
      <w:bodyDiv w:val="1"/>
      <w:marLeft w:val="0"/>
      <w:marRight w:val="0"/>
      <w:marTop w:val="0"/>
      <w:marBottom w:val="0"/>
      <w:divBdr>
        <w:top w:val="none" w:sz="0" w:space="0" w:color="auto"/>
        <w:left w:val="none" w:sz="0" w:space="0" w:color="auto"/>
        <w:bottom w:val="none" w:sz="0" w:space="0" w:color="auto"/>
        <w:right w:val="none" w:sz="0" w:space="0" w:color="auto"/>
      </w:divBdr>
    </w:div>
    <w:div w:id="1471626524">
      <w:bodyDiv w:val="1"/>
      <w:marLeft w:val="0"/>
      <w:marRight w:val="0"/>
      <w:marTop w:val="0"/>
      <w:marBottom w:val="0"/>
      <w:divBdr>
        <w:top w:val="none" w:sz="0" w:space="0" w:color="auto"/>
        <w:left w:val="none" w:sz="0" w:space="0" w:color="auto"/>
        <w:bottom w:val="none" w:sz="0" w:space="0" w:color="auto"/>
        <w:right w:val="none" w:sz="0" w:space="0" w:color="auto"/>
      </w:divBdr>
    </w:div>
    <w:div w:id="1533417336">
      <w:bodyDiv w:val="1"/>
      <w:marLeft w:val="0"/>
      <w:marRight w:val="0"/>
      <w:marTop w:val="0"/>
      <w:marBottom w:val="0"/>
      <w:divBdr>
        <w:top w:val="none" w:sz="0" w:space="0" w:color="auto"/>
        <w:left w:val="none" w:sz="0" w:space="0" w:color="auto"/>
        <w:bottom w:val="none" w:sz="0" w:space="0" w:color="auto"/>
        <w:right w:val="none" w:sz="0" w:space="0" w:color="auto"/>
      </w:divBdr>
    </w:div>
    <w:div w:id="1558591311">
      <w:bodyDiv w:val="1"/>
      <w:marLeft w:val="0"/>
      <w:marRight w:val="0"/>
      <w:marTop w:val="0"/>
      <w:marBottom w:val="0"/>
      <w:divBdr>
        <w:top w:val="none" w:sz="0" w:space="0" w:color="auto"/>
        <w:left w:val="none" w:sz="0" w:space="0" w:color="auto"/>
        <w:bottom w:val="none" w:sz="0" w:space="0" w:color="auto"/>
        <w:right w:val="none" w:sz="0" w:space="0" w:color="auto"/>
      </w:divBdr>
    </w:div>
    <w:div w:id="1569610061">
      <w:bodyDiv w:val="1"/>
      <w:marLeft w:val="0"/>
      <w:marRight w:val="0"/>
      <w:marTop w:val="0"/>
      <w:marBottom w:val="0"/>
      <w:divBdr>
        <w:top w:val="none" w:sz="0" w:space="0" w:color="auto"/>
        <w:left w:val="none" w:sz="0" w:space="0" w:color="auto"/>
        <w:bottom w:val="none" w:sz="0" w:space="0" w:color="auto"/>
        <w:right w:val="none" w:sz="0" w:space="0" w:color="auto"/>
      </w:divBdr>
    </w:div>
    <w:div w:id="1608468719">
      <w:bodyDiv w:val="1"/>
      <w:marLeft w:val="0"/>
      <w:marRight w:val="0"/>
      <w:marTop w:val="0"/>
      <w:marBottom w:val="0"/>
      <w:divBdr>
        <w:top w:val="none" w:sz="0" w:space="0" w:color="auto"/>
        <w:left w:val="none" w:sz="0" w:space="0" w:color="auto"/>
        <w:bottom w:val="none" w:sz="0" w:space="0" w:color="auto"/>
        <w:right w:val="none" w:sz="0" w:space="0" w:color="auto"/>
      </w:divBdr>
    </w:div>
    <w:div w:id="1734353411">
      <w:bodyDiv w:val="1"/>
      <w:marLeft w:val="0"/>
      <w:marRight w:val="0"/>
      <w:marTop w:val="0"/>
      <w:marBottom w:val="0"/>
      <w:divBdr>
        <w:top w:val="none" w:sz="0" w:space="0" w:color="auto"/>
        <w:left w:val="none" w:sz="0" w:space="0" w:color="auto"/>
        <w:bottom w:val="none" w:sz="0" w:space="0" w:color="auto"/>
        <w:right w:val="none" w:sz="0" w:space="0" w:color="auto"/>
      </w:divBdr>
    </w:div>
    <w:div w:id="2012755149">
      <w:bodyDiv w:val="1"/>
      <w:marLeft w:val="0"/>
      <w:marRight w:val="0"/>
      <w:marTop w:val="0"/>
      <w:marBottom w:val="0"/>
      <w:divBdr>
        <w:top w:val="none" w:sz="0" w:space="0" w:color="auto"/>
        <w:left w:val="none" w:sz="0" w:space="0" w:color="auto"/>
        <w:bottom w:val="none" w:sz="0" w:space="0" w:color="auto"/>
        <w:right w:val="none" w:sz="0" w:space="0" w:color="auto"/>
      </w:divBdr>
    </w:div>
    <w:div w:id="2020617132">
      <w:bodyDiv w:val="1"/>
      <w:marLeft w:val="0"/>
      <w:marRight w:val="0"/>
      <w:marTop w:val="0"/>
      <w:marBottom w:val="0"/>
      <w:divBdr>
        <w:top w:val="none" w:sz="0" w:space="0" w:color="auto"/>
        <w:left w:val="none" w:sz="0" w:space="0" w:color="auto"/>
        <w:bottom w:val="none" w:sz="0" w:space="0" w:color="auto"/>
        <w:right w:val="none" w:sz="0" w:space="0" w:color="auto"/>
      </w:divBdr>
    </w:div>
    <w:div w:id="2040691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4.xml"/></Relationships>
</file>

<file path=word/_rels/footer3.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image" Target="media/image15.svg"/><Relationship Id="rId18" Type="http://schemas.openxmlformats.org/officeDocument/2006/relationships/image" Target="media/image20.png"/><Relationship Id="rId3" Type="http://schemas.openxmlformats.org/officeDocument/2006/relationships/image" Target="media/image5.png"/><Relationship Id="rId7" Type="http://schemas.openxmlformats.org/officeDocument/2006/relationships/image" Target="media/image9.png"/><Relationship Id="rId12" Type="http://schemas.openxmlformats.org/officeDocument/2006/relationships/image" Target="media/image14.png"/><Relationship Id="rId17" Type="http://schemas.openxmlformats.org/officeDocument/2006/relationships/image" Target="media/image19.png"/><Relationship Id="rId2" Type="http://schemas.openxmlformats.org/officeDocument/2006/relationships/image" Target="media/image4.svg"/><Relationship Id="rId16" Type="http://schemas.openxmlformats.org/officeDocument/2006/relationships/image" Target="media/image18.png"/><Relationship Id="rId20" Type="http://schemas.openxmlformats.org/officeDocument/2006/relationships/image" Target="media/image22.svg"/><Relationship Id="rId1" Type="http://schemas.openxmlformats.org/officeDocument/2006/relationships/image" Target="media/image3.png"/><Relationship Id="rId6" Type="http://schemas.openxmlformats.org/officeDocument/2006/relationships/image" Target="media/image8.svg"/><Relationship Id="rId11" Type="http://schemas.openxmlformats.org/officeDocument/2006/relationships/image" Target="media/image13.svg"/><Relationship Id="rId5" Type="http://schemas.openxmlformats.org/officeDocument/2006/relationships/image" Target="media/image7.png"/><Relationship Id="rId15" Type="http://schemas.openxmlformats.org/officeDocument/2006/relationships/image" Target="media/image17.svg"/><Relationship Id="rId10" Type="http://schemas.openxmlformats.org/officeDocument/2006/relationships/image" Target="media/image12.png"/><Relationship Id="rId19" Type="http://schemas.openxmlformats.org/officeDocument/2006/relationships/image" Target="media/image21.png"/><Relationship Id="rId4" Type="http://schemas.openxmlformats.org/officeDocument/2006/relationships/image" Target="media/image6.svg"/><Relationship Id="rId9" Type="http://schemas.openxmlformats.org/officeDocument/2006/relationships/image" Target="media/image11.png"/><Relationship Id="rId14" Type="http://schemas.openxmlformats.org/officeDocument/2006/relationships/image" Target="media/image1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85586\AppData\Roaming\Microsoft\Templates\Report%20(Executiv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21E52E92FF54A37A1E33B0BFC8B1E68"/>
        <w:category>
          <w:name w:val="General"/>
          <w:gallery w:val="placeholder"/>
        </w:category>
        <w:types>
          <w:type w:val="bbPlcHdr"/>
        </w:types>
        <w:behaviors>
          <w:behavior w:val="content"/>
        </w:behaviors>
        <w:guid w:val="{687759FA-4716-45E1-B971-8FBCB66E80D5}"/>
      </w:docPartPr>
      <w:docPartBody>
        <w:p w:rsidR="00F31FAE" w:rsidRDefault="006E1E49">
          <w:pPr>
            <w:pStyle w:val="321E52E92FF54A37A1E33B0BFC8B1E68"/>
          </w:pPr>
          <w:r w:rsidRPr="008A25CD">
            <w:rPr>
              <w:b/>
              <w:sz w:val="60"/>
              <w:szCs w:val="6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A0000007" w:usb1="00000000" w:usb2="00010000" w:usb3="00000000" w:csb0="00000111"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E49"/>
    <w:rsid w:val="00024AF8"/>
    <w:rsid w:val="001A7D88"/>
    <w:rsid w:val="0029093F"/>
    <w:rsid w:val="00611AFC"/>
    <w:rsid w:val="006B358D"/>
    <w:rsid w:val="006E1E49"/>
    <w:rsid w:val="00AB0648"/>
    <w:rsid w:val="00F31FAE"/>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1E52E92FF54A37A1E33B0BFC8B1E68">
    <w:name w:val="321E52E92FF54A37A1E33B0BFC8B1E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3.jpeg"/></Relationships>
</file>

<file path=word/theme/theme1.xml><?xml version="1.0" encoding="utf-8"?>
<a:theme xmlns:a="http://schemas.openxmlformats.org/drawingml/2006/main" name="Executive">
  <a:themeElements>
    <a:clrScheme name="Custom 224">
      <a:dk1>
        <a:sysClr val="windowText" lastClr="000000"/>
      </a:dk1>
      <a:lt1>
        <a:sysClr val="window" lastClr="FFFFFF"/>
      </a:lt1>
      <a:dk2>
        <a:srgbClr val="F3642C"/>
      </a:dk2>
      <a:lt2>
        <a:srgbClr val="E4E9EF"/>
      </a:lt2>
      <a:accent1>
        <a:srgbClr val="3F1D5A"/>
      </a:accent1>
      <a:accent2>
        <a:srgbClr val="F79E28"/>
      </a:accent2>
      <a:accent3>
        <a:srgbClr val="272063"/>
      </a:accent3>
      <a:accent4>
        <a:srgbClr val="70C6DB"/>
      </a:accent4>
      <a:accent5>
        <a:srgbClr val="214461"/>
      </a:accent5>
      <a:accent6>
        <a:srgbClr val="758085"/>
      </a:accent6>
      <a:hlink>
        <a:srgbClr val="F3642C"/>
      </a:hlink>
      <a:folHlink>
        <a:srgbClr val="B2B2B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97D543-7A14-4911-84C2-862D39F0D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(Executive design).dotx</Template>
  <TotalTime>1</TotalTime>
  <Pages>8</Pages>
  <Words>2497</Words>
  <Characters>14237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Voice Over Internet Protocol</vt:lpstr>
    </vt:vector>
  </TitlesOfParts>
  <Company/>
  <LinksUpToDate>false</LinksUpToDate>
  <CharactersWithSpaces>16701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Voice Over Internet Protocol</dc:title>
  <dc:subject>Voice Over Internet Protocol</dc:subject>
  <dc:creator>85586</dc:creator>
  <cp:lastModifiedBy>HUN RAVIT</cp:lastModifiedBy>
  <cp:revision>2</cp:revision>
  <cp:lastPrinted>2022-04-01T20:34:00Z</cp:lastPrinted>
  <dcterms:created xsi:type="dcterms:W3CDTF">2022-04-18T07:10:00Z</dcterms:created>
  <dcterms:modified xsi:type="dcterms:W3CDTF">2022-04-18T07:10:00Z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Result">
    <vt:lpwstr/>
  </property>
  <property fmtid="{D5CDD505-2E9C-101B-9397-08002B2CF9AE}" pid="4" name="ImageGenerated">
    <vt:bool>false</vt:bool>
  </property>
</Properties>
</file>